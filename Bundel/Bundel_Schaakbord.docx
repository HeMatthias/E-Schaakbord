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D3E32" w14:textId="77777777" w:rsidR="00521A6B" w:rsidRDefault="00784E6A" w:rsidP="00CB02C4">
      <w:pPr>
        <w:pStyle w:val="Kopzondernummer"/>
      </w:pPr>
      <w:bookmarkStart w:id="0" w:name="_Toc53565164"/>
      <w:bookmarkStart w:id="1" w:name="_Toc70343561"/>
      <w:bookmarkStart w:id="2" w:name="_Toc70352416"/>
      <w:bookmarkStart w:id="3" w:name="_Toc70415728"/>
      <w:bookmarkStart w:id="4" w:name="_Toc70615608"/>
      <w:bookmarkStart w:id="5" w:name="_Toc71020776"/>
      <w:bookmarkStart w:id="6" w:name="_Toc72319417"/>
      <w:bookmarkStart w:id="7" w:name="_Toc72416003"/>
      <w:bookmarkStart w:id="8" w:name="_Toc72419929"/>
      <w:bookmarkStart w:id="9" w:name="_Toc72420271"/>
      <w:bookmarkStart w:id="10" w:name="_Toc72420431"/>
      <w:bookmarkStart w:id="11" w:name="_Toc72420468"/>
      <w:bookmarkStart w:id="12" w:name="_Toc72509600"/>
      <w:bookmarkStart w:id="13" w:name="_Toc72523261"/>
      <w:bookmarkStart w:id="14" w:name="_Toc72531201"/>
      <w:r>
        <w:rPr>
          <w:noProof/>
        </w:rPr>
        <w:object w:dxaOrig="1440" w:dyaOrig="1440" w14:anchorId="36DBA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3.55pt;margin-top:-64.45pt;width:599.15pt;height:843.8pt;z-index:251633664;mso-position-horizontal-relative:text;mso-position-vertical-relative:text" wrapcoords="0 0 0 21581 21600 21581 21600 0 0 0">
            <v:imagedata r:id="rId11" o:title=""/>
          </v:shape>
          <o:OLEObject Type="Embed" ProgID="Word.Document.12" ShapeID="_x0000_s1026" DrawAspect="Content" ObjectID="_1683143957" r:id="rId12">
            <o:FieldCodes>\s</o:FieldCodes>
          </o:OLEObject>
        </w:objec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427FAB3" w14:textId="77777777" w:rsidR="00521A6B" w:rsidRDefault="00521A6B" w:rsidP="00521A6B">
      <w:pPr>
        <w:rPr>
          <w:sz w:val="32"/>
        </w:rPr>
      </w:pPr>
      <w:r>
        <w:br w:type="page"/>
      </w:r>
    </w:p>
    <w:p w14:paraId="22F12B10" w14:textId="77777777" w:rsidR="007755B1" w:rsidRDefault="007755B1" w:rsidP="007755B1">
      <w:pPr>
        <w:sectPr w:rsidR="007755B1" w:rsidSect="00521A6B">
          <w:headerReference w:type="even" r:id="rId13"/>
          <w:headerReference w:type="default" r:id="rId14"/>
          <w:footerReference w:type="default" r:id="rId15"/>
          <w:headerReference w:type="first" r:id="rId16"/>
          <w:footerReference w:type="first" r:id="rId17"/>
          <w:type w:val="continuous"/>
          <w:pgSz w:w="11906" w:h="16838" w:code="9"/>
          <w:pgMar w:top="0" w:right="1134" w:bottom="1134" w:left="1871" w:header="709" w:footer="709" w:gutter="0"/>
          <w:pgNumType w:start="2"/>
          <w:cols w:space="708"/>
          <w:docGrid w:linePitch="360"/>
        </w:sectPr>
      </w:pPr>
    </w:p>
    <w:p w14:paraId="7DBBF133" w14:textId="77777777" w:rsidR="002E351F" w:rsidRDefault="002E351F" w:rsidP="00CB02C4">
      <w:pPr>
        <w:pStyle w:val="Kopzondernummer"/>
      </w:pPr>
      <w:bookmarkStart w:id="15" w:name="_Toc72531202"/>
      <w:r>
        <w:lastRenderedPageBreak/>
        <w:t>Inhoudstafel</w:t>
      </w:r>
      <w:bookmarkEnd w:id="15"/>
    </w:p>
    <w:p w14:paraId="742981C5" w14:textId="78383925" w:rsidR="00784E6A" w:rsidRDefault="007C498C">
      <w:pPr>
        <w:pStyle w:val="TOC1"/>
        <w:rPr>
          <w:rFonts w:asciiTheme="minorHAnsi" w:eastAsiaTheme="minorEastAsia" w:hAnsiTheme="minorHAnsi" w:cstheme="minorBidi"/>
          <w:b w:val="0"/>
          <w:caps w:val="0"/>
          <w:noProof/>
          <w:sz w:val="22"/>
          <w:szCs w:val="22"/>
        </w:rPr>
      </w:pPr>
      <w:r>
        <w:fldChar w:fldCharType="begin"/>
      </w:r>
      <w:r w:rsidR="00153653">
        <w:instrText xml:space="preserve"> TOC \o "1-4" \h \z \u </w:instrText>
      </w:r>
      <w:r>
        <w:fldChar w:fldCharType="separate"/>
      </w:r>
      <w:hyperlink w:anchor="_Toc72531202" w:history="1">
        <w:r w:rsidR="00784E6A" w:rsidRPr="00FA7244">
          <w:rPr>
            <w:rStyle w:val="Hyperlink"/>
            <w:noProof/>
          </w:rPr>
          <w:t>Inhoudstafel</w:t>
        </w:r>
        <w:r w:rsidR="00784E6A">
          <w:rPr>
            <w:noProof/>
            <w:webHidden/>
          </w:rPr>
          <w:tab/>
        </w:r>
        <w:r w:rsidR="00784E6A">
          <w:rPr>
            <w:noProof/>
            <w:webHidden/>
          </w:rPr>
          <w:fldChar w:fldCharType="begin"/>
        </w:r>
        <w:r w:rsidR="00784E6A">
          <w:rPr>
            <w:noProof/>
            <w:webHidden/>
          </w:rPr>
          <w:instrText xml:space="preserve"> PAGEREF _Toc72531202 \h </w:instrText>
        </w:r>
        <w:r w:rsidR="00784E6A">
          <w:rPr>
            <w:noProof/>
            <w:webHidden/>
          </w:rPr>
        </w:r>
        <w:r w:rsidR="00784E6A">
          <w:rPr>
            <w:noProof/>
            <w:webHidden/>
          </w:rPr>
          <w:fldChar w:fldCharType="separate"/>
        </w:r>
        <w:r w:rsidR="00784E6A">
          <w:rPr>
            <w:noProof/>
            <w:webHidden/>
          </w:rPr>
          <w:t>1</w:t>
        </w:r>
        <w:r w:rsidR="00784E6A">
          <w:rPr>
            <w:noProof/>
            <w:webHidden/>
          </w:rPr>
          <w:fldChar w:fldCharType="end"/>
        </w:r>
      </w:hyperlink>
    </w:p>
    <w:p w14:paraId="77645175" w14:textId="119B5840" w:rsidR="00784E6A" w:rsidRDefault="00784E6A">
      <w:pPr>
        <w:pStyle w:val="TOC1"/>
        <w:rPr>
          <w:rFonts w:asciiTheme="minorHAnsi" w:eastAsiaTheme="minorEastAsia" w:hAnsiTheme="minorHAnsi" w:cstheme="minorBidi"/>
          <w:b w:val="0"/>
          <w:caps w:val="0"/>
          <w:noProof/>
          <w:sz w:val="22"/>
          <w:szCs w:val="22"/>
        </w:rPr>
      </w:pPr>
      <w:hyperlink w:anchor="_Toc72531203" w:history="1">
        <w:r w:rsidRPr="00FA7244">
          <w:rPr>
            <w:rStyle w:val="Hyperlink"/>
            <w:noProof/>
          </w:rPr>
          <w:t>Voorwoord</w:t>
        </w:r>
        <w:r>
          <w:rPr>
            <w:noProof/>
            <w:webHidden/>
          </w:rPr>
          <w:tab/>
        </w:r>
        <w:r>
          <w:rPr>
            <w:noProof/>
            <w:webHidden/>
          </w:rPr>
          <w:fldChar w:fldCharType="begin"/>
        </w:r>
        <w:r>
          <w:rPr>
            <w:noProof/>
            <w:webHidden/>
          </w:rPr>
          <w:instrText xml:space="preserve"> PAGEREF _Toc72531203 \h </w:instrText>
        </w:r>
        <w:r>
          <w:rPr>
            <w:noProof/>
            <w:webHidden/>
          </w:rPr>
        </w:r>
        <w:r>
          <w:rPr>
            <w:noProof/>
            <w:webHidden/>
          </w:rPr>
          <w:fldChar w:fldCharType="separate"/>
        </w:r>
        <w:r>
          <w:rPr>
            <w:noProof/>
            <w:webHidden/>
          </w:rPr>
          <w:t>2</w:t>
        </w:r>
        <w:r>
          <w:rPr>
            <w:noProof/>
            <w:webHidden/>
          </w:rPr>
          <w:fldChar w:fldCharType="end"/>
        </w:r>
      </w:hyperlink>
    </w:p>
    <w:p w14:paraId="5E95EF1C" w14:textId="5E84D37F" w:rsidR="00784E6A" w:rsidRDefault="00784E6A">
      <w:pPr>
        <w:pStyle w:val="TOC1"/>
        <w:rPr>
          <w:rFonts w:asciiTheme="minorHAnsi" w:eastAsiaTheme="minorEastAsia" w:hAnsiTheme="minorHAnsi" w:cstheme="minorBidi"/>
          <w:b w:val="0"/>
          <w:caps w:val="0"/>
          <w:noProof/>
          <w:sz w:val="22"/>
          <w:szCs w:val="22"/>
        </w:rPr>
      </w:pPr>
      <w:hyperlink w:anchor="_Toc72531204" w:history="1">
        <w:r w:rsidRPr="00FA7244">
          <w:rPr>
            <w:rStyle w:val="Hyperlink"/>
            <w:noProof/>
          </w:rPr>
          <w:t>Inleiding</w:t>
        </w:r>
        <w:r>
          <w:rPr>
            <w:noProof/>
            <w:webHidden/>
          </w:rPr>
          <w:tab/>
        </w:r>
        <w:r>
          <w:rPr>
            <w:noProof/>
            <w:webHidden/>
          </w:rPr>
          <w:fldChar w:fldCharType="begin"/>
        </w:r>
        <w:r>
          <w:rPr>
            <w:noProof/>
            <w:webHidden/>
          </w:rPr>
          <w:instrText xml:space="preserve"> PAGEREF _Toc72531204 \h </w:instrText>
        </w:r>
        <w:r>
          <w:rPr>
            <w:noProof/>
            <w:webHidden/>
          </w:rPr>
        </w:r>
        <w:r>
          <w:rPr>
            <w:noProof/>
            <w:webHidden/>
          </w:rPr>
          <w:fldChar w:fldCharType="separate"/>
        </w:r>
        <w:r>
          <w:rPr>
            <w:noProof/>
            <w:webHidden/>
          </w:rPr>
          <w:t>3</w:t>
        </w:r>
        <w:r>
          <w:rPr>
            <w:noProof/>
            <w:webHidden/>
          </w:rPr>
          <w:fldChar w:fldCharType="end"/>
        </w:r>
      </w:hyperlink>
    </w:p>
    <w:p w14:paraId="3902FDE2" w14:textId="3C7844A0" w:rsidR="00784E6A" w:rsidRDefault="00784E6A">
      <w:pPr>
        <w:pStyle w:val="TOC1"/>
        <w:rPr>
          <w:rFonts w:asciiTheme="minorHAnsi" w:eastAsiaTheme="minorEastAsia" w:hAnsiTheme="minorHAnsi" w:cstheme="minorBidi"/>
          <w:b w:val="0"/>
          <w:caps w:val="0"/>
          <w:noProof/>
          <w:sz w:val="22"/>
          <w:szCs w:val="22"/>
        </w:rPr>
      </w:pPr>
      <w:hyperlink w:anchor="_Toc72531205" w:history="1">
        <w:r w:rsidRPr="00FA7244">
          <w:rPr>
            <w:rStyle w:val="Hyperlink"/>
            <w:noProof/>
          </w:rPr>
          <w:t>1</w:t>
        </w:r>
        <w:r>
          <w:rPr>
            <w:rFonts w:asciiTheme="minorHAnsi" w:eastAsiaTheme="minorEastAsia" w:hAnsiTheme="minorHAnsi" w:cstheme="minorBidi"/>
            <w:b w:val="0"/>
            <w:caps w:val="0"/>
            <w:noProof/>
            <w:sz w:val="22"/>
            <w:szCs w:val="22"/>
          </w:rPr>
          <w:tab/>
        </w:r>
        <w:r w:rsidRPr="00FA7244">
          <w:rPr>
            <w:rStyle w:val="Hyperlink"/>
            <w:noProof/>
          </w:rPr>
          <w:t>Hardware</w:t>
        </w:r>
        <w:r>
          <w:rPr>
            <w:noProof/>
            <w:webHidden/>
          </w:rPr>
          <w:tab/>
        </w:r>
        <w:r>
          <w:rPr>
            <w:noProof/>
            <w:webHidden/>
          </w:rPr>
          <w:fldChar w:fldCharType="begin"/>
        </w:r>
        <w:r>
          <w:rPr>
            <w:noProof/>
            <w:webHidden/>
          </w:rPr>
          <w:instrText xml:space="preserve"> PAGEREF _Toc72531205 \h </w:instrText>
        </w:r>
        <w:r>
          <w:rPr>
            <w:noProof/>
            <w:webHidden/>
          </w:rPr>
        </w:r>
        <w:r>
          <w:rPr>
            <w:noProof/>
            <w:webHidden/>
          </w:rPr>
          <w:fldChar w:fldCharType="separate"/>
        </w:r>
        <w:r>
          <w:rPr>
            <w:noProof/>
            <w:webHidden/>
          </w:rPr>
          <w:t>4</w:t>
        </w:r>
        <w:r>
          <w:rPr>
            <w:noProof/>
            <w:webHidden/>
          </w:rPr>
          <w:fldChar w:fldCharType="end"/>
        </w:r>
      </w:hyperlink>
    </w:p>
    <w:p w14:paraId="42D2927B" w14:textId="3B53D086" w:rsidR="00784E6A" w:rsidRDefault="00784E6A">
      <w:pPr>
        <w:pStyle w:val="TOC2"/>
        <w:rPr>
          <w:rFonts w:asciiTheme="minorHAnsi" w:eastAsiaTheme="minorEastAsia" w:hAnsiTheme="minorHAnsi" w:cstheme="minorBidi"/>
          <w:b w:val="0"/>
          <w:sz w:val="22"/>
          <w:szCs w:val="22"/>
        </w:rPr>
      </w:pPr>
      <w:hyperlink w:anchor="_Toc72531206" w:history="1">
        <w:r w:rsidRPr="00FA7244">
          <w:rPr>
            <w:rStyle w:val="Hyperlink"/>
          </w:rPr>
          <w:t>1.1</w:t>
        </w:r>
        <w:r>
          <w:rPr>
            <w:rFonts w:asciiTheme="minorHAnsi" w:eastAsiaTheme="minorEastAsia" w:hAnsiTheme="minorHAnsi" w:cstheme="minorBidi"/>
            <w:b w:val="0"/>
            <w:sz w:val="22"/>
            <w:szCs w:val="22"/>
          </w:rPr>
          <w:tab/>
        </w:r>
        <w:r w:rsidRPr="00FA7244">
          <w:rPr>
            <w:rStyle w:val="Hyperlink"/>
          </w:rPr>
          <w:t>Blokschema</w:t>
        </w:r>
        <w:r>
          <w:rPr>
            <w:webHidden/>
          </w:rPr>
          <w:tab/>
        </w:r>
        <w:r>
          <w:rPr>
            <w:webHidden/>
          </w:rPr>
          <w:fldChar w:fldCharType="begin"/>
        </w:r>
        <w:r>
          <w:rPr>
            <w:webHidden/>
          </w:rPr>
          <w:instrText xml:space="preserve"> PAGEREF _Toc72531206 \h </w:instrText>
        </w:r>
        <w:r>
          <w:rPr>
            <w:webHidden/>
          </w:rPr>
        </w:r>
        <w:r>
          <w:rPr>
            <w:webHidden/>
          </w:rPr>
          <w:fldChar w:fldCharType="separate"/>
        </w:r>
        <w:r>
          <w:rPr>
            <w:webHidden/>
          </w:rPr>
          <w:t>4</w:t>
        </w:r>
        <w:r>
          <w:rPr>
            <w:webHidden/>
          </w:rPr>
          <w:fldChar w:fldCharType="end"/>
        </w:r>
      </w:hyperlink>
    </w:p>
    <w:p w14:paraId="234A482F" w14:textId="26BBC20D" w:rsidR="00784E6A" w:rsidRDefault="00784E6A">
      <w:pPr>
        <w:pStyle w:val="TOC2"/>
        <w:rPr>
          <w:rFonts w:asciiTheme="minorHAnsi" w:eastAsiaTheme="minorEastAsia" w:hAnsiTheme="minorHAnsi" w:cstheme="minorBidi"/>
          <w:b w:val="0"/>
          <w:sz w:val="22"/>
          <w:szCs w:val="22"/>
        </w:rPr>
      </w:pPr>
      <w:hyperlink w:anchor="_Toc72531207" w:history="1">
        <w:r w:rsidRPr="00FA7244">
          <w:rPr>
            <w:rStyle w:val="Hyperlink"/>
          </w:rPr>
          <w:t>1.2</w:t>
        </w:r>
        <w:r>
          <w:rPr>
            <w:rFonts w:asciiTheme="minorHAnsi" w:eastAsiaTheme="minorEastAsia" w:hAnsiTheme="minorHAnsi" w:cstheme="minorBidi"/>
            <w:b w:val="0"/>
            <w:sz w:val="22"/>
            <w:szCs w:val="22"/>
          </w:rPr>
          <w:tab/>
        </w:r>
        <w:r w:rsidRPr="00FA7244">
          <w:rPr>
            <w:rStyle w:val="Hyperlink"/>
          </w:rPr>
          <w:t>Schema’s</w:t>
        </w:r>
        <w:r>
          <w:rPr>
            <w:webHidden/>
          </w:rPr>
          <w:tab/>
        </w:r>
        <w:r>
          <w:rPr>
            <w:webHidden/>
          </w:rPr>
          <w:fldChar w:fldCharType="begin"/>
        </w:r>
        <w:r>
          <w:rPr>
            <w:webHidden/>
          </w:rPr>
          <w:instrText xml:space="preserve"> PAGEREF _Toc72531207 \h </w:instrText>
        </w:r>
        <w:r>
          <w:rPr>
            <w:webHidden/>
          </w:rPr>
        </w:r>
        <w:r>
          <w:rPr>
            <w:webHidden/>
          </w:rPr>
          <w:fldChar w:fldCharType="separate"/>
        </w:r>
        <w:r>
          <w:rPr>
            <w:webHidden/>
          </w:rPr>
          <w:t>5</w:t>
        </w:r>
        <w:r>
          <w:rPr>
            <w:webHidden/>
          </w:rPr>
          <w:fldChar w:fldCharType="end"/>
        </w:r>
      </w:hyperlink>
    </w:p>
    <w:p w14:paraId="73C00232" w14:textId="2760536A" w:rsidR="00784E6A" w:rsidRDefault="00784E6A">
      <w:pPr>
        <w:pStyle w:val="TOC2"/>
        <w:rPr>
          <w:rFonts w:asciiTheme="minorHAnsi" w:eastAsiaTheme="minorEastAsia" w:hAnsiTheme="minorHAnsi" w:cstheme="minorBidi"/>
          <w:b w:val="0"/>
          <w:sz w:val="22"/>
          <w:szCs w:val="22"/>
        </w:rPr>
      </w:pPr>
      <w:hyperlink w:anchor="_Toc72531208" w:history="1">
        <w:r w:rsidRPr="00FA7244">
          <w:rPr>
            <w:rStyle w:val="Hyperlink"/>
          </w:rPr>
          <w:t>1.3</w:t>
        </w:r>
        <w:r>
          <w:rPr>
            <w:rFonts w:asciiTheme="minorHAnsi" w:eastAsiaTheme="minorEastAsia" w:hAnsiTheme="minorHAnsi" w:cstheme="minorBidi"/>
            <w:b w:val="0"/>
            <w:sz w:val="22"/>
            <w:szCs w:val="22"/>
          </w:rPr>
          <w:tab/>
        </w:r>
        <w:r w:rsidRPr="00FA7244">
          <w:rPr>
            <w:rStyle w:val="Hyperlink"/>
          </w:rPr>
          <w:t>PCB’s</w:t>
        </w:r>
        <w:r>
          <w:rPr>
            <w:webHidden/>
          </w:rPr>
          <w:tab/>
        </w:r>
        <w:r>
          <w:rPr>
            <w:webHidden/>
          </w:rPr>
          <w:fldChar w:fldCharType="begin"/>
        </w:r>
        <w:r>
          <w:rPr>
            <w:webHidden/>
          </w:rPr>
          <w:instrText xml:space="preserve"> PAGEREF _Toc72531208 \h </w:instrText>
        </w:r>
        <w:r>
          <w:rPr>
            <w:webHidden/>
          </w:rPr>
        </w:r>
        <w:r>
          <w:rPr>
            <w:webHidden/>
          </w:rPr>
          <w:fldChar w:fldCharType="separate"/>
        </w:r>
        <w:r>
          <w:rPr>
            <w:webHidden/>
          </w:rPr>
          <w:t>7</w:t>
        </w:r>
        <w:r>
          <w:rPr>
            <w:webHidden/>
          </w:rPr>
          <w:fldChar w:fldCharType="end"/>
        </w:r>
      </w:hyperlink>
    </w:p>
    <w:p w14:paraId="2821312D" w14:textId="5B4CEDB5" w:rsidR="00784E6A" w:rsidRDefault="00784E6A">
      <w:pPr>
        <w:pStyle w:val="TOC2"/>
        <w:rPr>
          <w:rFonts w:asciiTheme="minorHAnsi" w:eastAsiaTheme="minorEastAsia" w:hAnsiTheme="minorHAnsi" w:cstheme="minorBidi"/>
          <w:b w:val="0"/>
          <w:sz w:val="22"/>
          <w:szCs w:val="22"/>
        </w:rPr>
      </w:pPr>
      <w:hyperlink w:anchor="_Toc72531209" w:history="1">
        <w:r w:rsidRPr="00FA7244">
          <w:rPr>
            <w:rStyle w:val="Hyperlink"/>
          </w:rPr>
          <w:t>1.4</w:t>
        </w:r>
        <w:r>
          <w:rPr>
            <w:rFonts w:asciiTheme="minorHAnsi" w:eastAsiaTheme="minorEastAsia" w:hAnsiTheme="minorHAnsi" w:cstheme="minorBidi"/>
            <w:b w:val="0"/>
            <w:sz w:val="22"/>
            <w:szCs w:val="22"/>
          </w:rPr>
          <w:tab/>
        </w:r>
        <w:r w:rsidRPr="00FA7244">
          <w:rPr>
            <w:rStyle w:val="Hyperlink"/>
          </w:rPr>
          <w:t>Beschrijving</w:t>
        </w:r>
        <w:r>
          <w:rPr>
            <w:webHidden/>
          </w:rPr>
          <w:tab/>
        </w:r>
        <w:r>
          <w:rPr>
            <w:webHidden/>
          </w:rPr>
          <w:fldChar w:fldCharType="begin"/>
        </w:r>
        <w:r>
          <w:rPr>
            <w:webHidden/>
          </w:rPr>
          <w:instrText xml:space="preserve"> PAGEREF _Toc72531209 \h </w:instrText>
        </w:r>
        <w:r>
          <w:rPr>
            <w:webHidden/>
          </w:rPr>
        </w:r>
        <w:r>
          <w:rPr>
            <w:webHidden/>
          </w:rPr>
          <w:fldChar w:fldCharType="separate"/>
        </w:r>
        <w:r>
          <w:rPr>
            <w:webHidden/>
          </w:rPr>
          <w:t>9</w:t>
        </w:r>
        <w:r>
          <w:rPr>
            <w:webHidden/>
          </w:rPr>
          <w:fldChar w:fldCharType="end"/>
        </w:r>
      </w:hyperlink>
    </w:p>
    <w:p w14:paraId="1C684C50" w14:textId="1E373859" w:rsidR="00784E6A" w:rsidRDefault="00784E6A">
      <w:pPr>
        <w:pStyle w:val="TOC3"/>
        <w:rPr>
          <w:rFonts w:asciiTheme="minorHAnsi" w:eastAsiaTheme="minorEastAsia" w:hAnsiTheme="minorHAnsi" w:cstheme="minorBidi"/>
          <w:sz w:val="22"/>
          <w:szCs w:val="22"/>
        </w:rPr>
      </w:pPr>
      <w:hyperlink w:anchor="_Toc72531210" w:history="1">
        <w:r w:rsidRPr="00FA7244">
          <w:rPr>
            <w:rStyle w:val="Hyperlink"/>
          </w:rPr>
          <w:t>1.4.1</w:t>
        </w:r>
        <w:r>
          <w:rPr>
            <w:rFonts w:asciiTheme="minorHAnsi" w:eastAsiaTheme="minorEastAsia" w:hAnsiTheme="minorHAnsi" w:cstheme="minorBidi"/>
            <w:sz w:val="22"/>
            <w:szCs w:val="22"/>
          </w:rPr>
          <w:tab/>
        </w:r>
        <w:r w:rsidRPr="00FA7244">
          <w:rPr>
            <w:rStyle w:val="Hyperlink"/>
          </w:rPr>
          <w:t>Schakelende voeding</w:t>
        </w:r>
        <w:r>
          <w:rPr>
            <w:webHidden/>
          </w:rPr>
          <w:tab/>
        </w:r>
        <w:r>
          <w:rPr>
            <w:webHidden/>
          </w:rPr>
          <w:fldChar w:fldCharType="begin"/>
        </w:r>
        <w:r>
          <w:rPr>
            <w:webHidden/>
          </w:rPr>
          <w:instrText xml:space="preserve"> PAGEREF _Toc72531210 \h </w:instrText>
        </w:r>
        <w:r>
          <w:rPr>
            <w:webHidden/>
          </w:rPr>
        </w:r>
        <w:r>
          <w:rPr>
            <w:webHidden/>
          </w:rPr>
          <w:fldChar w:fldCharType="separate"/>
        </w:r>
        <w:r>
          <w:rPr>
            <w:webHidden/>
          </w:rPr>
          <w:t>9</w:t>
        </w:r>
        <w:r>
          <w:rPr>
            <w:webHidden/>
          </w:rPr>
          <w:fldChar w:fldCharType="end"/>
        </w:r>
      </w:hyperlink>
    </w:p>
    <w:p w14:paraId="68445F0B" w14:textId="021072EF" w:rsidR="00784E6A" w:rsidRDefault="00784E6A">
      <w:pPr>
        <w:pStyle w:val="TOC3"/>
        <w:rPr>
          <w:rFonts w:asciiTheme="minorHAnsi" w:eastAsiaTheme="minorEastAsia" w:hAnsiTheme="minorHAnsi" w:cstheme="minorBidi"/>
          <w:sz w:val="22"/>
          <w:szCs w:val="22"/>
        </w:rPr>
      </w:pPr>
      <w:hyperlink w:anchor="_Toc72531211" w:history="1">
        <w:r w:rsidRPr="00FA7244">
          <w:rPr>
            <w:rStyle w:val="Hyperlink"/>
          </w:rPr>
          <w:t>1.4.2</w:t>
        </w:r>
        <w:r>
          <w:rPr>
            <w:rFonts w:asciiTheme="minorHAnsi" w:eastAsiaTheme="minorEastAsia" w:hAnsiTheme="minorHAnsi" w:cstheme="minorBidi"/>
            <w:sz w:val="22"/>
            <w:szCs w:val="22"/>
          </w:rPr>
          <w:tab/>
        </w:r>
        <w:r w:rsidRPr="00FA7244">
          <w:rPr>
            <w:rStyle w:val="Hyperlink"/>
          </w:rPr>
          <w:t>LDO Voltage Regulator</w:t>
        </w:r>
        <w:r>
          <w:rPr>
            <w:webHidden/>
          </w:rPr>
          <w:tab/>
        </w:r>
        <w:r>
          <w:rPr>
            <w:webHidden/>
          </w:rPr>
          <w:fldChar w:fldCharType="begin"/>
        </w:r>
        <w:r>
          <w:rPr>
            <w:webHidden/>
          </w:rPr>
          <w:instrText xml:space="preserve"> PAGEREF _Toc72531211 \h </w:instrText>
        </w:r>
        <w:r>
          <w:rPr>
            <w:webHidden/>
          </w:rPr>
        </w:r>
        <w:r>
          <w:rPr>
            <w:webHidden/>
          </w:rPr>
          <w:fldChar w:fldCharType="separate"/>
        </w:r>
        <w:r>
          <w:rPr>
            <w:webHidden/>
          </w:rPr>
          <w:t>11</w:t>
        </w:r>
        <w:r>
          <w:rPr>
            <w:webHidden/>
          </w:rPr>
          <w:fldChar w:fldCharType="end"/>
        </w:r>
      </w:hyperlink>
    </w:p>
    <w:p w14:paraId="21FF1BDD" w14:textId="37C243C0" w:rsidR="00784E6A" w:rsidRDefault="00784E6A">
      <w:pPr>
        <w:pStyle w:val="TOC3"/>
        <w:rPr>
          <w:rFonts w:asciiTheme="minorHAnsi" w:eastAsiaTheme="minorEastAsia" w:hAnsiTheme="minorHAnsi" w:cstheme="minorBidi"/>
          <w:sz w:val="22"/>
          <w:szCs w:val="22"/>
        </w:rPr>
      </w:pPr>
      <w:hyperlink w:anchor="_Toc72531212" w:history="1">
        <w:r w:rsidRPr="00FA7244">
          <w:rPr>
            <w:rStyle w:val="Hyperlink"/>
          </w:rPr>
          <w:t>1.4.3</w:t>
        </w:r>
        <w:r>
          <w:rPr>
            <w:rFonts w:asciiTheme="minorHAnsi" w:eastAsiaTheme="minorEastAsia" w:hAnsiTheme="minorHAnsi" w:cstheme="minorBidi"/>
            <w:sz w:val="22"/>
            <w:szCs w:val="22"/>
          </w:rPr>
          <w:tab/>
        </w:r>
        <w:r w:rsidRPr="00FA7244">
          <w:rPr>
            <w:rStyle w:val="Hyperlink"/>
          </w:rPr>
          <w:t>µC</w:t>
        </w:r>
        <w:r>
          <w:rPr>
            <w:webHidden/>
          </w:rPr>
          <w:tab/>
        </w:r>
        <w:r>
          <w:rPr>
            <w:webHidden/>
          </w:rPr>
          <w:fldChar w:fldCharType="begin"/>
        </w:r>
        <w:r>
          <w:rPr>
            <w:webHidden/>
          </w:rPr>
          <w:instrText xml:space="preserve"> PAGEREF _Toc72531212 \h </w:instrText>
        </w:r>
        <w:r>
          <w:rPr>
            <w:webHidden/>
          </w:rPr>
        </w:r>
        <w:r>
          <w:rPr>
            <w:webHidden/>
          </w:rPr>
          <w:fldChar w:fldCharType="separate"/>
        </w:r>
        <w:r>
          <w:rPr>
            <w:webHidden/>
          </w:rPr>
          <w:t>11</w:t>
        </w:r>
        <w:r>
          <w:rPr>
            <w:webHidden/>
          </w:rPr>
          <w:fldChar w:fldCharType="end"/>
        </w:r>
      </w:hyperlink>
    </w:p>
    <w:p w14:paraId="52DCB238" w14:textId="0A2B6576" w:rsidR="00784E6A" w:rsidRDefault="00784E6A">
      <w:pPr>
        <w:pStyle w:val="TOC3"/>
        <w:rPr>
          <w:rFonts w:asciiTheme="minorHAnsi" w:eastAsiaTheme="minorEastAsia" w:hAnsiTheme="minorHAnsi" w:cstheme="minorBidi"/>
          <w:sz w:val="22"/>
          <w:szCs w:val="22"/>
        </w:rPr>
      </w:pPr>
      <w:hyperlink w:anchor="_Toc72531213" w:history="1">
        <w:r w:rsidRPr="00FA7244">
          <w:rPr>
            <w:rStyle w:val="Hyperlink"/>
          </w:rPr>
          <w:t>1.4.4</w:t>
        </w:r>
        <w:r>
          <w:rPr>
            <w:rFonts w:asciiTheme="minorHAnsi" w:eastAsiaTheme="minorEastAsia" w:hAnsiTheme="minorHAnsi" w:cstheme="minorBidi"/>
            <w:sz w:val="22"/>
            <w:szCs w:val="22"/>
          </w:rPr>
          <w:tab/>
        </w:r>
        <w:r w:rsidRPr="00FA7244">
          <w:rPr>
            <w:rStyle w:val="Hyperlink"/>
          </w:rPr>
          <w:t>RGB LED’s</w:t>
        </w:r>
        <w:r>
          <w:rPr>
            <w:webHidden/>
          </w:rPr>
          <w:tab/>
        </w:r>
        <w:r>
          <w:rPr>
            <w:webHidden/>
          </w:rPr>
          <w:fldChar w:fldCharType="begin"/>
        </w:r>
        <w:r>
          <w:rPr>
            <w:webHidden/>
          </w:rPr>
          <w:instrText xml:space="preserve"> PAGEREF _Toc72531213 \h </w:instrText>
        </w:r>
        <w:r>
          <w:rPr>
            <w:webHidden/>
          </w:rPr>
        </w:r>
        <w:r>
          <w:rPr>
            <w:webHidden/>
          </w:rPr>
          <w:fldChar w:fldCharType="separate"/>
        </w:r>
        <w:r>
          <w:rPr>
            <w:webHidden/>
          </w:rPr>
          <w:t>12</w:t>
        </w:r>
        <w:r>
          <w:rPr>
            <w:webHidden/>
          </w:rPr>
          <w:fldChar w:fldCharType="end"/>
        </w:r>
      </w:hyperlink>
    </w:p>
    <w:p w14:paraId="77ADEC60" w14:textId="6A568A03" w:rsidR="00784E6A" w:rsidRDefault="00784E6A">
      <w:pPr>
        <w:pStyle w:val="TOC3"/>
        <w:rPr>
          <w:rFonts w:asciiTheme="minorHAnsi" w:eastAsiaTheme="minorEastAsia" w:hAnsiTheme="minorHAnsi" w:cstheme="minorBidi"/>
          <w:sz w:val="22"/>
          <w:szCs w:val="22"/>
        </w:rPr>
      </w:pPr>
      <w:hyperlink w:anchor="_Toc72531214" w:history="1">
        <w:r w:rsidRPr="00FA7244">
          <w:rPr>
            <w:rStyle w:val="Hyperlink"/>
          </w:rPr>
          <w:t>1.4.5</w:t>
        </w:r>
        <w:r>
          <w:rPr>
            <w:rFonts w:asciiTheme="minorHAnsi" w:eastAsiaTheme="minorEastAsia" w:hAnsiTheme="minorHAnsi" w:cstheme="minorBidi"/>
            <w:sz w:val="22"/>
            <w:szCs w:val="22"/>
          </w:rPr>
          <w:tab/>
        </w:r>
        <w:r w:rsidRPr="00FA7244">
          <w:rPr>
            <w:rStyle w:val="Hyperlink"/>
          </w:rPr>
          <w:t>Voltage Level Translator</w:t>
        </w:r>
        <w:r>
          <w:rPr>
            <w:webHidden/>
          </w:rPr>
          <w:tab/>
        </w:r>
        <w:r>
          <w:rPr>
            <w:webHidden/>
          </w:rPr>
          <w:fldChar w:fldCharType="begin"/>
        </w:r>
        <w:r>
          <w:rPr>
            <w:webHidden/>
          </w:rPr>
          <w:instrText xml:space="preserve"> PAGEREF _Toc72531214 \h </w:instrText>
        </w:r>
        <w:r>
          <w:rPr>
            <w:webHidden/>
          </w:rPr>
        </w:r>
        <w:r>
          <w:rPr>
            <w:webHidden/>
          </w:rPr>
          <w:fldChar w:fldCharType="separate"/>
        </w:r>
        <w:r>
          <w:rPr>
            <w:webHidden/>
          </w:rPr>
          <w:t>13</w:t>
        </w:r>
        <w:r>
          <w:rPr>
            <w:webHidden/>
          </w:rPr>
          <w:fldChar w:fldCharType="end"/>
        </w:r>
      </w:hyperlink>
    </w:p>
    <w:p w14:paraId="66521D80" w14:textId="325A507B" w:rsidR="00784E6A" w:rsidRDefault="00784E6A">
      <w:pPr>
        <w:pStyle w:val="TOC3"/>
        <w:rPr>
          <w:rFonts w:asciiTheme="minorHAnsi" w:eastAsiaTheme="minorEastAsia" w:hAnsiTheme="minorHAnsi" w:cstheme="minorBidi"/>
          <w:sz w:val="22"/>
          <w:szCs w:val="22"/>
        </w:rPr>
      </w:pPr>
      <w:hyperlink w:anchor="_Toc72531215" w:history="1">
        <w:r w:rsidRPr="00FA7244">
          <w:rPr>
            <w:rStyle w:val="Hyperlink"/>
          </w:rPr>
          <w:t>1.4.6</w:t>
        </w:r>
        <w:r>
          <w:rPr>
            <w:rFonts w:asciiTheme="minorHAnsi" w:eastAsiaTheme="minorEastAsia" w:hAnsiTheme="minorHAnsi" w:cstheme="minorBidi"/>
            <w:sz w:val="22"/>
            <w:szCs w:val="22"/>
          </w:rPr>
          <w:tab/>
        </w:r>
        <w:r w:rsidRPr="00FA7244">
          <w:rPr>
            <w:rStyle w:val="Hyperlink"/>
          </w:rPr>
          <w:t>Rotary Encoder</w:t>
        </w:r>
        <w:r>
          <w:rPr>
            <w:webHidden/>
          </w:rPr>
          <w:tab/>
        </w:r>
        <w:r>
          <w:rPr>
            <w:webHidden/>
          </w:rPr>
          <w:fldChar w:fldCharType="begin"/>
        </w:r>
        <w:r>
          <w:rPr>
            <w:webHidden/>
          </w:rPr>
          <w:instrText xml:space="preserve"> PAGEREF _Toc72531215 \h </w:instrText>
        </w:r>
        <w:r>
          <w:rPr>
            <w:webHidden/>
          </w:rPr>
        </w:r>
        <w:r>
          <w:rPr>
            <w:webHidden/>
          </w:rPr>
          <w:fldChar w:fldCharType="separate"/>
        </w:r>
        <w:r>
          <w:rPr>
            <w:webHidden/>
          </w:rPr>
          <w:t>14</w:t>
        </w:r>
        <w:r>
          <w:rPr>
            <w:webHidden/>
          </w:rPr>
          <w:fldChar w:fldCharType="end"/>
        </w:r>
      </w:hyperlink>
    </w:p>
    <w:p w14:paraId="7742B6CD" w14:textId="3B7E6931" w:rsidR="00784E6A" w:rsidRDefault="00784E6A">
      <w:pPr>
        <w:pStyle w:val="TOC3"/>
        <w:rPr>
          <w:rFonts w:asciiTheme="minorHAnsi" w:eastAsiaTheme="minorEastAsia" w:hAnsiTheme="minorHAnsi" w:cstheme="minorBidi"/>
          <w:sz w:val="22"/>
          <w:szCs w:val="22"/>
        </w:rPr>
      </w:pPr>
      <w:hyperlink w:anchor="_Toc72531216" w:history="1">
        <w:r w:rsidRPr="00FA7244">
          <w:rPr>
            <w:rStyle w:val="Hyperlink"/>
          </w:rPr>
          <w:t>1.4.7</w:t>
        </w:r>
        <w:r>
          <w:rPr>
            <w:rFonts w:asciiTheme="minorHAnsi" w:eastAsiaTheme="minorEastAsia" w:hAnsiTheme="minorHAnsi" w:cstheme="minorBidi"/>
            <w:sz w:val="22"/>
            <w:szCs w:val="22"/>
          </w:rPr>
          <w:tab/>
        </w:r>
        <w:r w:rsidRPr="00FA7244">
          <w:rPr>
            <w:rStyle w:val="Hyperlink"/>
          </w:rPr>
          <w:t>EEPROM</w:t>
        </w:r>
        <w:r>
          <w:rPr>
            <w:webHidden/>
          </w:rPr>
          <w:tab/>
        </w:r>
        <w:r>
          <w:rPr>
            <w:webHidden/>
          </w:rPr>
          <w:fldChar w:fldCharType="begin"/>
        </w:r>
        <w:r>
          <w:rPr>
            <w:webHidden/>
          </w:rPr>
          <w:instrText xml:space="preserve"> PAGEREF _Toc72531216 \h </w:instrText>
        </w:r>
        <w:r>
          <w:rPr>
            <w:webHidden/>
          </w:rPr>
        </w:r>
        <w:r>
          <w:rPr>
            <w:webHidden/>
          </w:rPr>
          <w:fldChar w:fldCharType="separate"/>
        </w:r>
        <w:r>
          <w:rPr>
            <w:webHidden/>
          </w:rPr>
          <w:t>15</w:t>
        </w:r>
        <w:r>
          <w:rPr>
            <w:webHidden/>
          </w:rPr>
          <w:fldChar w:fldCharType="end"/>
        </w:r>
      </w:hyperlink>
    </w:p>
    <w:p w14:paraId="556BC79D" w14:textId="04AED8A8" w:rsidR="00784E6A" w:rsidRDefault="00784E6A">
      <w:pPr>
        <w:pStyle w:val="TOC3"/>
        <w:rPr>
          <w:rFonts w:asciiTheme="minorHAnsi" w:eastAsiaTheme="minorEastAsia" w:hAnsiTheme="minorHAnsi" w:cstheme="minorBidi"/>
          <w:sz w:val="22"/>
          <w:szCs w:val="22"/>
        </w:rPr>
      </w:pPr>
      <w:hyperlink w:anchor="_Toc72531217" w:history="1">
        <w:r w:rsidRPr="00FA7244">
          <w:rPr>
            <w:rStyle w:val="Hyperlink"/>
          </w:rPr>
          <w:t>1.4.8</w:t>
        </w:r>
        <w:r>
          <w:rPr>
            <w:rFonts w:asciiTheme="minorHAnsi" w:eastAsiaTheme="minorEastAsia" w:hAnsiTheme="minorHAnsi" w:cstheme="minorBidi"/>
            <w:sz w:val="22"/>
            <w:szCs w:val="22"/>
          </w:rPr>
          <w:tab/>
        </w:r>
        <w:r w:rsidRPr="00FA7244">
          <w:rPr>
            <w:rStyle w:val="Hyperlink"/>
          </w:rPr>
          <w:t>Timer Display</w:t>
        </w:r>
        <w:r>
          <w:rPr>
            <w:webHidden/>
          </w:rPr>
          <w:tab/>
        </w:r>
        <w:r>
          <w:rPr>
            <w:webHidden/>
          </w:rPr>
          <w:fldChar w:fldCharType="begin"/>
        </w:r>
        <w:r>
          <w:rPr>
            <w:webHidden/>
          </w:rPr>
          <w:instrText xml:space="preserve"> PAGEREF _Toc72531217 \h </w:instrText>
        </w:r>
        <w:r>
          <w:rPr>
            <w:webHidden/>
          </w:rPr>
        </w:r>
        <w:r>
          <w:rPr>
            <w:webHidden/>
          </w:rPr>
          <w:fldChar w:fldCharType="separate"/>
        </w:r>
        <w:r>
          <w:rPr>
            <w:webHidden/>
          </w:rPr>
          <w:t>15</w:t>
        </w:r>
        <w:r>
          <w:rPr>
            <w:webHidden/>
          </w:rPr>
          <w:fldChar w:fldCharType="end"/>
        </w:r>
      </w:hyperlink>
    </w:p>
    <w:p w14:paraId="22D5B6AA" w14:textId="449A7038" w:rsidR="00784E6A" w:rsidRDefault="00784E6A">
      <w:pPr>
        <w:pStyle w:val="TOC3"/>
        <w:rPr>
          <w:rFonts w:asciiTheme="minorHAnsi" w:eastAsiaTheme="minorEastAsia" w:hAnsiTheme="minorHAnsi" w:cstheme="minorBidi"/>
          <w:sz w:val="22"/>
          <w:szCs w:val="22"/>
        </w:rPr>
      </w:pPr>
      <w:hyperlink w:anchor="_Toc72531218" w:history="1">
        <w:r w:rsidRPr="00FA7244">
          <w:rPr>
            <w:rStyle w:val="Hyperlink"/>
          </w:rPr>
          <w:t>1.4.9</w:t>
        </w:r>
        <w:r>
          <w:rPr>
            <w:rFonts w:asciiTheme="minorHAnsi" w:eastAsiaTheme="minorEastAsia" w:hAnsiTheme="minorHAnsi" w:cstheme="minorBidi"/>
            <w:sz w:val="22"/>
            <w:szCs w:val="22"/>
          </w:rPr>
          <w:tab/>
        </w:r>
        <w:r w:rsidRPr="00FA7244">
          <w:rPr>
            <w:rStyle w:val="Hyperlink"/>
          </w:rPr>
          <w:t>7-segment Driver</w:t>
        </w:r>
        <w:r>
          <w:rPr>
            <w:webHidden/>
          </w:rPr>
          <w:tab/>
        </w:r>
        <w:r>
          <w:rPr>
            <w:webHidden/>
          </w:rPr>
          <w:fldChar w:fldCharType="begin"/>
        </w:r>
        <w:r>
          <w:rPr>
            <w:webHidden/>
          </w:rPr>
          <w:instrText xml:space="preserve"> PAGEREF _Toc72531218 \h </w:instrText>
        </w:r>
        <w:r>
          <w:rPr>
            <w:webHidden/>
          </w:rPr>
        </w:r>
        <w:r>
          <w:rPr>
            <w:webHidden/>
          </w:rPr>
          <w:fldChar w:fldCharType="separate"/>
        </w:r>
        <w:r>
          <w:rPr>
            <w:webHidden/>
          </w:rPr>
          <w:t>15</w:t>
        </w:r>
        <w:r>
          <w:rPr>
            <w:webHidden/>
          </w:rPr>
          <w:fldChar w:fldCharType="end"/>
        </w:r>
      </w:hyperlink>
    </w:p>
    <w:p w14:paraId="7BCD6F6C" w14:textId="0442A0F3" w:rsidR="00784E6A" w:rsidRDefault="00784E6A">
      <w:pPr>
        <w:pStyle w:val="TOC3"/>
        <w:rPr>
          <w:rFonts w:asciiTheme="minorHAnsi" w:eastAsiaTheme="minorEastAsia" w:hAnsiTheme="minorHAnsi" w:cstheme="minorBidi"/>
          <w:sz w:val="22"/>
          <w:szCs w:val="22"/>
        </w:rPr>
      </w:pPr>
      <w:hyperlink w:anchor="_Toc72531219" w:history="1">
        <w:r w:rsidRPr="00FA7244">
          <w:rPr>
            <w:rStyle w:val="Hyperlink"/>
          </w:rPr>
          <w:t>1.4.10</w:t>
        </w:r>
        <w:r>
          <w:rPr>
            <w:rFonts w:asciiTheme="minorHAnsi" w:eastAsiaTheme="minorEastAsia" w:hAnsiTheme="minorHAnsi" w:cstheme="minorBidi"/>
            <w:sz w:val="22"/>
            <w:szCs w:val="22"/>
          </w:rPr>
          <w:tab/>
        </w:r>
        <w:r w:rsidRPr="00FA7244">
          <w:rPr>
            <w:rStyle w:val="Hyperlink"/>
          </w:rPr>
          <w:t>Magneet Sensor</w:t>
        </w:r>
        <w:r>
          <w:rPr>
            <w:webHidden/>
          </w:rPr>
          <w:tab/>
        </w:r>
        <w:r>
          <w:rPr>
            <w:webHidden/>
          </w:rPr>
          <w:fldChar w:fldCharType="begin"/>
        </w:r>
        <w:r>
          <w:rPr>
            <w:webHidden/>
          </w:rPr>
          <w:instrText xml:space="preserve"> PAGEREF _Toc72531219 \h </w:instrText>
        </w:r>
        <w:r>
          <w:rPr>
            <w:webHidden/>
          </w:rPr>
        </w:r>
        <w:r>
          <w:rPr>
            <w:webHidden/>
          </w:rPr>
          <w:fldChar w:fldCharType="separate"/>
        </w:r>
        <w:r>
          <w:rPr>
            <w:webHidden/>
          </w:rPr>
          <w:t>16</w:t>
        </w:r>
        <w:r>
          <w:rPr>
            <w:webHidden/>
          </w:rPr>
          <w:fldChar w:fldCharType="end"/>
        </w:r>
      </w:hyperlink>
    </w:p>
    <w:p w14:paraId="13387002" w14:textId="1DBBEA9C" w:rsidR="00784E6A" w:rsidRDefault="00784E6A">
      <w:pPr>
        <w:pStyle w:val="TOC3"/>
        <w:rPr>
          <w:rFonts w:asciiTheme="minorHAnsi" w:eastAsiaTheme="minorEastAsia" w:hAnsiTheme="minorHAnsi" w:cstheme="minorBidi"/>
          <w:sz w:val="22"/>
          <w:szCs w:val="22"/>
        </w:rPr>
      </w:pPr>
      <w:hyperlink w:anchor="_Toc72531220" w:history="1">
        <w:r w:rsidRPr="00FA7244">
          <w:rPr>
            <w:rStyle w:val="Hyperlink"/>
          </w:rPr>
          <w:t>1.4.11</w:t>
        </w:r>
        <w:r>
          <w:rPr>
            <w:rFonts w:asciiTheme="minorHAnsi" w:eastAsiaTheme="minorEastAsia" w:hAnsiTheme="minorHAnsi" w:cstheme="minorBidi"/>
            <w:sz w:val="22"/>
            <w:szCs w:val="22"/>
          </w:rPr>
          <w:tab/>
        </w:r>
        <w:r w:rsidRPr="00FA7244">
          <w:rPr>
            <w:rStyle w:val="Hyperlink"/>
          </w:rPr>
          <w:t>Shift Register PISO</w:t>
        </w:r>
        <w:r>
          <w:rPr>
            <w:webHidden/>
          </w:rPr>
          <w:tab/>
        </w:r>
        <w:r>
          <w:rPr>
            <w:webHidden/>
          </w:rPr>
          <w:fldChar w:fldCharType="begin"/>
        </w:r>
        <w:r>
          <w:rPr>
            <w:webHidden/>
          </w:rPr>
          <w:instrText xml:space="preserve"> PAGEREF _Toc72531220 \h </w:instrText>
        </w:r>
        <w:r>
          <w:rPr>
            <w:webHidden/>
          </w:rPr>
        </w:r>
        <w:r>
          <w:rPr>
            <w:webHidden/>
          </w:rPr>
          <w:fldChar w:fldCharType="separate"/>
        </w:r>
        <w:r>
          <w:rPr>
            <w:webHidden/>
          </w:rPr>
          <w:t>18</w:t>
        </w:r>
        <w:r>
          <w:rPr>
            <w:webHidden/>
          </w:rPr>
          <w:fldChar w:fldCharType="end"/>
        </w:r>
      </w:hyperlink>
    </w:p>
    <w:p w14:paraId="772DB43F" w14:textId="42607E21" w:rsidR="00784E6A" w:rsidRDefault="00784E6A">
      <w:pPr>
        <w:pStyle w:val="TOC1"/>
        <w:rPr>
          <w:rFonts w:asciiTheme="minorHAnsi" w:eastAsiaTheme="minorEastAsia" w:hAnsiTheme="minorHAnsi" w:cstheme="minorBidi"/>
          <w:b w:val="0"/>
          <w:caps w:val="0"/>
          <w:noProof/>
          <w:sz w:val="22"/>
          <w:szCs w:val="22"/>
        </w:rPr>
      </w:pPr>
      <w:hyperlink w:anchor="_Toc72531221" w:history="1">
        <w:r w:rsidRPr="00FA7244">
          <w:rPr>
            <w:rStyle w:val="Hyperlink"/>
            <w:noProof/>
          </w:rPr>
          <w:t>2</w:t>
        </w:r>
        <w:r>
          <w:rPr>
            <w:rFonts w:asciiTheme="minorHAnsi" w:eastAsiaTheme="minorEastAsia" w:hAnsiTheme="minorHAnsi" w:cstheme="minorBidi"/>
            <w:b w:val="0"/>
            <w:caps w:val="0"/>
            <w:noProof/>
            <w:sz w:val="22"/>
            <w:szCs w:val="22"/>
          </w:rPr>
          <w:tab/>
        </w:r>
        <w:r w:rsidRPr="00FA7244">
          <w:rPr>
            <w:rStyle w:val="Hyperlink"/>
            <w:noProof/>
          </w:rPr>
          <w:t>Testen</w:t>
        </w:r>
        <w:r>
          <w:rPr>
            <w:noProof/>
            <w:webHidden/>
          </w:rPr>
          <w:tab/>
        </w:r>
        <w:r>
          <w:rPr>
            <w:noProof/>
            <w:webHidden/>
          </w:rPr>
          <w:fldChar w:fldCharType="begin"/>
        </w:r>
        <w:r>
          <w:rPr>
            <w:noProof/>
            <w:webHidden/>
          </w:rPr>
          <w:instrText xml:space="preserve"> PAGEREF _Toc72531221 \h </w:instrText>
        </w:r>
        <w:r>
          <w:rPr>
            <w:noProof/>
            <w:webHidden/>
          </w:rPr>
        </w:r>
        <w:r>
          <w:rPr>
            <w:noProof/>
            <w:webHidden/>
          </w:rPr>
          <w:fldChar w:fldCharType="separate"/>
        </w:r>
        <w:r>
          <w:rPr>
            <w:noProof/>
            <w:webHidden/>
          </w:rPr>
          <w:t>19</w:t>
        </w:r>
        <w:r>
          <w:rPr>
            <w:noProof/>
            <w:webHidden/>
          </w:rPr>
          <w:fldChar w:fldCharType="end"/>
        </w:r>
      </w:hyperlink>
    </w:p>
    <w:p w14:paraId="2F68C595" w14:textId="128CAD4B" w:rsidR="00784E6A" w:rsidRDefault="00784E6A">
      <w:pPr>
        <w:pStyle w:val="TOC2"/>
        <w:rPr>
          <w:rFonts w:asciiTheme="minorHAnsi" w:eastAsiaTheme="minorEastAsia" w:hAnsiTheme="minorHAnsi" w:cstheme="minorBidi"/>
          <w:b w:val="0"/>
          <w:sz w:val="22"/>
          <w:szCs w:val="22"/>
        </w:rPr>
      </w:pPr>
      <w:hyperlink w:anchor="_Toc72531222" w:history="1">
        <w:r w:rsidRPr="00FA7244">
          <w:rPr>
            <w:rStyle w:val="Hyperlink"/>
          </w:rPr>
          <w:t>2.1</w:t>
        </w:r>
        <w:r>
          <w:rPr>
            <w:rFonts w:asciiTheme="minorHAnsi" w:eastAsiaTheme="minorEastAsia" w:hAnsiTheme="minorHAnsi" w:cstheme="minorBidi"/>
            <w:b w:val="0"/>
            <w:sz w:val="22"/>
            <w:szCs w:val="22"/>
          </w:rPr>
          <w:tab/>
        </w:r>
        <w:r w:rsidRPr="00FA7244">
          <w:rPr>
            <w:rStyle w:val="Hyperlink"/>
          </w:rPr>
          <w:t>Voltage Translator</w:t>
        </w:r>
        <w:r>
          <w:rPr>
            <w:webHidden/>
          </w:rPr>
          <w:tab/>
        </w:r>
        <w:r>
          <w:rPr>
            <w:webHidden/>
          </w:rPr>
          <w:fldChar w:fldCharType="begin"/>
        </w:r>
        <w:r>
          <w:rPr>
            <w:webHidden/>
          </w:rPr>
          <w:instrText xml:space="preserve"> PAGEREF _Toc72531222 \h </w:instrText>
        </w:r>
        <w:r>
          <w:rPr>
            <w:webHidden/>
          </w:rPr>
        </w:r>
        <w:r>
          <w:rPr>
            <w:webHidden/>
          </w:rPr>
          <w:fldChar w:fldCharType="separate"/>
        </w:r>
        <w:r>
          <w:rPr>
            <w:webHidden/>
          </w:rPr>
          <w:t>19</w:t>
        </w:r>
        <w:r>
          <w:rPr>
            <w:webHidden/>
          </w:rPr>
          <w:fldChar w:fldCharType="end"/>
        </w:r>
      </w:hyperlink>
    </w:p>
    <w:p w14:paraId="61709FCC" w14:textId="6DAA69C6" w:rsidR="00784E6A" w:rsidRDefault="00784E6A">
      <w:pPr>
        <w:pStyle w:val="TOC2"/>
        <w:rPr>
          <w:rFonts w:asciiTheme="minorHAnsi" w:eastAsiaTheme="minorEastAsia" w:hAnsiTheme="minorHAnsi" w:cstheme="minorBidi"/>
          <w:b w:val="0"/>
          <w:sz w:val="22"/>
          <w:szCs w:val="22"/>
        </w:rPr>
      </w:pPr>
      <w:hyperlink w:anchor="_Toc72531223" w:history="1">
        <w:r w:rsidRPr="00FA7244">
          <w:rPr>
            <w:rStyle w:val="Hyperlink"/>
          </w:rPr>
          <w:t>2.2</w:t>
        </w:r>
        <w:r>
          <w:rPr>
            <w:rFonts w:asciiTheme="minorHAnsi" w:eastAsiaTheme="minorEastAsia" w:hAnsiTheme="minorHAnsi" w:cstheme="minorBidi"/>
            <w:b w:val="0"/>
            <w:sz w:val="22"/>
            <w:szCs w:val="22"/>
          </w:rPr>
          <w:tab/>
        </w:r>
        <w:r w:rsidRPr="00FA7244">
          <w:rPr>
            <w:rStyle w:val="Hyperlink"/>
          </w:rPr>
          <w:t>RGB LED’s</w:t>
        </w:r>
        <w:r>
          <w:rPr>
            <w:webHidden/>
          </w:rPr>
          <w:tab/>
        </w:r>
        <w:r>
          <w:rPr>
            <w:webHidden/>
          </w:rPr>
          <w:fldChar w:fldCharType="begin"/>
        </w:r>
        <w:r>
          <w:rPr>
            <w:webHidden/>
          </w:rPr>
          <w:instrText xml:space="preserve"> PAGEREF _Toc72531223 \h </w:instrText>
        </w:r>
        <w:r>
          <w:rPr>
            <w:webHidden/>
          </w:rPr>
        </w:r>
        <w:r>
          <w:rPr>
            <w:webHidden/>
          </w:rPr>
          <w:fldChar w:fldCharType="separate"/>
        </w:r>
        <w:r>
          <w:rPr>
            <w:webHidden/>
          </w:rPr>
          <w:t>19</w:t>
        </w:r>
        <w:r>
          <w:rPr>
            <w:webHidden/>
          </w:rPr>
          <w:fldChar w:fldCharType="end"/>
        </w:r>
      </w:hyperlink>
    </w:p>
    <w:p w14:paraId="38AF3791" w14:textId="3FA0D329" w:rsidR="00784E6A" w:rsidRDefault="00784E6A">
      <w:pPr>
        <w:pStyle w:val="TOC2"/>
        <w:rPr>
          <w:rFonts w:asciiTheme="minorHAnsi" w:eastAsiaTheme="minorEastAsia" w:hAnsiTheme="minorHAnsi" w:cstheme="minorBidi"/>
          <w:b w:val="0"/>
          <w:sz w:val="22"/>
          <w:szCs w:val="22"/>
        </w:rPr>
      </w:pPr>
      <w:hyperlink w:anchor="_Toc72531224" w:history="1">
        <w:r w:rsidRPr="00FA7244">
          <w:rPr>
            <w:rStyle w:val="Hyperlink"/>
          </w:rPr>
          <w:t>2.3</w:t>
        </w:r>
        <w:r>
          <w:rPr>
            <w:rFonts w:asciiTheme="minorHAnsi" w:eastAsiaTheme="minorEastAsia" w:hAnsiTheme="minorHAnsi" w:cstheme="minorBidi"/>
            <w:b w:val="0"/>
            <w:sz w:val="22"/>
            <w:szCs w:val="22"/>
          </w:rPr>
          <w:tab/>
        </w:r>
        <w:r w:rsidRPr="00FA7244">
          <w:rPr>
            <w:rStyle w:val="Hyperlink"/>
          </w:rPr>
          <w:t>Klok</w:t>
        </w:r>
        <w:r>
          <w:rPr>
            <w:webHidden/>
          </w:rPr>
          <w:tab/>
        </w:r>
        <w:r>
          <w:rPr>
            <w:webHidden/>
          </w:rPr>
          <w:fldChar w:fldCharType="begin"/>
        </w:r>
        <w:r>
          <w:rPr>
            <w:webHidden/>
          </w:rPr>
          <w:instrText xml:space="preserve"> PAGEREF _Toc72531224 \h </w:instrText>
        </w:r>
        <w:r>
          <w:rPr>
            <w:webHidden/>
          </w:rPr>
        </w:r>
        <w:r>
          <w:rPr>
            <w:webHidden/>
          </w:rPr>
          <w:fldChar w:fldCharType="separate"/>
        </w:r>
        <w:r>
          <w:rPr>
            <w:webHidden/>
          </w:rPr>
          <w:t>22</w:t>
        </w:r>
        <w:r>
          <w:rPr>
            <w:webHidden/>
          </w:rPr>
          <w:fldChar w:fldCharType="end"/>
        </w:r>
      </w:hyperlink>
    </w:p>
    <w:p w14:paraId="34F38314" w14:textId="55838EF3" w:rsidR="00784E6A" w:rsidRDefault="00784E6A">
      <w:pPr>
        <w:pStyle w:val="TOC2"/>
        <w:rPr>
          <w:rFonts w:asciiTheme="minorHAnsi" w:eastAsiaTheme="minorEastAsia" w:hAnsiTheme="minorHAnsi" w:cstheme="minorBidi"/>
          <w:b w:val="0"/>
          <w:sz w:val="22"/>
          <w:szCs w:val="22"/>
        </w:rPr>
      </w:pPr>
      <w:hyperlink w:anchor="_Toc72531225" w:history="1">
        <w:r w:rsidRPr="00FA7244">
          <w:rPr>
            <w:rStyle w:val="Hyperlink"/>
          </w:rPr>
          <w:t>2.4</w:t>
        </w:r>
        <w:r>
          <w:rPr>
            <w:rFonts w:asciiTheme="minorHAnsi" w:eastAsiaTheme="minorEastAsia" w:hAnsiTheme="minorHAnsi" w:cstheme="minorBidi"/>
            <w:b w:val="0"/>
            <w:sz w:val="22"/>
            <w:szCs w:val="22"/>
          </w:rPr>
          <w:tab/>
        </w:r>
        <w:r w:rsidRPr="00FA7244">
          <w:rPr>
            <w:rStyle w:val="Hyperlink"/>
          </w:rPr>
          <w:t>Positie uitlezing</w:t>
        </w:r>
        <w:r>
          <w:rPr>
            <w:webHidden/>
          </w:rPr>
          <w:tab/>
        </w:r>
        <w:r>
          <w:rPr>
            <w:webHidden/>
          </w:rPr>
          <w:fldChar w:fldCharType="begin"/>
        </w:r>
        <w:r>
          <w:rPr>
            <w:webHidden/>
          </w:rPr>
          <w:instrText xml:space="preserve"> PAGEREF _Toc72531225 \h </w:instrText>
        </w:r>
        <w:r>
          <w:rPr>
            <w:webHidden/>
          </w:rPr>
        </w:r>
        <w:r>
          <w:rPr>
            <w:webHidden/>
          </w:rPr>
          <w:fldChar w:fldCharType="separate"/>
        </w:r>
        <w:r>
          <w:rPr>
            <w:webHidden/>
          </w:rPr>
          <w:t>25</w:t>
        </w:r>
        <w:r>
          <w:rPr>
            <w:webHidden/>
          </w:rPr>
          <w:fldChar w:fldCharType="end"/>
        </w:r>
      </w:hyperlink>
    </w:p>
    <w:p w14:paraId="7CF86217" w14:textId="19BF24EC" w:rsidR="00784E6A" w:rsidRDefault="00784E6A">
      <w:pPr>
        <w:pStyle w:val="TOC1"/>
        <w:rPr>
          <w:rFonts w:asciiTheme="minorHAnsi" w:eastAsiaTheme="minorEastAsia" w:hAnsiTheme="minorHAnsi" w:cstheme="minorBidi"/>
          <w:b w:val="0"/>
          <w:caps w:val="0"/>
          <w:noProof/>
          <w:sz w:val="22"/>
          <w:szCs w:val="22"/>
        </w:rPr>
      </w:pPr>
      <w:hyperlink w:anchor="_Toc72531226" w:history="1">
        <w:r w:rsidRPr="00FA7244">
          <w:rPr>
            <w:rStyle w:val="Hyperlink"/>
            <w:noProof/>
          </w:rPr>
          <w:t>3</w:t>
        </w:r>
        <w:r>
          <w:rPr>
            <w:rFonts w:asciiTheme="minorHAnsi" w:eastAsiaTheme="minorEastAsia" w:hAnsiTheme="minorHAnsi" w:cstheme="minorBidi"/>
            <w:b w:val="0"/>
            <w:caps w:val="0"/>
            <w:noProof/>
            <w:sz w:val="22"/>
            <w:szCs w:val="22"/>
          </w:rPr>
          <w:tab/>
        </w:r>
        <w:r w:rsidRPr="00FA7244">
          <w:rPr>
            <w:rStyle w:val="Hyperlink"/>
            <w:noProof/>
          </w:rPr>
          <w:t>BESLUIT</w:t>
        </w:r>
        <w:r>
          <w:rPr>
            <w:noProof/>
            <w:webHidden/>
          </w:rPr>
          <w:tab/>
        </w:r>
        <w:r>
          <w:rPr>
            <w:noProof/>
            <w:webHidden/>
          </w:rPr>
          <w:fldChar w:fldCharType="begin"/>
        </w:r>
        <w:r>
          <w:rPr>
            <w:noProof/>
            <w:webHidden/>
          </w:rPr>
          <w:instrText xml:space="preserve"> PAGEREF _Toc72531226 \h </w:instrText>
        </w:r>
        <w:r>
          <w:rPr>
            <w:noProof/>
            <w:webHidden/>
          </w:rPr>
        </w:r>
        <w:r>
          <w:rPr>
            <w:noProof/>
            <w:webHidden/>
          </w:rPr>
          <w:fldChar w:fldCharType="separate"/>
        </w:r>
        <w:r>
          <w:rPr>
            <w:noProof/>
            <w:webHidden/>
          </w:rPr>
          <w:t>28</w:t>
        </w:r>
        <w:r>
          <w:rPr>
            <w:noProof/>
            <w:webHidden/>
          </w:rPr>
          <w:fldChar w:fldCharType="end"/>
        </w:r>
      </w:hyperlink>
    </w:p>
    <w:p w14:paraId="750B8E69" w14:textId="5FD805AA" w:rsidR="002F64D2" w:rsidRDefault="007C498C" w:rsidP="002F64D2">
      <w:r>
        <w:fldChar w:fldCharType="end"/>
      </w:r>
    </w:p>
    <w:p w14:paraId="66A060D9" w14:textId="2C06B510" w:rsidR="002F64D2" w:rsidRDefault="002F64D2">
      <w:pPr>
        <w:spacing w:after="0"/>
      </w:pPr>
      <w:r>
        <w:br w:type="page"/>
      </w:r>
    </w:p>
    <w:p w14:paraId="6C5E2492" w14:textId="4588F31E" w:rsidR="002F64D2" w:rsidRDefault="002F64D2" w:rsidP="002F64D2">
      <w:pPr>
        <w:pStyle w:val="Kopzondernummer"/>
      </w:pPr>
      <w:bookmarkStart w:id="16" w:name="_Toc72531203"/>
      <w:r>
        <w:lastRenderedPageBreak/>
        <w:t>Voorwoord</w:t>
      </w:r>
      <w:bookmarkEnd w:id="16"/>
    </w:p>
    <w:p w14:paraId="71D816C9" w14:textId="4B148F8A" w:rsidR="00DE5973" w:rsidRDefault="00DE5973" w:rsidP="006F6A34">
      <w:pPr>
        <w:spacing w:line="276" w:lineRule="auto"/>
      </w:pPr>
      <w:r>
        <w:t>Mijn project</w:t>
      </w:r>
      <w:r w:rsidR="00316728">
        <w:t xml:space="preserve"> voor Practice Enterprise 2</w:t>
      </w:r>
      <w:r>
        <w:t xml:space="preserve"> is tot stand gekomen met de hulp van een aantal mensen tot wie ik persoonlijk een dankwoord wil richten.</w:t>
      </w:r>
    </w:p>
    <w:p w14:paraId="09EF0B2B" w14:textId="77777777" w:rsidR="00DE5973" w:rsidRDefault="00DE5973" w:rsidP="006F6A34">
      <w:pPr>
        <w:spacing w:line="276" w:lineRule="auto"/>
      </w:pPr>
      <w:r>
        <w:t>Eerst en vooral wil ik mijn ouders en zus bedanken om mij op zo veel mogelijk vlakken te helpen. Ze hebben mij het volledige proces gesteund en gemotiveerd.</w:t>
      </w:r>
    </w:p>
    <w:p w14:paraId="328C24B3" w14:textId="0F342542" w:rsidR="00DE5973" w:rsidRDefault="00DE5973" w:rsidP="006F6A34">
      <w:pPr>
        <w:spacing w:line="276" w:lineRule="auto"/>
      </w:pPr>
      <w:r>
        <w:t xml:space="preserve">Verder wil ik enkele leerkrachten bedanken namens </w:t>
      </w:r>
      <w:r w:rsidR="004A4661">
        <w:t>Mr.Dams,</w:t>
      </w:r>
      <w:r>
        <w:t xml:space="preserve"> </w:t>
      </w:r>
      <w:r w:rsidR="006F6A34">
        <w:t>Mr.Steen</w:t>
      </w:r>
      <w:r>
        <w:t xml:space="preserve">. Zij hebben mij altijd bijgestaan met raad en daad en hebben zich mede ingezet om ideeën omtrent het </w:t>
      </w:r>
      <w:r w:rsidR="00C03552">
        <w:t>project</w:t>
      </w:r>
      <w:r>
        <w:t xml:space="preserve"> te kunnen realiseren.</w:t>
      </w:r>
      <w:r w:rsidR="006F6A34">
        <w:t xml:space="preserve"> Mr.Dams wist ook altijd in moeilijkere tijden </w:t>
      </w:r>
      <w:r w:rsidR="002D0E39">
        <w:t>mij te motiveren en terug op het juiste spoor te leiden.</w:t>
      </w:r>
    </w:p>
    <w:p w14:paraId="42EB493D" w14:textId="688371D8" w:rsidR="006F6A34" w:rsidRDefault="006F6A34" w:rsidP="006F6A34">
      <w:pPr>
        <w:spacing w:line="276" w:lineRule="auto"/>
      </w:pPr>
      <w:r>
        <w:t>Ik wil ook Mr.De Weerdt bedanken voor het helpen met het solderen van enkele moeilijkere SMD-componenten.</w:t>
      </w:r>
    </w:p>
    <w:p w14:paraId="4568A3B8" w14:textId="2ED03F6C" w:rsidR="00DE5973" w:rsidRDefault="00C03552" w:rsidP="006F6A34">
      <w:pPr>
        <w:spacing w:line="276" w:lineRule="auto"/>
      </w:pPr>
      <w:r>
        <w:t>Daarna</w:t>
      </w:r>
      <w:r w:rsidR="000E6FE0">
        <w:t>a</w:t>
      </w:r>
      <w:r>
        <w:t xml:space="preserve">st dank ik ook mijn klasgenoten die </w:t>
      </w:r>
      <w:r w:rsidR="000E6FE0">
        <w:t>mij goede raad konden geven en helpen bij de kleinste zaken en meer.</w:t>
      </w:r>
    </w:p>
    <w:p w14:paraId="2250884C" w14:textId="5A5DA8A0" w:rsidR="00E66630" w:rsidRDefault="00DE5973" w:rsidP="006F6A34">
      <w:pPr>
        <w:spacing w:line="276" w:lineRule="auto"/>
      </w:pPr>
      <w:r>
        <w:t>En uiteraard kon ik ook altijd op de steun van mijn vrienden rekenen, waar ik altijd aan iets kon vragen of om mijn ideeën te kunnen realiseren.</w:t>
      </w:r>
    </w:p>
    <w:p w14:paraId="076D2850" w14:textId="3DDC3C54" w:rsidR="001701B2" w:rsidRPr="001701B2" w:rsidRDefault="006E5F9F" w:rsidP="008A43FF">
      <w:pPr>
        <w:pStyle w:val="Kopzondernummer"/>
      </w:pPr>
      <w:bookmarkStart w:id="17" w:name="_Toc163711464"/>
      <w:bookmarkStart w:id="18" w:name="_Toc72531204"/>
      <w:r w:rsidRPr="00CB02C4">
        <w:lastRenderedPageBreak/>
        <w:t>Inleiding</w:t>
      </w:r>
      <w:bookmarkEnd w:id="17"/>
      <w:bookmarkEnd w:id="18"/>
    </w:p>
    <w:p w14:paraId="14B4BC30" w14:textId="051D979E" w:rsidR="00E66630" w:rsidRDefault="004A6AA2" w:rsidP="00E66630">
      <w:r>
        <w:t>Deze bundel gaat over het project dat ik gemaakt heb voor het vak Practice Enterprise 2</w:t>
      </w:r>
      <w:r w:rsidR="00CC367D">
        <w:t xml:space="preserve">, hierbij </w:t>
      </w:r>
      <w:r w:rsidR="00E15503">
        <w:t>waren de</w:t>
      </w:r>
      <w:r w:rsidR="00C70E49">
        <w:t xml:space="preserve"> minimale</w:t>
      </w:r>
      <w:r w:rsidR="00E15503">
        <w:t xml:space="preserve"> vereisten dat ik een PCB ontwerp, Software schrijf</w:t>
      </w:r>
      <w:r w:rsidR="00C70E49">
        <w:t xml:space="preserve"> (liefst in C op een µController) en ten slotte het project een nuttige toepassing heeft.</w:t>
      </w:r>
      <w:r w:rsidR="00E47F77">
        <w:t xml:space="preserve"> </w:t>
      </w:r>
      <w:r w:rsidR="003970B7">
        <w:t xml:space="preserve">Het </w:t>
      </w:r>
      <w:r w:rsidR="007C2DE7">
        <w:t>is</w:t>
      </w:r>
      <w:r w:rsidR="003970B7">
        <w:t xml:space="preserve"> ook belangrijk dat </w:t>
      </w:r>
      <w:r w:rsidR="007C2DE7">
        <w:t>er</w:t>
      </w:r>
      <w:r w:rsidR="007C3091">
        <w:t xml:space="preserve"> een veilig project</w:t>
      </w:r>
      <w:r w:rsidR="006B621E">
        <w:t xml:space="preserve"> </w:t>
      </w:r>
      <w:r w:rsidR="007C2DE7">
        <w:t>ge</w:t>
      </w:r>
      <w:r w:rsidR="006B621E">
        <w:t>kozen</w:t>
      </w:r>
      <w:r w:rsidR="007C2DE7">
        <w:t xml:space="preserve"> </w:t>
      </w:r>
      <w:r w:rsidR="00474AAB">
        <w:t>werd</w:t>
      </w:r>
      <w:r w:rsidR="006B621E">
        <w:t xml:space="preserve"> en de kostprijs niet te hoog lag.</w:t>
      </w:r>
    </w:p>
    <w:p w14:paraId="544D10E6" w14:textId="31F13EA4" w:rsidR="001701B2" w:rsidRDefault="00BA615F" w:rsidP="00E66630">
      <w:r>
        <w:t>Na enkele projectjes dat ik</w:t>
      </w:r>
      <w:r w:rsidR="005A2C26">
        <w:t xml:space="preserve"> heb</w:t>
      </w:r>
      <w:r>
        <w:t xml:space="preserve"> voorgesteld</w:t>
      </w:r>
      <w:r w:rsidR="00A42FEF">
        <w:t xml:space="preserve"> </w:t>
      </w:r>
      <w:r w:rsidR="00B1517A">
        <w:t>koos ik</w:t>
      </w:r>
      <w:r w:rsidR="00760A9B">
        <w:t xml:space="preserve"> om een </w:t>
      </w:r>
      <w:r w:rsidR="00474AAB">
        <w:t>elektronisch</w:t>
      </w:r>
      <w:r w:rsidR="00D60D44">
        <w:t xml:space="preserve"> educatief</w:t>
      </w:r>
      <w:r w:rsidR="00760A9B">
        <w:t xml:space="preserve"> </w:t>
      </w:r>
      <w:r w:rsidR="00474AAB">
        <w:t>schaakbord te maken</w:t>
      </w:r>
      <w:r w:rsidR="00EF0DAF">
        <w:t>.</w:t>
      </w:r>
      <w:r w:rsidR="009C3F75">
        <w:t xml:space="preserve"> </w:t>
      </w:r>
      <w:r w:rsidR="00EF0DAF">
        <w:t>H</w:t>
      </w:r>
      <w:r w:rsidR="009C3F75">
        <w:t xml:space="preserve">iermee zouw u dan de mogelijkheid krijgen om </w:t>
      </w:r>
      <w:r w:rsidR="00D60D44">
        <w:t>te leren</w:t>
      </w:r>
      <w:r w:rsidR="003E1295">
        <w:t xml:space="preserve"> hoe men </w:t>
      </w:r>
      <w:r w:rsidR="00DF7785">
        <w:t xml:space="preserve">iedere pion </w:t>
      </w:r>
      <w:r w:rsidR="007D6ABE">
        <w:t>zet en de werking</w:t>
      </w:r>
      <w:r w:rsidR="00C33C82">
        <w:t xml:space="preserve"> van een </w:t>
      </w:r>
      <w:r w:rsidR="005E6B7D">
        <w:t>schaakklok</w:t>
      </w:r>
      <w:r w:rsidR="007E77B6">
        <w:t xml:space="preserve">. </w:t>
      </w:r>
      <w:r w:rsidR="00D90C81">
        <w:t>Daarnaast bevat het schaakbord over een puntensysteem dat bijgehouden wordt</w:t>
      </w:r>
      <w:r w:rsidR="00601418">
        <w:t>.</w:t>
      </w:r>
    </w:p>
    <w:p w14:paraId="0EFCEE07" w14:textId="561F0DF5" w:rsidR="00F152B3" w:rsidRDefault="00017911" w:rsidP="00E66630">
      <w:r>
        <w:rPr>
          <w:noProof/>
        </w:rPr>
        <w:drawing>
          <wp:anchor distT="0" distB="0" distL="114300" distR="114300" simplePos="0" relativeHeight="251743232" behindDoc="0" locked="0" layoutInCell="1" allowOverlap="1" wp14:anchorId="52AF5607" wp14:editId="0525E3A1">
            <wp:simplePos x="0" y="0"/>
            <wp:positionH relativeFrom="column">
              <wp:posOffset>79549</wp:posOffset>
            </wp:positionH>
            <wp:positionV relativeFrom="paragraph">
              <wp:posOffset>450965</wp:posOffset>
            </wp:positionV>
            <wp:extent cx="4037330" cy="2853055"/>
            <wp:effectExtent l="0" t="0" r="1270" b="444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7330"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2B3">
        <w:t xml:space="preserve">Er </w:t>
      </w:r>
      <w:r w:rsidR="002F5C8E">
        <w:t xml:space="preserve">is ook een behuizing die zeer nauwkeurig moet zijn wegens de </w:t>
      </w:r>
      <w:r w:rsidR="00B11DE7">
        <w:t>standaard van het schaken, hier onder is een 3D-schets van hoe het ganse project er zal uit zien:</w:t>
      </w:r>
    </w:p>
    <w:p w14:paraId="657A2E82" w14:textId="00674461" w:rsidR="00B11DE7" w:rsidRDefault="00017911" w:rsidP="00E66630">
      <w:r>
        <w:rPr>
          <w:b/>
          <w:smallCaps/>
          <w:noProof/>
        </w:rPr>
        <w:drawing>
          <wp:anchor distT="0" distB="0" distL="114300" distR="114300" simplePos="0" relativeHeight="251742208" behindDoc="0" locked="0" layoutInCell="1" allowOverlap="1" wp14:anchorId="41A01108" wp14:editId="26A660A2">
            <wp:simplePos x="0" y="0"/>
            <wp:positionH relativeFrom="margin">
              <wp:posOffset>1555057</wp:posOffset>
            </wp:positionH>
            <wp:positionV relativeFrom="paragraph">
              <wp:posOffset>2905990</wp:posOffset>
            </wp:positionV>
            <wp:extent cx="4037330" cy="2851785"/>
            <wp:effectExtent l="0" t="0" r="1270" b="571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7330" cy="285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43B07" w14:textId="101B96DE" w:rsidR="002E351F" w:rsidRDefault="004D4970" w:rsidP="00514842">
      <w:pPr>
        <w:pStyle w:val="Heading1"/>
      </w:pPr>
      <w:bookmarkStart w:id="19" w:name="_Toc72531205"/>
      <w:r w:rsidRPr="00514842">
        <w:lastRenderedPageBreak/>
        <w:t>Hardware</w:t>
      </w:r>
      <w:bookmarkEnd w:id="19"/>
    </w:p>
    <w:p w14:paraId="5B796138" w14:textId="0D4C3631" w:rsidR="00424212" w:rsidRPr="00424212" w:rsidRDefault="001D2C5D" w:rsidP="00514842">
      <w:pPr>
        <w:pStyle w:val="Heading2"/>
      </w:pPr>
      <w:bookmarkStart w:id="20" w:name="_Toc72531206"/>
      <w:r w:rsidRPr="00547090">
        <w:t>Blokschema</w:t>
      </w:r>
      <w:bookmarkEnd w:id="20"/>
    </w:p>
    <w:p w14:paraId="19DD9D9D" w14:textId="50B98105" w:rsidR="006C27CB" w:rsidRDefault="009638D1" w:rsidP="00CC5575">
      <w:r>
        <w:rPr>
          <w:noProof/>
        </w:rPr>
        <mc:AlternateContent>
          <mc:Choice Requires="wpg">
            <w:drawing>
              <wp:anchor distT="0" distB="0" distL="114300" distR="114300" simplePos="0" relativeHeight="251675648" behindDoc="0" locked="0" layoutInCell="1" allowOverlap="1" wp14:anchorId="77978C3B" wp14:editId="7AD3B6CB">
                <wp:simplePos x="0" y="0"/>
                <wp:positionH relativeFrom="column">
                  <wp:posOffset>-2752</wp:posOffset>
                </wp:positionH>
                <wp:positionV relativeFrom="paragraph">
                  <wp:posOffset>615809</wp:posOffset>
                </wp:positionV>
                <wp:extent cx="5650230" cy="3384550"/>
                <wp:effectExtent l="0" t="0" r="7620" b="6350"/>
                <wp:wrapTopAndBottom/>
                <wp:docPr id="28" name="Group 28"/>
                <wp:cNvGraphicFramePr/>
                <a:graphic xmlns:a="http://schemas.openxmlformats.org/drawingml/2006/main">
                  <a:graphicData uri="http://schemas.microsoft.com/office/word/2010/wordprocessingGroup">
                    <wpg:wgp>
                      <wpg:cNvGrpSpPr/>
                      <wpg:grpSpPr>
                        <a:xfrm>
                          <a:off x="0" y="0"/>
                          <a:ext cx="5650230" cy="3384550"/>
                          <a:chOff x="0" y="0"/>
                          <a:chExt cx="5650230" cy="3384550"/>
                        </a:xfrm>
                      </wpg:grpSpPr>
                      <wps:wsp>
                        <wps:cNvPr id="12" name="Text Box 12"/>
                        <wps:cNvSpPr txBox="1"/>
                        <wps:spPr>
                          <a:xfrm>
                            <a:off x="0" y="3245485"/>
                            <a:ext cx="5650230" cy="139065"/>
                          </a:xfrm>
                          <a:prstGeom prst="rect">
                            <a:avLst/>
                          </a:prstGeom>
                          <a:solidFill>
                            <a:prstClr val="white"/>
                          </a:solidFill>
                          <a:ln>
                            <a:noFill/>
                          </a:ln>
                        </wps:spPr>
                        <wps:txbx>
                          <w:txbxContent>
                            <w:p w14:paraId="32559668" w14:textId="646A619B" w:rsidR="00C65C71" w:rsidRPr="00D736A2" w:rsidRDefault="00C65C71" w:rsidP="00C65C71">
                              <w:pPr>
                                <w:pStyle w:val="Caption"/>
                                <w:rPr>
                                  <w:bCs w:val="0"/>
                                  <w:noProof/>
                                  <w:sz w:val="20"/>
                                </w:rPr>
                              </w:pPr>
                              <w:r>
                                <w:t xml:space="preserve">Figuur </w:t>
                              </w:r>
                              <w:fldSimple w:instr=" SEQ Figuur \* ARABIC ">
                                <w:r w:rsidR="008F7C7E">
                                  <w:rPr>
                                    <w:noProof/>
                                  </w:rPr>
                                  <w:t>1</w:t>
                                </w:r>
                              </w:fldSimple>
                              <w:r>
                                <w:t>, Blokschema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 name="Picture 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3242310"/>
                          </a:xfrm>
                          <a:prstGeom prst="rect">
                            <a:avLst/>
                          </a:prstGeom>
                        </pic:spPr>
                      </pic:pic>
                    </wpg:wgp>
                  </a:graphicData>
                </a:graphic>
              </wp:anchor>
            </w:drawing>
          </mc:Choice>
          <mc:Fallback>
            <w:pict>
              <v:group w14:anchorId="77978C3B" id="Group 28" o:spid="_x0000_s1026" style="position:absolute;margin-left:-.2pt;margin-top:48.5pt;width:444.9pt;height:266.5pt;z-index:251675648" coordsize="56502,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">
                <v:shapetype id="_x0000_t202" coordsize="21600,21600" o:spt="202" path="m,l,21600r21600,l21600,xe">
                  <v:stroke joinstyle="miter"/>
                  <v:path gradientshapeok="t" o:connecttype="rect"/>
                </v:shapetype>
                <v:shape id="Text Box 12" o:spid="_x0000_s1027" type="#_x0000_t202" style="position:absolute;top:32454;width:5650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2559668" w14:textId="646A619B" w:rsidR="00C65C71" w:rsidRPr="00D736A2" w:rsidRDefault="00C65C71" w:rsidP="00C65C71">
                        <w:pPr>
                          <w:pStyle w:val="Caption"/>
                          <w:rPr>
                            <w:bCs w:val="0"/>
                            <w:noProof/>
                            <w:sz w:val="20"/>
                          </w:rPr>
                        </w:pPr>
                        <w:r>
                          <w:t xml:space="preserve">Figuur </w:t>
                        </w:r>
                        <w:fldSimple w:instr=" SEQ Figuur \* ARABIC ">
                          <w:r w:rsidR="008F7C7E">
                            <w:rPr>
                              <w:noProof/>
                            </w:rPr>
                            <w:t>1</w:t>
                          </w:r>
                        </w:fldSimple>
                        <w:r>
                          <w:t>, Blokschema</w:t>
                        </w:r>
                      </w:p>
                    </w:txbxContent>
                  </v:textbox>
                </v:shape>
                <v:shape id="Picture 8" o:spid="_x0000_s1028" type="#_x0000_t75" style="position:absolute;width:56159;height:3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">
                  <v:imagedata r:id="rId21" o:title=""/>
                </v:shape>
                <w10:wrap type="topAndBottom"/>
              </v:group>
            </w:pict>
          </mc:Fallback>
        </mc:AlternateContent>
      </w:r>
      <w:r w:rsidR="00CC5575">
        <w:t>In het blokschema zien we hoe de verschillende blokken verbonden zijn met elkaar maar dit in een vereenvoudigde weergave. Hierbij kan je zien hoe alles logisch met elkaar verbonden is d.m.v. voedingsaansluitingen en communicatielijnen.</w:t>
      </w:r>
    </w:p>
    <w:p w14:paraId="483D919D" w14:textId="6D6A8654" w:rsidR="00D50ABE" w:rsidRDefault="00D50ABE">
      <w:pPr>
        <w:spacing w:after="0"/>
        <w:sectPr w:rsidR="00D50ABE" w:rsidSect="00CD5F6F">
          <w:pgSz w:w="11906" w:h="16838" w:code="9"/>
          <w:pgMar w:top="1134" w:right="1134" w:bottom="1134" w:left="1871" w:header="709" w:footer="709" w:gutter="0"/>
          <w:pgNumType w:start="1"/>
          <w:cols w:space="708"/>
          <w:docGrid w:linePitch="360"/>
        </w:sectPr>
      </w:pPr>
    </w:p>
    <w:p w14:paraId="50E44C9D" w14:textId="5C523F98" w:rsidR="00EA6CD3" w:rsidRDefault="008549A7" w:rsidP="00514842">
      <w:pPr>
        <w:pStyle w:val="Heading2"/>
      </w:pPr>
      <w:bookmarkStart w:id="21" w:name="_Toc72531207"/>
      <w:r w:rsidRPr="00514842">
        <w:lastRenderedPageBreak/>
        <w:t>Schema’s</w:t>
      </w:r>
      <w:bookmarkEnd w:id="21"/>
    </w:p>
    <w:p w14:paraId="0409869A" w14:textId="260289CA" w:rsidR="00B12E14" w:rsidRDefault="00D50ABE" w:rsidP="006C27CB">
      <w:pPr>
        <w:rPr>
          <w:noProof/>
        </w:rPr>
      </w:pPr>
      <w:r>
        <w:rPr>
          <w:noProof/>
        </w:rPr>
        <mc:AlternateContent>
          <mc:Choice Requires="wpg">
            <w:drawing>
              <wp:anchor distT="0" distB="0" distL="114300" distR="114300" simplePos="0" relativeHeight="251643904" behindDoc="0" locked="0" layoutInCell="1" allowOverlap="1" wp14:anchorId="4A6CD29B" wp14:editId="27187B90">
                <wp:simplePos x="0" y="0"/>
                <wp:positionH relativeFrom="margin">
                  <wp:posOffset>-79375</wp:posOffset>
                </wp:positionH>
                <wp:positionV relativeFrom="paragraph">
                  <wp:posOffset>247579</wp:posOffset>
                </wp:positionV>
                <wp:extent cx="9301600" cy="4504690"/>
                <wp:effectExtent l="0" t="0" r="0" b="0"/>
                <wp:wrapNone/>
                <wp:docPr id="29" name="Group 29"/>
                <wp:cNvGraphicFramePr/>
                <a:graphic xmlns:a="http://schemas.openxmlformats.org/drawingml/2006/main">
                  <a:graphicData uri="http://schemas.microsoft.com/office/word/2010/wordprocessingGroup">
                    <wpg:wgp>
                      <wpg:cNvGrpSpPr/>
                      <wpg:grpSpPr>
                        <a:xfrm>
                          <a:off x="0" y="0"/>
                          <a:ext cx="9301600" cy="4504690"/>
                          <a:chOff x="0" y="0"/>
                          <a:chExt cx="9196705" cy="4454336"/>
                        </a:xfrm>
                      </wpg:grpSpPr>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9196705" cy="4447540"/>
                          </a:xfrm>
                          <a:prstGeom prst="rect">
                            <a:avLst/>
                          </a:prstGeom>
                        </pic:spPr>
                      </pic:pic>
                      <wps:wsp>
                        <wps:cNvPr id="13" name="Text Box 13"/>
                        <wps:cNvSpPr txBox="1"/>
                        <wps:spPr>
                          <a:xfrm>
                            <a:off x="203200" y="4315271"/>
                            <a:ext cx="8039735" cy="139065"/>
                          </a:xfrm>
                          <a:prstGeom prst="rect">
                            <a:avLst/>
                          </a:prstGeom>
                          <a:solidFill>
                            <a:prstClr val="white"/>
                          </a:solidFill>
                          <a:ln>
                            <a:noFill/>
                          </a:ln>
                        </wps:spPr>
                        <wps:txbx>
                          <w:txbxContent>
                            <w:p w14:paraId="2DEEE28B" w14:textId="71C85A7C" w:rsidR="0019130E" w:rsidRPr="00647772" w:rsidRDefault="0019130E" w:rsidP="0019130E">
                              <w:pPr>
                                <w:pStyle w:val="Caption"/>
                                <w:rPr>
                                  <w:bCs w:val="0"/>
                                  <w:noProof/>
                                  <w:sz w:val="20"/>
                                </w:rPr>
                              </w:pPr>
                              <w:r>
                                <w:t xml:space="preserve">Figuur </w:t>
                              </w:r>
                              <w:fldSimple w:instr=" SEQ Figuur \* ARABIC ">
                                <w:r w:rsidR="008F7C7E">
                                  <w:rPr>
                                    <w:noProof/>
                                  </w:rPr>
                                  <w:t>2</w:t>
                                </w:r>
                              </w:fldSimple>
                              <w:r>
                                <w:t>, Schema hoofdbord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CD29B" id="Group 29" o:spid="_x0000_s1029" style="position:absolute;margin-left:-6.25pt;margin-top:19.5pt;width:732.4pt;height:354.7pt;z-index:251643904;mso-position-horizontal-relative:margin;mso-width-relative:margin;mso-height-relative:margin" coordsize="91967,44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">
                <v:shape id="Picture 18" o:spid="_x0000_s1030" type="#_x0000_t75" style="position:absolute;width:91967;height:4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">
                  <v:imagedata r:id="rId23" o:title=""/>
                </v:shape>
                <v:shape id="Text Box 13" o:spid="_x0000_s1031" type="#_x0000_t202" style="position:absolute;left:2032;top:43152;width:8039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DEEE28B" w14:textId="71C85A7C" w:rsidR="0019130E" w:rsidRPr="00647772" w:rsidRDefault="0019130E" w:rsidP="0019130E">
                        <w:pPr>
                          <w:pStyle w:val="Caption"/>
                          <w:rPr>
                            <w:bCs w:val="0"/>
                            <w:noProof/>
                            <w:sz w:val="20"/>
                          </w:rPr>
                        </w:pPr>
                        <w:r>
                          <w:t xml:space="preserve">Figuur </w:t>
                        </w:r>
                        <w:fldSimple w:instr=" SEQ Figuur \* ARABIC ">
                          <w:r w:rsidR="008F7C7E">
                            <w:rPr>
                              <w:noProof/>
                            </w:rPr>
                            <w:t>2</w:t>
                          </w:r>
                        </w:fldSimple>
                        <w:r>
                          <w:t>, Schema hoofdbord</w:t>
                        </w:r>
                      </w:p>
                    </w:txbxContent>
                  </v:textbox>
                </v:shape>
                <w10:wrap anchorx="margin"/>
              </v:group>
            </w:pict>
          </mc:Fallback>
        </mc:AlternateContent>
      </w:r>
      <w:r w:rsidR="006C27CB">
        <w:t xml:space="preserve">Dit is het </w:t>
      </w:r>
      <w:r w:rsidR="00517100">
        <w:t>aansluiting sche</w:t>
      </w:r>
      <w:r w:rsidR="00517100" w:rsidRPr="00517100">
        <w:t>ma</w:t>
      </w:r>
      <w:r w:rsidR="002E1143">
        <w:t xml:space="preserve"> van het hoofdbord, hierin </w:t>
      </w:r>
      <w:r w:rsidR="00130816">
        <w:t>zit:</w:t>
      </w:r>
      <w:r w:rsidR="009570A4">
        <w:t xml:space="preserve"> de </w:t>
      </w:r>
      <w:r w:rsidR="002E1143">
        <w:t>µC,</w:t>
      </w:r>
      <w:r w:rsidR="008549A7">
        <w:t xml:space="preserve"> 7 Segment</w:t>
      </w:r>
      <w:r w:rsidR="0019779E">
        <w:t>en</w:t>
      </w:r>
      <w:r w:rsidR="009570A4">
        <w:t>, Rotary Encoder</w:t>
      </w:r>
      <w:r w:rsidR="00AE0A37">
        <w:t xml:space="preserve"> ... Later wordt </w:t>
      </w:r>
      <w:r w:rsidR="002A749B">
        <w:t xml:space="preserve">ieder </w:t>
      </w:r>
      <w:r w:rsidR="003F7211">
        <w:t xml:space="preserve">deel </w:t>
      </w:r>
      <w:r w:rsidR="00130816">
        <w:t xml:space="preserve">nog </w:t>
      </w:r>
      <w:r w:rsidR="002A749B">
        <w:t>besproken.</w:t>
      </w:r>
      <w:r w:rsidR="00FA50CE" w:rsidRPr="00FA50CE">
        <w:rPr>
          <w:noProof/>
        </w:rPr>
        <w:t xml:space="preserve"> </w:t>
      </w:r>
      <w:r w:rsidR="00B12E14">
        <w:rPr>
          <w:noProof/>
        </w:rPr>
        <w:br w:type="page"/>
      </w:r>
    </w:p>
    <w:p w14:paraId="4D4F0528" w14:textId="5A5E99DC" w:rsidR="002A749B" w:rsidRDefault="00B12E14" w:rsidP="006C27CB">
      <w:r w:rsidRPr="003F7211">
        <w:rPr>
          <w:noProof/>
        </w:rPr>
        <w:lastRenderedPageBreak/>
        <w:drawing>
          <wp:anchor distT="0" distB="0" distL="114300" distR="114300" simplePos="0" relativeHeight="251636736" behindDoc="0" locked="0" layoutInCell="1" allowOverlap="1" wp14:anchorId="6CCCF431" wp14:editId="714919DA">
            <wp:simplePos x="0" y="0"/>
            <wp:positionH relativeFrom="margin">
              <wp:posOffset>-3175</wp:posOffset>
            </wp:positionH>
            <wp:positionV relativeFrom="page">
              <wp:posOffset>1192318</wp:posOffset>
            </wp:positionV>
            <wp:extent cx="9251950" cy="45720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1572"/>
                    <a:stretch/>
                  </pic:blipFill>
                  <pic:spPr bwMode="auto">
                    <a:xfrm>
                      <a:off x="0" y="0"/>
                      <a:ext cx="9251950" cy="4572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9130E">
        <w:rPr>
          <w:noProof/>
        </w:rPr>
        <mc:AlternateContent>
          <mc:Choice Requires="wps">
            <w:drawing>
              <wp:anchor distT="0" distB="0" distL="114300" distR="114300" simplePos="0" relativeHeight="251645952" behindDoc="0" locked="0" layoutInCell="1" allowOverlap="1" wp14:anchorId="159C5820" wp14:editId="1C71B888">
                <wp:simplePos x="0" y="0"/>
                <wp:positionH relativeFrom="column">
                  <wp:posOffset>-3175</wp:posOffset>
                </wp:positionH>
                <wp:positionV relativeFrom="paragraph">
                  <wp:posOffset>4917440</wp:posOffset>
                </wp:positionV>
                <wp:extent cx="92519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9251950" cy="635"/>
                        </a:xfrm>
                        <a:prstGeom prst="rect">
                          <a:avLst/>
                        </a:prstGeom>
                        <a:solidFill>
                          <a:prstClr val="white"/>
                        </a:solidFill>
                        <a:ln>
                          <a:noFill/>
                        </a:ln>
                      </wps:spPr>
                      <wps:txbx>
                        <w:txbxContent>
                          <w:p w14:paraId="2041C840" w14:textId="4ABABBE1" w:rsidR="0019130E" w:rsidRPr="0019130E" w:rsidRDefault="0019130E" w:rsidP="0019130E">
                            <w:pPr>
                              <w:pStyle w:val="Caption"/>
                            </w:pPr>
                            <w:r>
                              <w:t xml:space="preserve">Figuur </w:t>
                            </w:r>
                            <w:fldSimple w:instr=" SEQ Figuur \* ARABIC ">
                              <w:r w:rsidR="008F7C7E">
                                <w:rPr>
                                  <w:noProof/>
                                </w:rPr>
                                <w:t>3</w:t>
                              </w:r>
                            </w:fldSimple>
                            <w:r>
                              <w:t>, Schema pionnen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C5820" id="Text Box 14" o:spid="_x0000_s1032" type="#_x0000_t202" style="position:absolute;margin-left:-.25pt;margin-top:387.2pt;width:728.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DvLgIAAGYEAAAOAAAAZHJzL2Uyb0RvYy54bWysVMFu2zAMvQ/YPwi6L07SpV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" stroked="f">
                <v:textbox style="mso-fit-shape-to-text:t" inset="0,0,0,0">
                  <w:txbxContent>
                    <w:p w14:paraId="2041C840" w14:textId="4ABABBE1" w:rsidR="0019130E" w:rsidRPr="0019130E" w:rsidRDefault="0019130E" w:rsidP="0019130E">
                      <w:pPr>
                        <w:pStyle w:val="Caption"/>
                      </w:pPr>
                      <w:r>
                        <w:t xml:space="preserve">Figuur </w:t>
                      </w:r>
                      <w:fldSimple w:instr=" SEQ Figuur \* ARABIC ">
                        <w:r w:rsidR="008F7C7E">
                          <w:rPr>
                            <w:noProof/>
                          </w:rPr>
                          <w:t>3</w:t>
                        </w:r>
                      </w:fldSimple>
                      <w:r>
                        <w:t>, Schema pionnen</w:t>
                      </w:r>
                    </w:p>
                  </w:txbxContent>
                </v:textbox>
                <w10:wrap type="topAndBottom"/>
              </v:shape>
            </w:pict>
          </mc:Fallback>
        </mc:AlternateContent>
      </w:r>
      <w:r w:rsidR="002A749B">
        <w:t>Dit is het aansluiting sche</w:t>
      </w:r>
      <w:r w:rsidR="002A749B" w:rsidRPr="00517100">
        <w:t>ma</w:t>
      </w:r>
      <w:r w:rsidR="002A749B">
        <w:t xml:space="preserve"> van</w:t>
      </w:r>
      <w:r w:rsidR="003F7211">
        <w:t xml:space="preserve"> de borden die zich onderaan de pionnen liggen</w:t>
      </w:r>
      <w:r w:rsidR="002A749B">
        <w:t>, Later wordt ieder</w:t>
      </w:r>
      <w:r w:rsidR="003F7211">
        <w:t xml:space="preserve"> deel</w:t>
      </w:r>
      <w:r w:rsidR="002A749B">
        <w:t xml:space="preserve"> besproken.</w:t>
      </w:r>
    </w:p>
    <w:p w14:paraId="6A097395" w14:textId="76D99BD0" w:rsidR="00D55DBB" w:rsidRDefault="00D55DBB">
      <w:pPr>
        <w:spacing w:after="0"/>
        <w:sectPr w:rsidR="00D55DBB" w:rsidSect="00EF5D4F">
          <w:pgSz w:w="16838" w:h="11906" w:orient="landscape" w:code="9"/>
          <w:pgMar w:top="1418" w:right="1134" w:bottom="1134" w:left="1134" w:header="709" w:footer="709" w:gutter="0"/>
          <w:pgNumType w:start="5"/>
          <w:cols w:space="708"/>
          <w:docGrid w:linePitch="360"/>
        </w:sectPr>
      </w:pPr>
    </w:p>
    <w:p w14:paraId="6FE1A535" w14:textId="049D04BD" w:rsidR="00DD12E0" w:rsidRDefault="00DD12E0" w:rsidP="00DD12E0">
      <w:pPr>
        <w:pStyle w:val="Heading2"/>
      </w:pPr>
      <w:bookmarkStart w:id="22" w:name="_Toc72531208"/>
      <w:r>
        <w:lastRenderedPageBreak/>
        <w:t>PCB’s</w:t>
      </w:r>
      <w:bookmarkEnd w:id="22"/>
    </w:p>
    <w:p w14:paraId="3B6C645D" w14:textId="316EE241" w:rsidR="00697235" w:rsidRDefault="004D1A9D" w:rsidP="004D1A9D">
      <w:pPr>
        <w:spacing w:after="0" w:line="276" w:lineRule="auto"/>
      </w:pPr>
      <w:r>
        <w:t>De PCB’s zijn helemaal zelf ontworpen en de footprint die ik gebruik stammen af van de website Mouser waar de componenten besteld zijn en de pad</w:t>
      </w:r>
      <w:r w:rsidR="00C06A0B">
        <w:t>en zijn</w:t>
      </w:r>
      <w:r>
        <w:t xml:space="preserve"> dubbel checkt.</w:t>
      </w:r>
    </w:p>
    <w:p w14:paraId="08C6A178" w14:textId="472D22DA" w:rsidR="004D1A9D" w:rsidRDefault="004D1A9D">
      <w:pPr>
        <w:spacing w:after="0"/>
      </w:pPr>
    </w:p>
    <w:p w14:paraId="299EF01F" w14:textId="77777777" w:rsidR="004D1A9D" w:rsidRDefault="004D1A9D">
      <w:pPr>
        <w:spacing w:after="0"/>
      </w:pPr>
    </w:p>
    <w:p w14:paraId="7CE796F9" w14:textId="3F03CA38" w:rsidR="00697235" w:rsidRDefault="00B970D7" w:rsidP="00697235">
      <w:pPr>
        <w:spacing w:after="0"/>
      </w:pPr>
      <w:r w:rsidRPr="00B970D7">
        <w:rPr>
          <w:noProof/>
        </w:rPr>
        <w:drawing>
          <wp:anchor distT="0" distB="0" distL="114300" distR="114300" simplePos="0" relativeHeight="251745280" behindDoc="0" locked="0" layoutInCell="1" allowOverlap="1" wp14:anchorId="1C8FA1D6" wp14:editId="60142C3E">
            <wp:simplePos x="0" y="0"/>
            <wp:positionH relativeFrom="column">
              <wp:posOffset>3175</wp:posOffset>
            </wp:positionH>
            <wp:positionV relativeFrom="paragraph">
              <wp:posOffset>214111</wp:posOffset>
            </wp:positionV>
            <wp:extent cx="5652135" cy="1485900"/>
            <wp:effectExtent l="0" t="0" r="5715"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2135" cy="1485900"/>
                    </a:xfrm>
                    <a:prstGeom prst="rect">
                      <a:avLst/>
                    </a:prstGeom>
                  </pic:spPr>
                </pic:pic>
              </a:graphicData>
            </a:graphic>
          </wp:anchor>
        </w:drawing>
      </w:r>
      <w:r w:rsidR="00697235">
        <w:t>Bovenkant Hoofdbord:</w:t>
      </w:r>
    </w:p>
    <w:p w14:paraId="5D0AE9DA" w14:textId="10BD08B5" w:rsidR="00697235" w:rsidRDefault="00697235">
      <w:pPr>
        <w:spacing w:after="0"/>
      </w:pPr>
    </w:p>
    <w:p w14:paraId="7126C537" w14:textId="4F5AB0DA" w:rsidR="00B970D7" w:rsidRDefault="00B970D7">
      <w:pPr>
        <w:spacing w:after="0"/>
      </w:pPr>
    </w:p>
    <w:p w14:paraId="2EBE9FD7" w14:textId="2F908321" w:rsidR="00697235" w:rsidRDefault="00B970D7">
      <w:pPr>
        <w:spacing w:after="0"/>
      </w:pPr>
      <w:r w:rsidRPr="00697235">
        <w:rPr>
          <w:noProof/>
        </w:rPr>
        <w:drawing>
          <wp:anchor distT="0" distB="0" distL="114300" distR="114300" simplePos="0" relativeHeight="251744256" behindDoc="0" locked="0" layoutInCell="1" allowOverlap="1" wp14:anchorId="71C44A65" wp14:editId="4C14EC53">
            <wp:simplePos x="0" y="0"/>
            <wp:positionH relativeFrom="column">
              <wp:posOffset>3175</wp:posOffset>
            </wp:positionH>
            <wp:positionV relativeFrom="paragraph">
              <wp:posOffset>193329</wp:posOffset>
            </wp:positionV>
            <wp:extent cx="5652135" cy="1517015"/>
            <wp:effectExtent l="0" t="0" r="5715" b="698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2135" cy="1517015"/>
                    </a:xfrm>
                    <a:prstGeom prst="rect">
                      <a:avLst/>
                    </a:prstGeom>
                  </pic:spPr>
                </pic:pic>
              </a:graphicData>
            </a:graphic>
          </wp:anchor>
        </w:drawing>
      </w:r>
      <w:r w:rsidR="00697235">
        <w:t>Onderkant Hoofdbord:</w:t>
      </w:r>
    </w:p>
    <w:p w14:paraId="2AC04D10" w14:textId="77777777" w:rsidR="00C43323" w:rsidRDefault="00DD12E0">
      <w:pPr>
        <w:spacing w:after="0"/>
        <w:sectPr w:rsidR="00C43323" w:rsidSect="00420995">
          <w:headerReference w:type="default" r:id="rId27"/>
          <w:footerReference w:type="default" r:id="rId28"/>
          <w:pgSz w:w="11906" w:h="16838" w:code="9"/>
          <w:pgMar w:top="1134" w:right="1134" w:bottom="1134" w:left="1871" w:header="709" w:footer="709" w:gutter="0"/>
          <w:pgNumType w:start="7"/>
          <w:cols w:space="708"/>
          <w:docGrid w:linePitch="360"/>
        </w:sectPr>
      </w:pPr>
      <w:r>
        <w:br w:type="page"/>
      </w:r>
    </w:p>
    <w:p w14:paraId="7E196184" w14:textId="447C30FF" w:rsidR="00C43323" w:rsidRDefault="004D1A9D" w:rsidP="00C43323">
      <w:pPr>
        <w:tabs>
          <w:tab w:val="left" w:pos="2847"/>
        </w:tabs>
        <w:spacing w:after="0"/>
        <w:rPr>
          <w:b/>
          <w:bCs/>
          <w:iCs/>
          <w:sz w:val="24"/>
          <w:szCs w:val="28"/>
        </w:rPr>
      </w:pPr>
      <w:r w:rsidRPr="004D1A9D">
        <w:rPr>
          <w:noProof/>
          <w:sz w:val="24"/>
          <w:szCs w:val="28"/>
        </w:rPr>
        <w:lastRenderedPageBreak/>
        <w:drawing>
          <wp:anchor distT="0" distB="0" distL="114300" distR="114300" simplePos="0" relativeHeight="251746304" behindDoc="0" locked="0" layoutInCell="1" allowOverlap="1" wp14:anchorId="4439D8C1" wp14:editId="3C5D9A30">
            <wp:simplePos x="0" y="0"/>
            <wp:positionH relativeFrom="column">
              <wp:posOffset>0</wp:posOffset>
            </wp:positionH>
            <wp:positionV relativeFrom="paragraph">
              <wp:posOffset>306012</wp:posOffset>
            </wp:positionV>
            <wp:extent cx="9251950" cy="1202055"/>
            <wp:effectExtent l="0" t="0" r="635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a:stretch/>
                  </pic:blipFill>
                  <pic:spPr bwMode="auto">
                    <a:xfrm>
                      <a:off x="0" y="0"/>
                      <a:ext cx="9251950" cy="1202055"/>
                    </a:xfrm>
                    <a:prstGeom prst="rect">
                      <a:avLst/>
                    </a:prstGeom>
                    <a:ln>
                      <a:noFill/>
                    </a:ln>
                    <a:extLst>
                      <a:ext uri="{53640926-AAD7-44D8-BBD7-CCE9431645EC}">
                        <a14:shadowObscured xmlns:a14="http://schemas.microsoft.com/office/drawing/2010/main"/>
                      </a:ext>
                    </a:extLst>
                  </pic:spPr>
                </pic:pic>
              </a:graphicData>
            </a:graphic>
          </wp:anchor>
        </w:drawing>
      </w:r>
      <w:r w:rsidR="00C43323">
        <w:t>Bovenkant Hoofdbord:</w:t>
      </w:r>
    </w:p>
    <w:p w14:paraId="6EFE9392" w14:textId="77777777" w:rsidR="004D1A9D" w:rsidRDefault="004D1A9D" w:rsidP="004D1A9D">
      <w:pPr>
        <w:tabs>
          <w:tab w:val="left" w:pos="2847"/>
        </w:tabs>
        <w:spacing w:after="0"/>
      </w:pPr>
    </w:p>
    <w:p w14:paraId="7C172CAF" w14:textId="77777777" w:rsidR="004D1A9D" w:rsidRDefault="004D1A9D" w:rsidP="004D1A9D">
      <w:pPr>
        <w:tabs>
          <w:tab w:val="left" w:pos="2847"/>
        </w:tabs>
        <w:spacing w:after="0"/>
      </w:pPr>
    </w:p>
    <w:p w14:paraId="28C76274" w14:textId="77777777" w:rsidR="004D1A9D" w:rsidRDefault="004D1A9D" w:rsidP="004D1A9D">
      <w:pPr>
        <w:tabs>
          <w:tab w:val="left" w:pos="2847"/>
        </w:tabs>
        <w:spacing w:after="0"/>
      </w:pPr>
    </w:p>
    <w:p w14:paraId="47F56E6F" w14:textId="77777777" w:rsidR="004D1A9D" w:rsidRDefault="004D1A9D" w:rsidP="004D1A9D">
      <w:pPr>
        <w:tabs>
          <w:tab w:val="left" w:pos="2847"/>
        </w:tabs>
        <w:spacing w:after="0"/>
      </w:pPr>
    </w:p>
    <w:p w14:paraId="17FDF3BC" w14:textId="77777777" w:rsidR="004D1A9D" w:rsidRDefault="004D1A9D" w:rsidP="004D1A9D">
      <w:pPr>
        <w:tabs>
          <w:tab w:val="left" w:pos="2847"/>
        </w:tabs>
        <w:spacing w:after="0"/>
      </w:pPr>
    </w:p>
    <w:p w14:paraId="2D7D4259" w14:textId="77777777" w:rsidR="004D1A9D" w:rsidRDefault="004D1A9D" w:rsidP="004D1A9D">
      <w:pPr>
        <w:tabs>
          <w:tab w:val="left" w:pos="2847"/>
        </w:tabs>
        <w:spacing w:after="0"/>
      </w:pPr>
    </w:p>
    <w:p w14:paraId="442E9E26" w14:textId="77777777" w:rsidR="004D1A9D" w:rsidRDefault="004D1A9D" w:rsidP="004D1A9D">
      <w:pPr>
        <w:tabs>
          <w:tab w:val="left" w:pos="2847"/>
        </w:tabs>
        <w:spacing w:after="0"/>
      </w:pPr>
    </w:p>
    <w:p w14:paraId="25DC3536" w14:textId="39671F75" w:rsidR="004D1A9D" w:rsidRDefault="004D1A9D" w:rsidP="004D1A9D">
      <w:pPr>
        <w:tabs>
          <w:tab w:val="left" w:pos="2847"/>
        </w:tabs>
        <w:spacing w:after="0"/>
        <w:rPr>
          <w:b/>
          <w:bCs/>
          <w:iCs/>
          <w:sz w:val="24"/>
          <w:szCs w:val="28"/>
        </w:rPr>
      </w:pPr>
      <w:r>
        <w:t>Onderkant Hoofdbord:</w:t>
      </w:r>
    </w:p>
    <w:p w14:paraId="1C447CAA" w14:textId="409AA3D7" w:rsidR="004D1A9D" w:rsidRPr="004D1A9D" w:rsidRDefault="00C43323" w:rsidP="004D1A9D">
      <w:pPr>
        <w:tabs>
          <w:tab w:val="left" w:pos="2847"/>
        </w:tabs>
        <w:spacing w:after="0"/>
        <w:rPr>
          <w:b/>
          <w:bCs/>
          <w:iCs/>
          <w:sz w:val="24"/>
          <w:szCs w:val="28"/>
        </w:rPr>
      </w:pPr>
      <w:r>
        <w:rPr>
          <w:sz w:val="24"/>
          <w:szCs w:val="28"/>
        </w:rPr>
        <w:tab/>
      </w:r>
      <w:r w:rsidR="00BD66D6" w:rsidRPr="00BD66D6">
        <w:rPr>
          <w:noProof/>
          <w:sz w:val="24"/>
          <w:szCs w:val="28"/>
        </w:rPr>
        <w:drawing>
          <wp:inline distT="0" distB="0" distL="0" distR="0" wp14:anchorId="078C4B92" wp14:editId="6A72AC2E">
            <wp:extent cx="9251950" cy="12268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51950" cy="1226820"/>
                    </a:xfrm>
                    <a:prstGeom prst="rect">
                      <a:avLst/>
                    </a:prstGeom>
                  </pic:spPr>
                </pic:pic>
              </a:graphicData>
            </a:graphic>
          </wp:inline>
        </w:drawing>
      </w:r>
    </w:p>
    <w:p w14:paraId="4581EF7F" w14:textId="77777777" w:rsidR="00C43323" w:rsidRPr="00C43323" w:rsidRDefault="00C43323" w:rsidP="00C43323">
      <w:pPr>
        <w:tabs>
          <w:tab w:val="left" w:pos="2847"/>
        </w:tabs>
        <w:rPr>
          <w:sz w:val="24"/>
          <w:szCs w:val="28"/>
        </w:rPr>
        <w:sectPr w:rsidR="00C43323" w:rsidRPr="00C43323" w:rsidSect="003F7CA6">
          <w:pgSz w:w="16838" w:h="11906" w:orient="landscape" w:code="9"/>
          <w:pgMar w:top="1871" w:right="1134" w:bottom="1134" w:left="1134" w:header="709" w:footer="709" w:gutter="0"/>
          <w:pgNumType w:start="8"/>
          <w:cols w:space="708"/>
          <w:docGrid w:linePitch="360"/>
        </w:sectPr>
      </w:pPr>
    </w:p>
    <w:p w14:paraId="22A25011" w14:textId="77777777" w:rsidR="002A749B" w:rsidRDefault="001E58B8" w:rsidP="00514842">
      <w:pPr>
        <w:pStyle w:val="Heading2"/>
      </w:pPr>
      <w:bookmarkStart w:id="23" w:name="_Toc72531209"/>
      <w:r>
        <w:lastRenderedPageBreak/>
        <w:t>Beschrijving</w:t>
      </w:r>
      <w:bookmarkEnd w:id="23"/>
      <w:r>
        <w:t xml:space="preserve"> </w:t>
      </w:r>
    </w:p>
    <w:p w14:paraId="7F73AC06" w14:textId="77777777" w:rsidR="00044DFB" w:rsidRDefault="00382996" w:rsidP="00044DFB">
      <w:r>
        <w:t xml:space="preserve">Hierin ga ik ieder deel bespreken en uitleggen hoe </w:t>
      </w:r>
      <w:r w:rsidR="00FD3145">
        <w:t xml:space="preserve">ik eventueel iets </w:t>
      </w:r>
      <w:r w:rsidR="002D3821">
        <w:t>berekend</w:t>
      </w:r>
      <w:r w:rsidR="00FD3145">
        <w:t xml:space="preserve"> heb</w:t>
      </w:r>
      <w:r>
        <w:t>.</w:t>
      </w:r>
    </w:p>
    <w:p w14:paraId="35CF2614" w14:textId="4695E4B4" w:rsidR="00382996" w:rsidRPr="003F09C8" w:rsidRDefault="00AA47DE" w:rsidP="00044DFB">
      <w:pPr>
        <w:pStyle w:val="Heading3"/>
      </w:pPr>
      <w:bookmarkStart w:id="24" w:name="_Toc72531210"/>
      <w:r>
        <w:t>Schakelende voeding</w:t>
      </w:r>
      <w:bookmarkEnd w:id="24"/>
    </w:p>
    <w:p w14:paraId="7CC167BF" w14:textId="73E2E8AE" w:rsidR="004C7B92" w:rsidRDefault="00676BFD" w:rsidP="00514842">
      <w:r>
        <w:rPr>
          <w:noProof/>
        </w:rPr>
        <w:drawing>
          <wp:anchor distT="0" distB="0" distL="114300" distR="114300" simplePos="0" relativeHeight="251637760" behindDoc="1" locked="0" layoutInCell="1" allowOverlap="1" wp14:anchorId="6D834A48" wp14:editId="51C10874">
            <wp:simplePos x="0" y="0"/>
            <wp:positionH relativeFrom="margin">
              <wp:align>right</wp:align>
            </wp:positionH>
            <wp:positionV relativeFrom="paragraph">
              <wp:posOffset>391795</wp:posOffset>
            </wp:positionV>
            <wp:extent cx="1581150" cy="1186180"/>
            <wp:effectExtent l="0" t="0" r="0" b="0"/>
            <wp:wrapTight wrapText="bothSides">
              <wp:wrapPolygon edited="0">
                <wp:start x="0" y="0"/>
                <wp:lineTo x="0" y="21161"/>
                <wp:lineTo x="21340" y="21161"/>
                <wp:lineTo x="213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746" t="17588" r="5691" b="13137"/>
                    <a:stretch/>
                  </pic:blipFill>
                  <pic:spPr bwMode="auto">
                    <a:xfrm>
                      <a:off x="0" y="0"/>
                      <a:ext cx="1581150" cy="1186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AB9">
        <w:t xml:space="preserve">Het E-Schaakbord wordt gevoed door </w:t>
      </w:r>
      <w:r w:rsidR="00652396">
        <w:t xml:space="preserve">de </w:t>
      </w:r>
      <w:r w:rsidR="006D7791">
        <w:t>230V</w:t>
      </w:r>
      <w:r w:rsidR="00CA5797">
        <w:t xml:space="preserve"> </w:t>
      </w:r>
      <w:r w:rsidR="006D7791">
        <w:t>AC netspanning</w:t>
      </w:r>
      <w:r w:rsidR="00652396">
        <w:t xml:space="preserve"> die wordt omgezet naar</w:t>
      </w:r>
      <w:r w:rsidR="00CA5797">
        <w:t xml:space="preserve"> 5V DC d.m.v. </w:t>
      </w:r>
      <w:r w:rsidR="001226B0">
        <w:t xml:space="preserve">een </w:t>
      </w:r>
      <w:r w:rsidR="007936CB">
        <w:t>schakelende voeding</w:t>
      </w:r>
      <w:r w:rsidR="00514842">
        <w:t xml:space="preserve">. </w:t>
      </w:r>
      <w:r w:rsidR="00331D6D">
        <w:t>De voeding die ik gekozen</w:t>
      </w:r>
      <w:r w:rsidR="00DA7FF9">
        <w:t>/berekend</w:t>
      </w:r>
      <w:r w:rsidR="00785DB2">
        <w:t xml:space="preserve"> heb</w:t>
      </w:r>
      <w:r w:rsidR="00331D6D">
        <w:t xml:space="preserve"> </w:t>
      </w:r>
      <w:r w:rsidR="00DA7FF9">
        <w:t>kan maximaal 5A leveren</w:t>
      </w:r>
      <w:r w:rsidR="0098709B">
        <w:t xml:space="preserve"> of in andere woorden </w:t>
      </w:r>
      <m:oMath>
        <m:r>
          <w:rPr>
            <w:rFonts w:ascii="Cambria Math" w:hAnsi="Cambria Math"/>
          </w:rPr>
          <m:t>5V*5A=25W</m:t>
        </m:r>
      </m:oMath>
      <w:r w:rsidR="00DA7FF9">
        <w:t xml:space="preserve">. </w:t>
      </w:r>
    </w:p>
    <w:p w14:paraId="15EF2D29" w14:textId="4E4C6B3D" w:rsidR="00447E76" w:rsidRDefault="00DA7FF9" w:rsidP="00C768ED">
      <w:r>
        <w:t>Dit heb ik ber</w:t>
      </w:r>
      <w:r w:rsidR="0098709B">
        <w:t xml:space="preserve">ekend </w:t>
      </w:r>
      <w:r w:rsidR="004C7B92">
        <w:t xml:space="preserve">a.d.h.v. </w:t>
      </w:r>
      <w:r w:rsidR="00544CBD">
        <w:t>het maximaal</w:t>
      </w:r>
      <w:r w:rsidR="00117C59">
        <w:t xml:space="preserve"> vermogen dat gebruikt kan worden</w:t>
      </w:r>
      <w:r w:rsidR="00544CBD">
        <w:t xml:space="preserve"> </w:t>
      </w:r>
      <w:r w:rsidR="00117C59">
        <w:t>op te tellen van ieder component</w:t>
      </w:r>
      <w:r w:rsidR="00C768ED">
        <w:t>.</w:t>
      </w:r>
      <w:r w:rsidR="007E04F1">
        <w:t xml:space="preserve"> </w:t>
      </w:r>
      <w:r w:rsidR="00C768ED">
        <w:t>D</w:t>
      </w:r>
      <w:r w:rsidR="007E04F1">
        <w:t xml:space="preserve">aarmee heb ik </w:t>
      </w:r>
      <w:r w:rsidR="00C768ED">
        <w:t>gebruik gemaakt van de maximale spanning en stromen die uit de datasheet komen van ieder component.</w:t>
      </w:r>
    </w:p>
    <w:p w14:paraId="5B2F0C8D" w14:textId="320CFA78" w:rsidR="00494BF1" w:rsidRDefault="00A078D0" w:rsidP="00E33F58">
      <w:pPr>
        <w:spacing w:after="0" w:line="360" w:lineRule="auto"/>
      </w:pPr>
      <w:r>
        <w:rPr>
          <w:noProof/>
        </w:rPr>
        <mc:AlternateContent>
          <mc:Choice Requires="wpg">
            <w:drawing>
              <wp:anchor distT="0" distB="0" distL="114300" distR="114300" simplePos="0" relativeHeight="251658240" behindDoc="0" locked="0" layoutInCell="1" allowOverlap="1" wp14:anchorId="36F1AA48" wp14:editId="756E3C2E">
                <wp:simplePos x="0" y="0"/>
                <wp:positionH relativeFrom="column">
                  <wp:posOffset>1905</wp:posOffset>
                </wp:positionH>
                <wp:positionV relativeFrom="paragraph">
                  <wp:posOffset>234315</wp:posOffset>
                </wp:positionV>
                <wp:extent cx="5652135" cy="3346450"/>
                <wp:effectExtent l="0" t="0" r="5715" b="6350"/>
                <wp:wrapTopAndBottom/>
                <wp:docPr id="3" name="Group 3"/>
                <wp:cNvGraphicFramePr/>
                <a:graphic xmlns:a="http://schemas.openxmlformats.org/drawingml/2006/main">
                  <a:graphicData uri="http://schemas.microsoft.com/office/word/2010/wordprocessingGroup">
                    <wpg:wgp>
                      <wpg:cNvGrpSpPr/>
                      <wpg:grpSpPr>
                        <a:xfrm>
                          <a:off x="0" y="0"/>
                          <a:ext cx="5652135" cy="3346450"/>
                          <a:chOff x="0" y="0"/>
                          <a:chExt cx="5652408" cy="3346450"/>
                        </a:xfrm>
                      </wpg:grpSpPr>
                      <wps:wsp>
                        <wps:cNvPr id="16" name="Text Box 16"/>
                        <wps:cNvSpPr txBox="1"/>
                        <wps:spPr>
                          <a:xfrm>
                            <a:off x="42818" y="3100070"/>
                            <a:ext cx="5609590" cy="246380"/>
                          </a:xfrm>
                          <a:prstGeom prst="rect">
                            <a:avLst/>
                          </a:prstGeom>
                          <a:solidFill>
                            <a:prstClr val="white"/>
                          </a:solidFill>
                          <a:ln>
                            <a:noFill/>
                          </a:ln>
                        </wps:spPr>
                        <wps:txbx>
                          <w:txbxContent>
                            <w:p w14:paraId="1325FD22" w14:textId="7B1B0348" w:rsidR="00E7380C" w:rsidRPr="00070F96" w:rsidRDefault="00E7380C" w:rsidP="00E7380C">
                              <w:pPr>
                                <w:pStyle w:val="Caption"/>
                                <w:rPr>
                                  <w:bCs w:val="0"/>
                                  <w:sz w:val="20"/>
                                </w:rPr>
                              </w:pPr>
                              <w:bookmarkStart w:id="25" w:name="_Ref70604335"/>
                              <w:r>
                                <w:t xml:space="preserve">Tabel </w:t>
                              </w:r>
                              <w:fldSimple w:instr=" SEQ Tabel \* ARABIC ">
                                <w:r w:rsidR="008F7C7E">
                                  <w:rPr>
                                    <w:noProof/>
                                  </w:rPr>
                                  <w:t>1</w:t>
                                </w:r>
                              </w:fldSimple>
                              <w:r>
                                <w:t>, Vermogen berekening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52135" cy="3100070"/>
                          </a:xfrm>
                          <a:prstGeom prst="rect">
                            <a:avLst/>
                          </a:prstGeom>
                        </pic:spPr>
                      </pic:pic>
                    </wpg:wgp>
                  </a:graphicData>
                </a:graphic>
              </wp:anchor>
            </w:drawing>
          </mc:Choice>
          <mc:Fallback>
            <w:pict>
              <v:group w14:anchorId="36F1AA48" id="Group 3" o:spid="_x0000_s1033" style="position:absolute;margin-left:.15pt;margin-top:18.45pt;width:445.05pt;height:263.5pt;z-index:251658240" coordsize="56524,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">
                <v:shape id="Text Box 16" o:spid="_x0000_s1034" type="#_x0000_t202" style="position:absolute;left:428;top:31000;width:5609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325FD22" w14:textId="7B1B0348" w:rsidR="00E7380C" w:rsidRPr="00070F96" w:rsidRDefault="00E7380C" w:rsidP="00E7380C">
                        <w:pPr>
                          <w:pStyle w:val="Caption"/>
                          <w:rPr>
                            <w:bCs w:val="0"/>
                            <w:sz w:val="20"/>
                          </w:rPr>
                        </w:pPr>
                        <w:bookmarkStart w:id="26" w:name="_Ref70604335"/>
                        <w:r>
                          <w:t xml:space="preserve">Tabel </w:t>
                        </w:r>
                        <w:fldSimple w:instr=" SEQ Tabel \* ARABIC ">
                          <w:r w:rsidR="008F7C7E">
                            <w:rPr>
                              <w:noProof/>
                            </w:rPr>
                            <w:t>1</w:t>
                          </w:r>
                        </w:fldSimple>
                        <w:r>
                          <w:t>, Vermogen berekening</w:t>
                        </w:r>
                        <w:bookmarkEnd w:id="26"/>
                      </w:p>
                    </w:txbxContent>
                  </v:textbox>
                </v:shape>
                <v:shape id="Picture 2" o:spid="_x0000_s1035" type="#_x0000_t75" style="position:absolute;width:56521;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">
                  <v:imagedata r:id="rId33" o:title=""/>
                </v:shape>
                <w10:wrap type="topAndBottom"/>
              </v:group>
            </w:pict>
          </mc:Fallback>
        </mc:AlternateContent>
      </w:r>
      <w:r w:rsidR="00E7380C">
        <w:rPr>
          <w:noProof/>
        </w:rPr>
        <mc:AlternateContent>
          <mc:Choice Requires="wps">
            <w:drawing>
              <wp:anchor distT="0" distB="0" distL="114300" distR="114300" simplePos="0" relativeHeight="251648000" behindDoc="1" locked="0" layoutInCell="1" allowOverlap="1" wp14:anchorId="6FD90F7A" wp14:editId="21079C16">
                <wp:simplePos x="0" y="0"/>
                <wp:positionH relativeFrom="column">
                  <wp:posOffset>3884041</wp:posOffset>
                </wp:positionH>
                <wp:positionV relativeFrom="paragraph">
                  <wp:posOffset>36576</wp:posOffset>
                </wp:positionV>
                <wp:extent cx="1769745" cy="635"/>
                <wp:effectExtent l="0" t="0" r="1905" b="0"/>
                <wp:wrapTight wrapText="bothSides">
                  <wp:wrapPolygon edited="0">
                    <wp:start x="0" y="0"/>
                    <wp:lineTo x="0" y="17753"/>
                    <wp:lineTo x="21391" y="17753"/>
                    <wp:lineTo x="2139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769745" cy="635"/>
                        </a:xfrm>
                        <a:prstGeom prst="rect">
                          <a:avLst/>
                        </a:prstGeom>
                        <a:solidFill>
                          <a:prstClr val="white"/>
                        </a:solidFill>
                        <a:ln>
                          <a:noFill/>
                        </a:ln>
                      </wps:spPr>
                      <wps:txbx>
                        <w:txbxContent>
                          <w:p w14:paraId="32F92979" w14:textId="0D1C2CD6" w:rsidR="0019130E" w:rsidRPr="002A0981" w:rsidRDefault="0019130E" w:rsidP="00E7380C">
                            <w:pPr>
                              <w:pStyle w:val="Caption"/>
                              <w:jc w:val="right"/>
                              <w:rPr>
                                <w:bCs w:val="0"/>
                                <w:noProof/>
                                <w:sz w:val="20"/>
                              </w:rPr>
                            </w:pPr>
                            <w:r>
                              <w:t xml:space="preserve">Figuur </w:t>
                            </w:r>
                            <w:fldSimple w:instr=" SEQ Figuur \* ARABIC ">
                              <w:r w:rsidR="008F7C7E">
                                <w:rPr>
                                  <w:noProof/>
                                </w:rPr>
                                <w:t>4</w:t>
                              </w:r>
                            </w:fldSimple>
                            <w:r>
                              <w:t>, Voorbeeld voeding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90F7A" id="Text Box 15" o:spid="_x0000_s1036" type="#_x0000_t202" style="position:absolute;margin-left:305.85pt;margin-top:2.9pt;width:139.3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" stroked="f">
                <v:textbox style="mso-fit-shape-to-text:t" inset="0,0,0,0">
                  <w:txbxContent>
                    <w:p w14:paraId="32F92979" w14:textId="0D1C2CD6" w:rsidR="0019130E" w:rsidRPr="002A0981" w:rsidRDefault="0019130E" w:rsidP="00E7380C">
                      <w:pPr>
                        <w:pStyle w:val="Caption"/>
                        <w:jc w:val="right"/>
                        <w:rPr>
                          <w:bCs w:val="0"/>
                          <w:noProof/>
                          <w:sz w:val="20"/>
                        </w:rPr>
                      </w:pPr>
                      <w:r>
                        <w:t xml:space="preserve">Figuur </w:t>
                      </w:r>
                      <w:fldSimple w:instr=" SEQ Figuur \* ARABIC ">
                        <w:r w:rsidR="008F7C7E">
                          <w:rPr>
                            <w:noProof/>
                          </w:rPr>
                          <w:t>4</w:t>
                        </w:r>
                      </w:fldSimple>
                      <w:r>
                        <w:t>, Voorbeeld voeding</w:t>
                      </w:r>
                    </w:p>
                  </w:txbxContent>
                </v:textbox>
                <w10:wrap type="tight"/>
              </v:shape>
            </w:pict>
          </mc:Fallback>
        </mc:AlternateContent>
      </w:r>
    </w:p>
    <w:p w14:paraId="5741143F" w14:textId="77777777" w:rsidR="00843419" w:rsidRDefault="001C4103" w:rsidP="00843419">
      <w:r>
        <w:t>Zoals u merkt heb i</w:t>
      </w:r>
      <w:r w:rsidR="00523588">
        <w:t>s</w:t>
      </w:r>
      <w:r>
        <w:t xml:space="preserve"> mijn </w:t>
      </w:r>
      <w:r w:rsidR="00523588">
        <w:t>voeding’s</w:t>
      </w:r>
      <w:r>
        <w:t xml:space="preserve"> keuze redelijk </w:t>
      </w:r>
      <w:r w:rsidR="00523588">
        <w:t>krap</w:t>
      </w:r>
      <w:r>
        <w:t xml:space="preserve"> genomen</w:t>
      </w:r>
      <w:r w:rsidR="00523588">
        <w:t xml:space="preserve">, </w:t>
      </w:r>
      <w:r w:rsidR="00F912F4">
        <w:t xml:space="preserve">dit is doordat ik het maximale berekend heb en daarmee </w:t>
      </w:r>
      <w:r w:rsidR="00A86E4A">
        <w:t>juist gekozen heb voor 5A</w:t>
      </w:r>
      <w:r>
        <w:t xml:space="preserve">. </w:t>
      </w:r>
      <w:r w:rsidR="00A86E4A">
        <w:t>Het verbruik wordt beperkt</w:t>
      </w:r>
      <w:r w:rsidR="000C44FB">
        <w:t xml:space="preserve"> d.m.v. de software die ik er insteek, omdat ik nooit al mijn RGB LED’s tegelijk de kleur wit ga maken zal</w:t>
      </w:r>
      <w:r w:rsidR="00E5432B">
        <w:t xml:space="preserve"> de stroom dus beperkt blijven</w:t>
      </w:r>
      <w:r w:rsidR="00843419">
        <w:t>.</w:t>
      </w:r>
    </w:p>
    <w:p w14:paraId="731AC5C9" w14:textId="5098125B" w:rsidR="00E63CCA" w:rsidRPr="005C76B3" w:rsidRDefault="00E63CCA" w:rsidP="00E63CCA">
      <w:pPr>
        <w:spacing w:after="0" w:line="360" w:lineRule="auto"/>
      </w:pPr>
      <w:r w:rsidRPr="00F61851">
        <w:t>APA102C</w:t>
      </w:r>
      <w:r>
        <w:t xml:space="preserve"> (RGB Addressable LED’s)</w:t>
      </w:r>
      <w:r w:rsidRPr="00F61851">
        <w:t>:</w:t>
      </w:r>
      <w:r>
        <w:t xml:space="preserve"> kleur </w:t>
      </w:r>
      <w:r w:rsidR="00034D8F">
        <w:t>Wit</w:t>
      </w:r>
      <m:oMath>
        <m:r>
          <m:rPr>
            <m:sty m:val="p"/>
          </m:rPr>
          <w:rPr>
            <w:rFonts w:ascii="Cambria Math" w:hAnsi="Cambria Math"/>
            <w:sz w:val="22"/>
            <w:szCs w:val="22"/>
          </w:rPr>
          <w:br/>
        </m:r>
      </m:oMath>
      <m:oMathPara>
        <m:oMathParaPr>
          <m:jc m:val="center"/>
        </m:oMathParaPr>
        <m:oMath>
          <m:r>
            <w:rPr>
              <w:rFonts w:ascii="Cambria Math" w:hAnsi="Cambria Math"/>
              <w:sz w:val="22"/>
              <w:szCs w:val="22"/>
            </w:rPr>
            <m:t>Itot=Uin*Iin*Aantal=5V*24,5mA*3*64=4,704A</m:t>
          </m:r>
          <m:r>
            <m:rPr>
              <m:sty m:val="p"/>
            </m:rPr>
            <w:rPr>
              <w:rFonts w:ascii="Cambria Math" w:hAnsi="Cambria Math"/>
              <w:sz w:val="22"/>
              <w:szCs w:val="22"/>
            </w:rPr>
            <w:br/>
          </m:r>
        </m:oMath>
        <m:oMath>
          <m:r>
            <w:rPr>
              <w:rFonts w:ascii="Cambria Math" w:hAnsi="Cambria Math"/>
              <w:sz w:val="22"/>
              <w:szCs w:val="22"/>
            </w:rPr>
            <m:t>Ptot=Uin*Itot=5V*4,704A=23,52W</m:t>
          </m:r>
        </m:oMath>
      </m:oMathPara>
    </w:p>
    <w:p w14:paraId="6522A20F" w14:textId="5DDB3E85" w:rsidR="00E63CCA" w:rsidRPr="005C76B3" w:rsidRDefault="00E63CCA" w:rsidP="00E63CCA">
      <w:pPr>
        <w:spacing w:after="0" w:line="360" w:lineRule="auto"/>
      </w:pPr>
      <w:r w:rsidRPr="00F61851">
        <w:t>APA102C</w:t>
      </w:r>
      <w:r>
        <w:t xml:space="preserve"> (RGB Addressable LED’s)</w:t>
      </w:r>
      <w:r w:rsidRPr="00F61851">
        <w:t>:</w:t>
      </w:r>
      <w:r>
        <w:t xml:space="preserve"> kleur </w:t>
      </w:r>
      <w:r w:rsidR="00034D8F">
        <w:t>Blauw</w:t>
      </w:r>
      <m:oMath>
        <m:r>
          <m:rPr>
            <m:sty m:val="p"/>
          </m:rPr>
          <w:rPr>
            <w:rFonts w:ascii="Cambria Math" w:hAnsi="Cambria Math"/>
            <w:sz w:val="22"/>
            <w:szCs w:val="22"/>
          </w:rPr>
          <w:br/>
        </m:r>
      </m:oMath>
      <m:oMathPara>
        <m:oMathParaPr>
          <m:jc m:val="center"/>
        </m:oMathParaPr>
        <m:oMath>
          <m:r>
            <w:rPr>
              <w:rFonts w:ascii="Cambria Math" w:hAnsi="Cambria Math"/>
              <w:sz w:val="22"/>
              <w:szCs w:val="22"/>
            </w:rPr>
            <m:t>Itot=Uin*Iin*Aantal=5V*24,5mA*64=1,568A</m:t>
          </m:r>
          <m:r>
            <m:rPr>
              <m:sty m:val="p"/>
            </m:rPr>
            <w:rPr>
              <w:rFonts w:ascii="Cambria Math" w:hAnsi="Cambria Math"/>
              <w:sz w:val="22"/>
              <w:szCs w:val="22"/>
            </w:rPr>
            <w:br/>
          </m:r>
        </m:oMath>
        <m:oMath>
          <m:r>
            <w:rPr>
              <w:rFonts w:ascii="Cambria Math" w:hAnsi="Cambria Math"/>
              <w:sz w:val="22"/>
              <w:szCs w:val="22"/>
            </w:rPr>
            <m:t>Ptot=Uin*Itot=5V*1,568A=7,84W</m:t>
          </m:r>
        </m:oMath>
      </m:oMathPara>
    </w:p>
    <w:p w14:paraId="4E5E19D2" w14:textId="1265405A" w:rsidR="00E33F58" w:rsidRPr="00676BFD" w:rsidRDefault="005C76B3" w:rsidP="00735123">
      <w:pPr>
        <w:spacing w:line="360" w:lineRule="auto"/>
        <w:rPr>
          <w:sz w:val="22"/>
          <w:szCs w:val="22"/>
        </w:rPr>
      </w:pPr>
      <w:r>
        <w:lastRenderedPageBreak/>
        <w:t>MAX6955 (</w:t>
      </w:r>
      <w:r w:rsidR="005C5D51">
        <w:t>7 Segment Driver)</w:t>
      </w:r>
      <w:r w:rsidRPr="00F61851">
        <w:t>:</w:t>
      </w:r>
      <m:oMath>
        <m:r>
          <m:rPr>
            <m:sty m:val="p"/>
          </m:rPr>
          <w:rPr>
            <w:rFonts w:ascii="Cambria Math" w:hAnsi="Cambria Math"/>
            <w:sz w:val="22"/>
            <w:szCs w:val="22"/>
          </w:rPr>
          <w:br/>
        </m:r>
      </m:oMath>
      <m:oMathPara>
        <m:oMathParaPr>
          <m:jc m:val="center"/>
        </m:oMathParaPr>
        <m:oMath>
          <m:r>
            <w:rPr>
              <w:rFonts w:ascii="Cambria Math" w:hAnsi="Cambria Math"/>
              <w:sz w:val="22"/>
              <w:szCs w:val="22"/>
            </w:rPr>
            <m:t>Ptot=</m:t>
          </m:r>
          <m:d>
            <m:dPr>
              <m:ctrlPr>
                <w:rPr>
                  <w:rFonts w:ascii="Cambria Math" w:hAnsi="Cambria Math"/>
                  <w:i/>
                  <w:sz w:val="22"/>
                  <w:szCs w:val="22"/>
                </w:rPr>
              </m:ctrlPr>
            </m:dPr>
            <m:e>
              <m:r>
                <w:rPr>
                  <w:rFonts w:ascii="Cambria Math" w:hAnsi="Cambria Math"/>
                  <w:sz w:val="22"/>
                  <w:szCs w:val="22"/>
                </w:rPr>
                <m:t>Uin*35mA</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Uin -Uled</m:t>
              </m:r>
            </m:e>
          </m:d>
          <m:d>
            <m:dPr>
              <m:ctrlPr>
                <w:rPr>
                  <w:rFonts w:ascii="Cambria Math" w:hAnsi="Cambria Math"/>
                  <w:i/>
                  <w:sz w:val="22"/>
                  <w:szCs w:val="22"/>
                </w:rPr>
              </m:ctrlPr>
            </m:dPr>
            <m:e>
              <m:r>
                <w:rPr>
                  <w:rFonts w:ascii="Cambria Math" w:hAnsi="Cambria Math"/>
                  <w:sz w:val="22"/>
                  <w:szCs w:val="22"/>
                </w:rPr>
                <m:t>DUTY*Iseg*Ndigit</m:t>
              </m:r>
            </m:e>
          </m:d>
          <m:r>
            <m:rPr>
              <m:sty m:val="p"/>
            </m:rPr>
            <w:rPr>
              <w:rFonts w:ascii="Cambria Math" w:hAnsi="Cambria Math"/>
              <w:sz w:val="22"/>
              <w:szCs w:val="22"/>
            </w:rPr>
            <w:br/>
          </m:r>
        </m:oMath>
        <m:oMath>
          <m:r>
            <w:rPr>
              <w:rFonts w:ascii="Cambria Math" w:hAnsi="Cambria Math"/>
              <w:sz w:val="22"/>
              <w:szCs w:val="22"/>
            </w:rPr>
            <m:t>Ptot=</m:t>
          </m:r>
          <m:d>
            <m:dPr>
              <m:ctrlPr>
                <w:rPr>
                  <w:rFonts w:ascii="Cambria Math" w:hAnsi="Cambria Math"/>
                  <w:i/>
                  <w:sz w:val="22"/>
                  <w:szCs w:val="22"/>
                </w:rPr>
              </m:ctrlPr>
            </m:dPr>
            <m:e>
              <m:r>
                <w:rPr>
                  <w:rFonts w:ascii="Cambria Math" w:hAnsi="Cambria Math"/>
                  <w:sz w:val="22"/>
                  <w:szCs w:val="22"/>
                </w:rPr>
                <m:t>3,3V*35mA</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3,3V -2V</m:t>
              </m:r>
            </m:e>
          </m:d>
          <m:d>
            <m:dPr>
              <m:ctrlPr>
                <w:rPr>
                  <w:rFonts w:ascii="Cambria Math" w:hAnsi="Cambria Math"/>
                  <w:i/>
                  <w:sz w:val="22"/>
                  <w:szCs w:val="22"/>
                </w:rPr>
              </m:ctrlPr>
            </m:dPr>
            <m:e>
              <m:r>
                <w:rPr>
                  <w:rFonts w:ascii="Cambria Math" w:hAnsi="Cambria Math"/>
                  <w:sz w:val="22"/>
                  <w:szCs w:val="22"/>
                </w:rPr>
                <m:t>15/16*25mA*8</m:t>
              </m:r>
            </m:e>
          </m:d>
          <m:r>
            <w:rPr>
              <w:rFonts w:ascii="Cambria Math" w:hAnsi="Cambria Math"/>
              <w:sz w:val="22"/>
              <w:szCs w:val="22"/>
            </w:rPr>
            <m:t>=243,866mW</m:t>
          </m:r>
          <m:r>
            <m:rPr>
              <m:sty m:val="p"/>
            </m:rPr>
            <w:rPr>
              <w:rFonts w:ascii="Cambria Math" w:hAnsi="Cambria Math"/>
              <w:sz w:val="22"/>
              <w:szCs w:val="22"/>
            </w:rPr>
            <w:br/>
          </m:r>
        </m:oMath>
        <m:oMath>
          <m:r>
            <w:rPr>
              <w:rFonts w:ascii="Cambria Math" w:hAnsi="Cambria Math"/>
              <w:sz w:val="22"/>
              <w:szCs w:val="22"/>
            </w:rPr>
            <m:t>Itot=</m:t>
          </m:r>
          <m:f>
            <m:fPr>
              <m:ctrlPr>
                <w:rPr>
                  <w:rFonts w:ascii="Cambria Math" w:hAnsi="Cambria Math"/>
                  <w:i/>
                  <w:sz w:val="22"/>
                  <w:szCs w:val="22"/>
                </w:rPr>
              </m:ctrlPr>
            </m:fPr>
            <m:num>
              <m:r>
                <w:rPr>
                  <w:rFonts w:ascii="Cambria Math" w:hAnsi="Cambria Math"/>
                  <w:sz w:val="22"/>
                  <w:szCs w:val="22"/>
                </w:rPr>
                <m:t>Ptot</m:t>
              </m:r>
            </m:num>
            <m:den>
              <m:r>
                <w:rPr>
                  <w:rFonts w:ascii="Cambria Math" w:hAnsi="Cambria Math"/>
                  <w:sz w:val="22"/>
                  <w:szCs w:val="22"/>
                </w:rPr>
                <m:t>Uin</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243,866mW</m:t>
              </m:r>
            </m:num>
            <m:den>
              <m:r>
                <w:rPr>
                  <w:rFonts w:ascii="Cambria Math" w:hAnsi="Cambria Math"/>
                  <w:sz w:val="22"/>
                  <w:szCs w:val="22"/>
                </w:rPr>
                <m:t>3,3V</m:t>
              </m:r>
            </m:den>
          </m:f>
          <m:r>
            <w:rPr>
              <w:rFonts w:ascii="Cambria Math" w:hAnsi="Cambria Math"/>
              <w:sz w:val="22"/>
              <w:szCs w:val="22"/>
            </w:rPr>
            <m:t>=73,899mA</m:t>
          </m:r>
        </m:oMath>
      </m:oMathPara>
    </w:p>
    <w:p w14:paraId="6B80625E" w14:textId="2C2B0E9D" w:rsidR="007809F2" w:rsidRDefault="00163770" w:rsidP="004127F2">
      <w:pPr>
        <w:spacing w:after="0"/>
      </w:pPr>
      <w:r>
        <w:t>STM32F101RDTx</w:t>
      </w:r>
      <w:r w:rsidR="00E33F58">
        <w:t xml:space="preserve"> (</w:t>
      </w:r>
      <w:r>
        <w:t>µC</w:t>
      </w:r>
      <w:r w:rsidR="00E33F58">
        <w:t>)</w:t>
      </w:r>
      <w:r w:rsidR="007809F2">
        <w:t>:</w:t>
      </w:r>
    </w:p>
    <w:p w14:paraId="414D6B5E" w14:textId="0ADC64E5" w:rsidR="00170661" w:rsidRDefault="00735123" w:rsidP="00E33F58">
      <w:r w:rsidRPr="00C25719">
        <w:rPr>
          <w:noProof/>
          <w:sz w:val="22"/>
          <w:szCs w:val="22"/>
        </w:rPr>
        <w:drawing>
          <wp:anchor distT="0" distB="0" distL="114300" distR="114300" simplePos="0" relativeHeight="251632639" behindDoc="1" locked="0" layoutInCell="1" allowOverlap="1" wp14:anchorId="2921A9F7" wp14:editId="3BFBB6B5">
            <wp:simplePos x="0" y="0"/>
            <wp:positionH relativeFrom="margin">
              <wp:posOffset>0</wp:posOffset>
            </wp:positionH>
            <wp:positionV relativeFrom="page">
              <wp:posOffset>2343531</wp:posOffset>
            </wp:positionV>
            <wp:extent cx="2980329" cy="2867378"/>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clrChange>
                        <a:clrFrom>
                          <a:srgbClr val="FFFFFF"/>
                        </a:clrFrom>
                        <a:clrTo>
                          <a:srgbClr val="FFFFFF">
                            <a:alpha val="0"/>
                          </a:srgbClr>
                        </a:clrTo>
                      </a:clrChange>
                      <a:extLst>
                        <a:ext uri="{28A0092B-C50C-407E-A947-70E740481C1C}">
                          <a14:useLocalDpi xmlns:a14="http://schemas.microsoft.com/office/drawing/2010/main" val="0"/>
                        </a:ext>
                      </a:extLst>
                    </a:blip>
                    <a:srcRect l="500" t="7482" r="621" b="14723"/>
                    <a:stretch/>
                  </pic:blipFill>
                  <pic:spPr bwMode="auto">
                    <a:xfrm>
                      <a:off x="0" y="0"/>
                      <a:ext cx="2980329" cy="28673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851754" w14:textId="7C9B0E16" w:rsidR="00170661" w:rsidRDefault="00170661" w:rsidP="00E33F58"/>
    <w:p w14:paraId="6BF3DD50" w14:textId="2E18DF3B" w:rsidR="00640DE4" w:rsidRDefault="007809F2" w:rsidP="00494BF1">
      <w:pPr>
        <w:ind w:left="3544"/>
      </w:pPr>
      <w:r>
        <w:t>Itot is gesimuleerd a.d.h.v. CubeMX zijn</w:t>
      </w:r>
      <w:r w:rsidR="00A01DC1">
        <w:t xml:space="preserve"> PCC </w:t>
      </w:r>
      <w:r w:rsidR="003A127A">
        <w:t>Tool</w:t>
      </w:r>
      <w:r w:rsidR="00640DE4">
        <w:t xml:space="preserve">. </w:t>
      </w:r>
    </w:p>
    <w:p w14:paraId="10E685D8" w14:textId="09BB3337" w:rsidR="007A3133" w:rsidRPr="00640DE4" w:rsidRDefault="00640DE4" w:rsidP="00494BF1">
      <w:pPr>
        <w:ind w:left="3544"/>
      </w:pPr>
      <w:r>
        <w:t xml:space="preserve">Hierbij heb ik alles ingesteld </w:t>
      </w:r>
      <w:r w:rsidR="0072765F">
        <w:t>op het maximum dat</w:t>
      </w:r>
      <w:r>
        <w:t xml:space="preserve"> ik </w:t>
      </w:r>
      <w:r w:rsidR="0072765F">
        <w:t>kan</w:t>
      </w:r>
      <w:r>
        <w:t xml:space="preserve"> gebruiken</w:t>
      </w:r>
      <w:r w:rsidR="002F2823">
        <w:t xml:space="preserve"> i.v.m. het schaakbord</w:t>
      </w:r>
      <w:r>
        <w:t>:</w:t>
      </w:r>
      <w:r w:rsidR="002F2823">
        <w:t xml:space="preserve"> HSI PLL,        </w:t>
      </w:r>
      <w:r>
        <w:t>de CPU Frequency, I/O en meer.</w:t>
      </w:r>
    </w:p>
    <w:p w14:paraId="019B998E" w14:textId="3F735FC8" w:rsidR="00BA1956" w:rsidRPr="00BA1956" w:rsidRDefault="00BA1956" w:rsidP="00494BF1">
      <w:pPr>
        <w:ind w:left="3544"/>
        <w:rPr>
          <w:rFonts w:eastAsia="Times New Roman"/>
          <w:sz w:val="22"/>
          <w:szCs w:val="22"/>
        </w:rPr>
      </w:pPr>
      <m:oMathPara>
        <m:oMathParaPr>
          <m:jc m:val="left"/>
        </m:oMathParaPr>
        <m:oMath>
          <m:r>
            <w:rPr>
              <w:rFonts w:ascii="Cambria Math" w:hAnsi="Cambria Math"/>
              <w:sz w:val="22"/>
              <w:szCs w:val="22"/>
            </w:rPr>
            <m:t>Itot≈20mA</m:t>
          </m:r>
        </m:oMath>
      </m:oMathPara>
    </w:p>
    <w:p w14:paraId="559A5904" w14:textId="5354A7DD" w:rsidR="00E33F58" w:rsidRPr="002E4E36" w:rsidRDefault="00E33F58" w:rsidP="00494BF1">
      <w:pPr>
        <w:ind w:left="3544"/>
        <w:rPr>
          <w:sz w:val="22"/>
          <w:szCs w:val="22"/>
        </w:rPr>
      </w:pPr>
      <m:oMathPara>
        <m:oMathParaPr>
          <m:jc m:val="left"/>
        </m:oMathParaPr>
        <m:oMath>
          <m:r>
            <w:rPr>
              <w:rFonts w:ascii="Cambria Math" w:hAnsi="Cambria Math"/>
              <w:sz w:val="22"/>
              <w:szCs w:val="22"/>
            </w:rPr>
            <m:t>P</m:t>
          </m:r>
          <w:bookmarkStart w:id="27" w:name="_Hlk70518276"/>
          <m:r>
            <w:rPr>
              <w:rFonts w:ascii="Cambria Math" w:hAnsi="Cambria Math"/>
              <w:sz w:val="22"/>
              <w:szCs w:val="22"/>
            </w:rPr>
            <m:t>tot=Uin</m:t>
          </m:r>
          <w:bookmarkEnd w:id="27"/>
          <m:r>
            <w:rPr>
              <w:rFonts w:ascii="Cambria Math" w:hAnsi="Cambria Math"/>
              <w:sz w:val="22"/>
              <w:szCs w:val="22"/>
            </w:rPr>
            <m:t>*Itot=3,3V*20mA=66mW</m:t>
          </m:r>
        </m:oMath>
      </m:oMathPara>
    </w:p>
    <w:p w14:paraId="2F77C475" w14:textId="0D7F386C" w:rsidR="00A01DC1" w:rsidRDefault="00A01DC1" w:rsidP="00E33F58"/>
    <w:p w14:paraId="748E97F6" w14:textId="7D746F0B" w:rsidR="00A01DC1" w:rsidRDefault="00A01DC1" w:rsidP="00E33F58"/>
    <w:p w14:paraId="455EE58F" w14:textId="44BA4657" w:rsidR="003E3115" w:rsidRDefault="003E3115" w:rsidP="00735123">
      <w:r>
        <w:rPr>
          <w:noProof/>
        </w:rPr>
        <mc:AlternateContent>
          <mc:Choice Requires="wps">
            <w:drawing>
              <wp:anchor distT="0" distB="0" distL="114300" distR="114300" simplePos="0" relativeHeight="251652096" behindDoc="1" locked="0" layoutInCell="1" allowOverlap="1" wp14:anchorId="268F437A" wp14:editId="429D18DE">
                <wp:simplePos x="0" y="0"/>
                <wp:positionH relativeFrom="column">
                  <wp:posOffset>635</wp:posOffset>
                </wp:positionH>
                <wp:positionV relativeFrom="paragraph">
                  <wp:posOffset>168910</wp:posOffset>
                </wp:positionV>
                <wp:extent cx="2980055" cy="298450"/>
                <wp:effectExtent l="0" t="0" r="0" b="6350"/>
                <wp:wrapTopAndBottom/>
                <wp:docPr id="1" name="Text Box 1"/>
                <wp:cNvGraphicFramePr/>
                <a:graphic xmlns:a="http://schemas.openxmlformats.org/drawingml/2006/main">
                  <a:graphicData uri="http://schemas.microsoft.com/office/word/2010/wordprocessingShape">
                    <wps:wsp>
                      <wps:cNvSpPr txBox="1"/>
                      <wps:spPr>
                        <a:xfrm>
                          <a:off x="0" y="0"/>
                          <a:ext cx="2980055" cy="298450"/>
                        </a:xfrm>
                        <a:prstGeom prst="rect">
                          <a:avLst/>
                        </a:prstGeom>
                        <a:solidFill>
                          <a:prstClr val="white"/>
                        </a:solidFill>
                        <a:ln>
                          <a:noFill/>
                        </a:ln>
                      </wps:spPr>
                      <wps:txbx>
                        <w:txbxContent>
                          <w:p w14:paraId="3892B8D4" w14:textId="655D1EDF" w:rsidR="003E3115" w:rsidRPr="00F31DA6" w:rsidRDefault="003E3115" w:rsidP="003E3115">
                            <w:pPr>
                              <w:pStyle w:val="Caption"/>
                              <w:rPr>
                                <w:bCs w:val="0"/>
                                <w:noProof/>
                              </w:rPr>
                            </w:pPr>
                            <w:r>
                              <w:t xml:space="preserve">Figuur </w:t>
                            </w:r>
                            <w:fldSimple w:instr=" SEQ Figuur \* ARABIC ">
                              <w:r w:rsidR="008F7C7E">
                                <w:rPr>
                                  <w:noProof/>
                                </w:rPr>
                                <w:t>5</w:t>
                              </w:r>
                            </w:fldSimple>
                            <w:r>
                              <w:t>, Simulatie stroomverbruik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F437A" id="Text Box 1" o:spid="_x0000_s1037" type="#_x0000_t202" style="position:absolute;margin-left:.05pt;margin-top:13.3pt;width:234.65pt;height:2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" stroked="f">
                <v:textbox inset="0,0,0,0">
                  <w:txbxContent>
                    <w:p w14:paraId="3892B8D4" w14:textId="655D1EDF" w:rsidR="003E3115" w:rsidRPr="00F31DA6" w:rsidRDefault="003E3115" w:rsidP="003E3115">
                      <w:pPr>
                        <w:pStyle w:val="Caption"/>
                        <w:rPr>
                          <w:bCs w:val="0"/>
                          <w:noProof/>
                        </w:rPr>
                      </w:pPr>
                      <w:r>
                        <w:t xml:space="preserve">Figuur </w:t>
                      </w:r>
                      <w:fldSimple w:instr=" SEQ Figuur \* ARABIC ">
                        <w:r w:rsidR="008F7C7E">
                          <w:rPr>
                            <w:noProof/>
                          </w:rPr>
                          <w:t>5</w:t>
                        </w:r>
                      </w:fldSimple>
                      <w:r>
                        <w:t>, Simulatie stroomverbruik</w:t>
                      </w:r>
                    </w:p>
                  </w:txbxContent>
                </v:textbox>
                <w10:wrap type="topAndBottom"/>
              </v:shape>
            </w:pict>
          </mc:Fallback>
        </mc:AlternateContent>
      </w:r>
    </w:p>
    <w:p w14:paraId="1D55D39C" w14:textId="6DDFFFA2" w:rsidR="00E33F58" w:rsidRPr="00957202" w:rsidRDefault="00B43909" w:rsidP="00735123">
      <w:pPr>
        <w:spacing w:line="360" w:lineRule="auto"/>
        <w:rPr>
          <w:sz w:val="22"/>
          <w:szCs w:val="22"/>
        </w:rPr>
      </w:pPr>
      <w:r>
        <w:t>AH3572</w:t>
      </w:r>
      <w:r w:rsidR="00E33F58">
        <w:t xml:space="preserve"> (</w:t>
      </w:r>
      <w:r>
        <w:t>Magnetic Sensor</w:t>
      </w:r>
      <w:r w:rsidR="00E33F58">
        <w:t>)</w:t>
      </w:r>
      <w:r w:rsidR="00E33F58" w:rsidRPr="00F61851">
        <w:t>:</w:t>
      </w:r>
      <m:oMath>
        <m:r>
          <m:rPr>
            <m:sty m:val="p"/>
          </m:rPr>
          <w:rPr>
            <w:rFonts w:ascii="Cambria Math" w:hAnsi="Cambria Math"/>
            <w:sz w:val="22"/>
            <w:szCs w:val="22"/>
          </w:rPr>
          <w:br/>
        </m:r>
      </m:oMath>
      <m:oMathPara>
        <m:oMathParaPr>
          <m:jc m:val="center"/>
        </m:oMathParaPr>
        <m:oMath>
          <m:r>
            <w:rPr>
              <w:rFonts w:ascii="Cambria Math" w:hAnsi="Cambria Math"/>
              <w:sz w:val="22"/>
              <w:szCs w:val="22"/>
            </w:rPr>
            <m:t>Itot=Uin*Iin*Aantal=3,3V*3mA*64=192mA</m:t>
          </m:r>
          <m:r>
            <m:rPr>
              <m:sty m:val="p"/>
            </m:rPr>
            <w:rPr>
              <w:rFonts w:ascii="Cambria Math" w:hAnsi="Cambria Math"/>
              <w:sz w:val="22"/>
              <w:szCs w:val="22"/>
            </w:rPr>
            <w:br/>
          </m:r>
        </m:oMath>
        <m:oMath>
          <m:r>
            <w:rPr>
              <w:rFonts w:ascii="Cambria Math" w:hAnsi="Cambria Math"/>
              <w:sz w:val="22"/>
              <w:szCs w:val="22"/>
            </w:rPr>
            <m:t>Ptot=Uin*Itot=3,3V*192mA=633,6mW</m:t>
          </m:r>
        </m:oMath>
      </m:oMathPara>
    </w:p>
    <w:p w14:paraId="00B7E929" w14:textId="5B497FE6" w:rsidR="00785DB2" w:rsidRPr="00DF5558" w:rsidRDefault="00957202" w:rsidP="00B43909">
      <w:pPr>
        <w:spacing w:line="360" w:lineRule="auto"/>
      </w:pPr>
      <w:r>
        <w:t>NCP1117 (LDO</w:t>
      </w:r>
      <w:r w:rsidR="00262F83">
        <w:t xml:space="preserve"> Voltage Regulator</w:t>
      </w:r>
      <w:r>
        <w:t>)</w:t>
      </w:r>
      <w:r w:rsidRPr="00F61851">
        <w:t>:</w:t>
      </w:r>
      <m:oMath>
        <m:r>
          <m:rPr>
            <m:sty m:val="p"/>
          </m:rPr>
          <w:rPr>
            <w:rFonts w:ascii="Cambria Math" w:hAnsi="Cambria Math"/>
            <w:sz w:val="22"/>
            <w:szCs w:val="22"/>
          </w:rPr>
          <w:br/>
        </m:r>
      </m:oMath>
      <m:oMathPara>
        <m:oMathParaPr>
          <m:jc m:val="center"/>
        </m:oMathParaPr>
        <m:oMath>
          <m:r>
            <w:rPr>
              <w:rFonts w:ascii="Cambria Math" w:hAnsi="Cambria Math"/>
              <w:sz w:val="22"/>
              <w:szCs w:val="22"/>
            </w:rPr>
            <m:t>Itot=(Uin-Uuit)*Iq=(5,2V-3,2V)*10mA=20mA</m:t>
          </m:r>
          <m:r>
            <m:rPr>
              <m:sty m:val="p"/>
            </m:rPr>
            <w:rPr>
              <w:rFonts w:ascii="Cambria Math" w:hAnsi="Cambria Math"/>
              <w:sz w:val="22"/>
              <w:szCs w:val="22"/>
            </w:rPr>
            <w:br/>
          </m:r>
        </m:oMath>
        <m:oMath>
          <m:r>
            <w:rPr>
              <w:rFonts w:ascii="Cambria Math" w:hAnsi="Cambria Math"/>
              <w:sz w:val="22"/>
              <w:szCs w:val="22"/>
            </w:rPr>
            <m:t>Ptot=(Uin-Uuit)*Itot=(5,2V-3,2V)*20mA=40mW</m:t>
          </m:r>
        </m:oMath>
      </m:oMathPara>
    </w:p>
    <w:p w14:paraId="49FF5707" w14:textId="77777777" w:rsidR="00044DFB" w:rsidRDefault="00044DFB">
      <w:pPr>
        <w:spacing w:after="0"/>
        <w:rPr>
          <w:b/>
        </w:rPr>
      </w:pPr>
      <w:r>
        <w:br w:type="page"/>
      </w:r>
    </w:p>
    <w:p w14:paraId="78A84EE6" w14:textId="21A820CF" w:rsidR="00F61851" w:rsidRDefault="00DF5558" w:rsidP="00044DFB">
      <w:pPr>
        <w:pStyle w:val="Heading3"/>
      </w:pPr>
      <w:bookmarkStart w:id="28" w:name="_Toc72531211"/>
      <w:r w:rsidRPr="00DF5558">
        <w:lastRenderedPageBreak/>
        <w:t>LDO</w:t>
      </w:r>
      <w:r>
        <w:t xml:space="preserve"> </w:t>
      </w:r>
      <w:r w:rsidR="000F6BC5">
        <w:t>Voltage Regulato</w:t>
      </w:r>
      <w:r w:rsidR="0073685D">
        <w:t>r</w:t>
      </w:r>
      <w:bookmarkEnd w:id="28"/>
    </w:p>
    <w:p w14:paraId="760FBC0F" w14:textId="7EF24193" w:rsidR="000F6BC5" w:rsidRPr="001D3A1E" w:rsidRDefault="00391527" w:rsidP="000F6BC5">
      <w:r w:rsidRPr="001D3A1E">
        <w:t>Nadat de 230V AC omgezet is naar 5V DC zal ik deze 5V omzetten naar 3V3, hiermee zal ik</w:t>
      </w:r>
      <w:r w:rsidR="00AB0A8C" w:rsidRPr="001D3A1E">
        <w:t xml:space="preserve"> de andere componenten voeden buiten de </w:t>
      </w:r>
      <w:r w:rsidR="00A11E43" w:rsidRPr="001D3A1E">
        <w:t>RGB</w:t>
      </w:r>
      <w:r w:rsidR="00AB0A8C" w:rsidRPr="001D3A1E">
        <w:t xml:space="preserve"> LED’s</w:t>
      </w:r>
      <w:r w:rsidR="00481319" w:rsidRPr="001D3A1E">
        <w:t>.</w:t>
      </w:r>
      <w:r w:rsidR="004127F2" w:rsidRPr="001D3A1E">
        <w:t xml:space="preserve"> </w:t>
      </w:r>
    </w:p>
    <w:p w14:paraId="44B30B3B" w14:textId="77777777" w:rsidR="00E832C7" w:rsidRPr="001D3A1E" w:rsidRDefault="000E14DF" w:rsidP="00E832C7">
      <w:r w:rsidRPr="001D3A1E">
        <w:t>Ik heb gekozen voor een LDO omdat</w:t>
      </w:r>
      <w:r w:rsidR="00E832C7" w:rsidRPr="001D3A1E">
        <w:t>:</w:t>
      </w:r>
    </w:p>
    <w:p w14:paraId="13CF94D3" w14:textId="48C7E733" w:rsidR="00E832C7" w:rsidRPr="001D3A1E" w:rsidRDefault="00E832C7" w:rsidP="00E832C7">
      <w:pPr>
        <w:pStyle w:val="ListParagraph"/>
        <w:numPr>
          <w:ilvl w:val="0"/>
          <w:numId w:val="23"/>
        </w:numPr>
      </w:pPr>
      <w:r w:rsidRPr="001D3A1E">
        <w:t>H</w:t>
      </w:r>
      <w:r w:rsidR="00075A3C" w:rsidRPr="001D3A1E">
        <w:t xml:space="preserve">et </w:t>
      </w:r>
      <w:r w:rsidR="0013428D" w:rsidRPr="001D3A1E">
        <w:t>maximaal</w:t>
      </w:r>
      <w:r w:rsidR="00E23FC2" w:rsidRPr="001D3A1E">
        <w:t xml:space="preserve"> vermogen </w:t>
      </w:r>
      <w:r w:rsidR="00F97497" w:rsidRPr="001D3A1E">
        <w:t>onder de 1W</w:t>
      </w:r>
      <w:r w:rsidR="00C43EB6" w:rsidRPr="001D3A1E">
        <w:t xml:space="preserve"> was en dus </w:t>
      </w:r>
      <w:r w:rsidR="00F93F06" w:rsidRPr="001D3A1E">
        <w:t>dit vermogen</w:t>
      </w:r>
      <w:r w:rsidR="00E6778D" w:rsidRPr="001D3A1E">
        <w:t xml:space="preserve"> nog</w:t>
      </w:r>
      <w:r w:rsidR="00F93F06" w:rsidRPr="001D3A1E">
        <w:t xml:space="preserve"> gedissipeerd kan worden </w:t>
      </w:r>
      <w:r w:rsidR="00E6778D" w:rsidRPr="001D3A1E">
        <w:t>d.m.v. een LDO.</w:t>
      </w:r>
      <w:r w:rsidRPr="001D3A1E">
        <w:t xml:space="preserve"> </w:t>
      </w:r>
    </w:p>
    <w:p w14:paraId="37FD5BF4" w14:textId="77777777" w:rsidR="00E832C7" w:rsidRPr="001D3A1E" w:rsidRDefault="00E832C7" w:rsidP="00E832C7">
      <w:pPr>
        <w:pStyle w:val="ListParagraph"/>
      </w:pPr>
    </w:p>
    <w:p w14:paraId="04B89707" w14:textId="0B10FA0D" w:rsidR="00E23FC2" w:rsidRPr="001D3A1E" w:rsidRDefault="00E832C7" w:rsidP="00E832C7">
      <w:pPr>
        <w:pStyle w:val="ListParagraph"/>
        <w:numPr>
          <w:ilvl w:val="0"/>
          <w:numId w:val="23"/>
        </w:numPr>
        <w:spacing w:before="240"/>
      </w:pPr>
      <w:r w:rsidRPr="001D3A1E">
        <w:t xml:space="preserve">Het voordeel is ook dat </w:t>
      </w:r>
      <w:r w:rsidR="00881FE9" w:rsidRPr="001D3A1E">
        <w:t>LDO</w:t>
      </w:r>
      <w:r w:rsidR="00CF5550" w:rsidRPr="001D3A1E">
        <w:t>’</w:t>
      </w:r>
      <w:r w:rsidR="00881FE9" w:rsidRPr="001D3A1E">
        <w:t>s</w:t>
      </w:r>
      <w:r w:rsidR="00CF5550" w:rsidRPr="001D3A1E">
        <w:t xml:space="preserve"> </w:t>
      </w:r>
      <w:r w:rsidR="00F76B18" w:rsidRPr="001D3A1E">
        <w:t xml:space="preserve">qua structuur simplistisch zijn en dus </w:t>
      </w:r>
      <w:r w:rsidR="00CF5550" w:rsidRPr="001D3A1E">
        <w:t>onafhankelijk zijn van</w:t>
      </w:r>
      <w:r w:rsidR="00F76B18" w:rsidRPr="001D3A1E">
        <w:t xml:space="preserve"> een externe spoel i.t.t. een Buck-Converter.</w:t>
      </w:r>
    </w:p>
    <w:p w14:paraId="389D5B88" w14:textId="46D0C290" w:rsidR="00DF5558" w:rsidRPr="001D3A1E" w:rsidRDefault="005A4BF5" w:rsidP="00DF5558">
      <w:r w:rsidRPr="001D3A1E">
        <w:t>A.d.h.v.</w:t>
      </w:r>
      <w:r w:rsidR="006C10CB" w:rsidRPr="001D3A1E">
        <w:t xml:space="preserve"> de vorige berekeningen </w:t>
      </w:r>
      <w:r w:rsidR="005500DA" w:rsidRPr="001D3A1E">
        <w:t>(</w:t>
      </w:r>
      <w:r w:rsidR="005500DA" w:rsidRPr="001D3A1E">
        <w:fldChar w:fldCharType="begin"/>
      </w:r>
      <w:r w:rsidR="005500DA" w:rsidRPr="001D3A1E">
        <w:instrText xml:space="preserve"> REF _Ref70604335 \h </w:instrText>
      </w:r>
      <w:r w:rsidR="00422378" w:rsidRPr="001D3A1E">
        <w:instrText xml:space="preserve"> \* MERGEFORMAT </w:instrText>
      </w:r>
      <w:r w:rsidR="005500DA" w:rsidRPr="001D3A1E">
        <w:fldChar w:fldCharType="separate"/>
      </w:r>
      <w:r w:rsidR="008F7C7E">
        <w:t xml:space="preserve">Tabel </w:t>
      </w:r>
      <w:r w:rsidR="008F7C7E">
        <w:rPr>
          <w:noProof/>
        </w:rPr>
        <w:t>1,</w:t>
      </w:r>
      <w:r w:rsidR="008F7C7E">
        <w:t xml:space="preserve"> Vermogen berekening</w:t>
      </w:r>
      <w:r w:rsidR="005500DA" w:rsidRPr="001D3A1E">
        <w:fldChar w:fldCharType="end"/>
      </w:r>
      <w:r w:rsidR="005500DA" w:rsidRPr="001D3A1E">
        <w:t xml:space="preserve">) </w:t>
      </w:r>
      <w:r w:rsidR="006C10CB" w:rsidRPr="001D3A1E">
        <w:t>kwam ik uit</w:t>
      </w:r>
      <w:r w:rsidR="00A52E07" w:rsidRPr="001D3A1E">
        <w:t xml:space="preserve"> dat de LDO</w:t>
      </w:r>
      <w:r w:rsidR="00C87FCF" w:rsidRPr="001D3A1E">
        <w:t xml:space="preserve"> een</w:t>
      </w:r>
      <w:r w:rsidR="008A12A2" w:rsidRPr="001D3A1E">
        <w:t xml:space="preserve"> </w:t>
      </w:r>
      <w:r w:rsidR="00120944" w:rsidRPr="001D3A1E">
        <w:t>minimaal</w:t>
      </w:r>
      <w:r w:rsidR="00C87FCF" w:rsidRPr="001D3A1E">
        <w:t xml:space="preserve"> </w:t>
      </w:r>
      <w:r w:rsidR="00F76B18" w:rsidRPr="001D3A1E">
        <w:t>vermogen</w:t>
      </w:r>
      <w:r w:rsidR="00C87FCF" w:rsidRPr="001D3A1E">
        <w:t xml:space="preserve"> </w:t>
      </w:r>
      <w:r w:rsidR="008A12A2" w:rsidRPr="001D3A1E">
        <w:t xml:space="preserve">van </w:t>
      </w:r>
      <w:r w:rsidR="000779D7" w:rsidRPr="001D3A1E">
        <w:t>±</w:t>
      </w:r>
      <w:r w:rsidR="00120944" w:rsidRPr="001D3A1E">
        <w:t xml:space="preserve">983mW gedissipeerd </w:t>
      </w:r>
      <w:r w:rsidR="00513F9D" w:rsidRPr="001D3A1E">
        <w:t>wordt</w:t>
      </w:r>
      <w:r w:rsidR="00E147CF" w:rsidRPr="001D3A1E">
        <w:t xml:space="preserve">. </w:t>
      </w:r>
      <w:r w:rsidR="00422378" w:rsidRPr="001D3A1E">
        <w:t xml:space="preserve">                                   </w:t>
      </w:r>
      <w:r w:rsidR="00E147CF" w:rsidRPr="001D3A1E">
        <w:t>Hiermee ben ik dan aan de slag gegaan</w:t>
      </w:r>
      <w:r w:rsidR="006C0FA9" w:rsidRPr="001D3A1E">
        <w:t xml:space="preserve"> en opzoek gegaan </w:t>
      </w:r>
      <w:r w:rsidR="001020ED" w:rsidRPr="001D3A1E">
        <w:t>naar een LDO</w:t>
      </w:r>
      <w:r w:rsidR="00D0190C" w:rsidRPr="001D3A1E">
        <w:t xml:space="preserve"> en </w:t>
      </w:r>
      <w:r w:rsidR="001020ED" w:rsidRPr="001D3A1E">
        <w:t>kwam</w:t>
      </w:r>
      <w:r w:rsidR="00D0190C" w:rsidRPr="001D3A1E">
        <w:t xml:space="preserve"> ik</w:t>
      </w:r>
      <w:r w:rsidR="001020ED" w:rsidRPr="001D3A1E">
        <w:t xml:space="preserve"> uit op</w:t>
      </w:r>
      <w:r w:rsidR="00120944" w:rsidRPr="001D3A1E">
        <w:t xml:space="preserve"> de NCP1117</w:t>
      </w:r>
      <w:r w:rsidR="00513F9D" w:rsidRPr="001D3A1E">
        <w:t>.</w:t>
      </w:r>
    </w:p>
    <w:p w14:paraId="188648CA" w14:textId="19F1FA39" w:rsidR="00F40F2D" w:rsidRPr="001D3A1E" w:rsidRDefault="00F40F2D" w:rsidP="00CF3294">
      <w:pPr>
        <w:spacing w:after="0" w:line="360" w:lineRule="auto"/>
        <w:rPr>
          <w:sz w:val="22"/>
          <w:szCs w:val="22"/>
        </w:rPr>
      </w:pPr>
      <w:r w:rsidRPr="001D3A1E">
        <w:t>Deze heb ik gekozen door de volgende berekeningen te maken:</w:t>
      </w:r>
      <m:oMath>
        <m:r>
          <m:rPr>
            <m:sty m:val="p"/>
          </m:rPr>
          <w:rPr>
            <w:rFonts w:ascii="Cambria Math" w:hAnsi="Cambria Math"/>
          </w:rPr>
          <w:br/>
        </m:r>
      </m:oMath>
      <m:oMathPara>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DMAX</m:t>
              </m:r>
            </m:sub>
          </m:sSub>
          <m:r>
            <m:rPr>
              <m:sty m:val="p"/>
            </m:rP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J</m:t>
                  </m:r>
                </m:sub>
              </m:sSub>
              <m:r>
                <m:rPr>
                  <m:sty m:val="p"/>
                </m:rPr>
                <w:rPr>
                  <w:rFonts w:ascii="Cambria Math" w:hAnsi="Cambria Math"/>
                  <w:sz w:val="22"/>
                  <w:szCs w:val="22"/>
                </w:rPr>
                <m:t xml:space="preserve"> – </m:t>
              </m:r>
              <m:sSub>
                <m:sSubPr>
                  <m:ctrlPr>
                    <w:rPr>
                      <w:rFonts w:ascii="Cambria Math" w:hAnsi="Cambria Math"/>
                      <w:sz w:val="22"/>
                      <w:szCs w:val="22"/>
                    </w:rPr>
                  </m:ctrlPr>
                </m:sSubPr>
                <m:e>
                  <m:r>
                    <w:rPr>
                      <w:rFonts w:ascii="Cambria Math" w:hAnsi="Cambria Math"/>
                      <w:sz w:val="22"/>
                      <w:szCs w:val="22"/>
                    </w:rPr>
                    <m:t>T</m:t>
                  </m:r>
                </m:e>
                <m:sub>
                  <m:r>
                    <m:rPr>
                      <m:sty m:val="p"/>
                    </m:rPr>
                    <w:rPr>
                      <w:rFonts w:ascii="Cambria Math" w:hAnsi="Cambria Math"/>
                      <w:sz w:val="22"/>
                      <w:szCs w:val="22"/>
                    </w:rPr>
                    <m:t>A</m:t>
                  </m:r>
                </m:sub>
              </m:sSub>
            </m:num>
            <m:den>
              <m:sSub>
                <m:sSubPr>
                  <m:ctrlPr>
                    <w:rPr>
                      <w:rFonts w:ascii="Cambria Math" w:hAnsi="Cambria Math"/>
                      <w:sz w:val="22"/>
                      <w:szCs w:val="22"/>
                    </w:rPr>
                  </m:ctrlPr>
                </m:sSubPr>
                <m:e>
                  <m:r>
                    <w:rPr>
                      <w:rFonts w:ascii="Cambria Math" w:hAnsi="Cambria Math"/>
                      <w:sz w:val="22"/>
                      <w:szCs w:val="22"/>
                    </w:rPr>
                    <m:t>Θ</m:t>
                  </m:r>
                </m:e>
                <m:sub>
                  <m:r>
                    <w:rPr>
                      <w:rFonts w:ascii="Cambria Math" w:hAnsi="Cambria Math"/>
                      <w:sz w:val="22"/>
                      <w:szCs w:val="22"/>
                    </w:rPr>
                    <m:t>JA</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150°C-40°C</m:t>
              </m:r>
            </m:num>
            <m:den>
              <m:r>
                <w:rPr>
                  <w:rFonts w:ascii="Cambria Math" w:hAnsi="Cambria Math"/>
                  <w:sz w:val="22"/>
                  <w:szCs w:val="22"/>
                </w:rPr>
                <m:t>67°</m:t>
              </m:r>
              <m:f>
                <m:fPr>
                  <m:type m:val="lin"/>
                  <m:ctrlPr>
                    <w:rPr>
                      <w:rFonts w:ascii="Cambria Math" w:hAnsi="Cambria Math"/>
                      <w:i/>
                      <w:sz w:val="22"/>
                      <w:szCs w:val="22"/>
                    </w:rPr>
                  </m:ctrlPr>
                </m:fPr>
                <m:num>
                  <m:r>
                    <w:rPr>
                      <w:rFonts w:ascii="Cambria Math" w:hAnsi="Cambria Math"/>
                      <w:sz w:val="22"/>
                      <w:szCs w:val="22"/>
                    </w:rPr>
                    <m:t>C</m:t>
                  </m:r>
                </m:num>
                <m:den>
                  <m:r>
                    <w:rPr>
                      <w:rFonts w:ascii="Cambria Math" w:hAnsi="Cambria Math"/>
                      <w:sz w:val="22"/>
                      <w:szCs w:val="22"/>
                    </w:rPr>
                    <m:t>W</m:t>
                  </m:r>
                </m:den>
              </m:f>
            </m:den>
          </m:f>
          <m:r>
            <w:rPr>
              <w:rFonts w:ascii="Cambria Math" w:hAnsi="Cambria Math"/>
              <w:sz w:val="22"/>
              <w:szCs w:val="22"/>
            </w:rPr>
            <m:t>=1642mW</m:t>
          </m:r>
        </m:oMath>
      </m:oMathPara>
    </w:p>
    <w:p w14:paraId="660C37E7" w14:textId="6CC22057" w:rsidR="001F4C42" w:rsidRPr="001D3A1E" w:rsidRDefault="00784E6A" w:rsidP="003047ED">
      <w:pPr>
        <w:spacing w:after="0" w:line="360" w:lineRule="auto"/>
        <w:rPr>
          <w:sz w:val="22"/>
          <w:szCs w:val="22"/>
        </w:rPr>
      </w:pPr>
      <m:oMathPara>
        <m:oMathParaPr>
          <m:jc m:val="center"/>
        </m:oMathParaPr>
        <m:oMath>
          <m:sSub>
            <m:sSubPr>
              <m:ctrlPr>
                <w:rPr>
                  <w:rFonts w:ascii="Cambria Math" w:hAnsi="Cambria Math"/>
                  <w:sz w:val="22"/>
                  <w:szCs w:val="22"/>
                </w:rPr>
              </m:ctrlPr>
            </m:sSubPr>
            <m:e>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MAX</m:t>
                  </m:r>
                </m:sub>
              </m:sSub>
              <m:r>
                <m:rPr>
                  <m:sty m:val="p"/>
                </m:rPr>
                <w:rPr>
                  <w:rFonts w:ascii="Cambria Math" w:hAnsi="Cambria Math"/>
                  <w:sz w:val="22"/>
                  <w:szCs w:val="22"/>
                </w:rPr>
                <m:t>&lt;</m:t>
              </m:r>
              <m:r>
                <w:rPr>
                  <w:rFonts w:ascii="Cambria Math" w:hAnsi="Cambria Math"/>
                  <w:sz w:val="22"/>
                  <w:szCs w:val="22"/>
                </w:rPr>
                <m:t>P</m:t>
              </m:r>
            </m:e>
            <m:sub>
              <m:r>
                <w:rPr>
                  <w:rFonts w:ascii="Cambria Math" w:hAnsi="Cambria Math"/>
                  <w:sz w:val="22"/>
                  <w:szCs w:val="22"/>
                </w:rPr>
                <m:t>DMAX</m:t>
              </m:r>
            </m:sub>
          </m:sSub>
          <m:r>
            <m:rPr>
              <m:sty m:val="p"/>
            </m:rPr>
            <w:rPr>
              <w:rFonts w:ascii="Cambria Math" w:hAnsi="Cambria Math"/>
              <w:sz w:val="22"/>
              <w:szCs w:val="22"/>
            </w:rPr>
            <m:t>→983mW&lt;</m:t>
          </m:r>
          <m:r>
            <w:rPr>
              <w:rFonts w:ascii="Cambria Math" w:hAnsi="Cambria Math"/>
              <w:sz w:val="22"/>
              <w:szCs w:val="22"/>
            </w:rPr>
            <m:t>1642mW</m:t>
          </m:r>
        </m:oMath>
      </m:oMathPara>
    </w:p>
    <w:p w14:paraId="110E384F" w14:textId="08B4BD56" w:rsidR="00CD0FEF" w:rsidRPr="00CD0FEF" w:rsidRDefault="00260C81" w:rsidP="00CD0FEF">
      <w:pPr>
        <w:spacing w:line="276" w:lineRule="auto"/>
        <w:rPr>
          <w:bCs/>
        </w:rPr>
      </w:pPr>
      <w:r w:rsidRPr="001D3A1E">
        <w:t>Deze bereken</w:t>
      </w:r>
      <w:r w:rsidR="00F236E2" w:rsidRPr="001D3A1E">
        <w:t xml:space="preserve">ingen heb ik </w:t>
      </w:r>
      <w:r w:rsidR="0042183D" w:rsidRPr="001D3A1E">
        <w:t>geraadpleegd</w:t>
      </w:r>
      <w:r w:rsidR="00A2462A" w:rsidRPr="001D3A1E">
        <w:t xml:space="preserve"> via een</w:t>
      </w:r>
      <w:r w:rsidR="00F236E2" w:rsidRPr="001D3A1E">
        <w:t xml:space="preserve"> handig document van Microchip</w:t>
      </w:r>
      <w:r w:rsidR="00CD0FEF">
        <w:rPr>
          <w:bCs/>
        </w:rPr>
        <w:t xml:space="preserve">: </w:t>
      </w:r>
      <w:hyperlink r:id="rId35" w:history="1">
        <w:r w:rsidR="00CD0FEF" w:rsidRPr="00835DD3">
          <w:rPr>
            <w:rStyle w:val="Hyperlink"/>
            <w:bCs/>
          </w:rPr>
          <w:t>http://ww1.microchip.com/downloads/en/appnotes/00761b.pdf</w:t>
        </w:r>
      </w:hyperlink>
    </w:p>
    <w:p w14:paraId="3C6524DA" w14:textId="0118F42B" w:rsidR="005957D1" w:rsidRDefault="005957D1" w:rsidP="005957D1">
      <w:pPr>
        <w:pStyle w:val="Heading3"/>
      </w:pPr>
      <w:bookmarkStart w:id="29" w:name="_Toc72531212"/>
      <w:r>
        <w:t>µC</w:t>
      </w:r>
      <w:bookmarkEnd w:id="29"/>
    </w:p>
    <w:p w14:paraId="355BC56D" w14:textId="457CE1B5" w:rsidR="005957D1" w:rsidRDefault="001238CC" w:rsidP="005957D1">
      <w:r>
        <w:t>Dit is een zeer belangrijk keuze die gemaakt moet worden</w:t>
      </w:r>
      <w:r w:rsidR="0014456A">
        <w:t>, daarmee heb ik genoeg research gedaan op het internet d.m.v. online guides op te zoeken en meer.</w:t>
      </w:r>
    </w:p>
    <w:p w14:paraId="71EE1B56" w14:textId="7818CD35" w:rsidR="00B83A77" w:rsidRDefault="0014456A" w:rsidP="005957D1">
      <w:r>
        <w:t>De eerste vraag die ik mezelf stelde is of ik een 8-bit of 32-bit microcontroller ki</w:t>
      </w:r>
      <w:r w:rsidR="00A653D8">
        <w:t>es</w:t>
      </w:r>
      <w:r w:rsidR="00B83A77">
        <w:t>.</w:t>
      </w:r>
      <w:r w:rsidR="00BD6E6D">
        <w:t xml:space="preserve">     </w:t>
      </w:r>
      <w:r w:rsidR="00696AF1">
        <w:t xml:space="preserve">Ik koos </w:t>
      </w:r>
      <w:r w:rsidR="00F5564A">
        <w:t xml:space="preserve">voor een 32-bit microcontroller </w:t>
      </w:r>
      <w:r w:rsidR="00B83A77">
        <w:t>wegens volgende redenen:</w:t>
      </w:r>
    </w:p>
    <w:p w14:paraId="458E1272" w14:textId="49EC6D55" w:rsidR="006E5F97" w:rsidRDefault="00AF5972" w:rsidP="006E5F97">
      <w:pPr>
        <w:pStyle w:val="ListParagraph"/>
        <w:numPr>
          <w:ilvl w:val="0"/>
          <w:numId w:val="31"/>
        </w:numPr>
        <w:spacing w:line="360" w:lineRule="auto"/>
        <w:ind w:left="788" w:hanging="357"/>
      </w:pPr>
      <w:r>
        <w:t>Communicatieprotocollen</w:t>
      </w:r>
      <w:r w:rsidR="005F498B">
        <w:t xml:space="preserve"> zoals SPI &amp; I²C zijn eenvoudiger te implementeren</w:t>
      </w:r>
      <w:r w:rsidR="00DC7CF8">
        <w:t>.</w:t>
      </w:r>
      <w:r w:rsidR="005F498B">
        <w:t xml:space="preserve"> </w:t>
      </w:r>
    </w:p>
    <w:p w14:paraId="6B2CE977" w14:textId="3584FD0B" w:rsidR="00AF5972" w:rsidRDefault="009B1C86" w:rsidP="002132BC">
      <w:pPr>
        <w:pStyle w:val="ListParagraph"/>
        <w:numPr>
          <w:ilvl w:val="0"/>
          <w:numId w:val="31"/>
        </w:numPr>
        <w:spacing w:line="360" w:lineRule="auto"/>
      </w:pPr>
      <w:r>
        <w:t xml:space="preserve">Om </w:t>
      </w:r>
      <w:r w:rsidR="00613411">
        <w:t>lengte/grootte van</w:t>
      </w:r>
      <w:r>
        <w:t xml:space="preserve"> software te beperken</w:t>
      </w:r>
      <w:r w:rsidR="00DC7CF8">
        <w:t>.</w:t>
      </w:r>
    </w:p>
    <w:p w14:paraId="29BD63FB" w14:textId="2EC676A0" w:rsidR="002132BC" w:rsidRDefault="002132BC" w:rsidP="00D6533E">
      <w:pPr>
        <w:pStyle w:val="ListParagraph"/>
        <w:numPr>
          <w:ilvl w:val="0"/>
          <w:numId w:val="31"/>
        </w:numPr>
        <w:spacing w:line="360" w:lineRule="auto"/>
      </w:pPr>
      <w:r>
        <w:t>Eenvoudiger te debuggen</w:t>
      </w:r>
      <w:r w:rsidR="00DC7CF8">
        <w:t>.</w:t>
      </w:r>
    </w:p>
    <w:p w14:paraId="63A545B9" w14:textId="2D6D6152" w:rsidR="0014456A" w:rsidRDefault="00132173" w:rsidP="005957D1">
      <w:r>
        <w:t>Nu was de</w:t>
      </w:r>
      <w:r w:rsidR="00D6533E">
        <w:t xml:space="preserve"> keuze voor welke fabrikant ik zal gaan</w:t>
      </w:r>
      <w:r w:rsidR="00964CE2">
        <w:t xml:space="preserve">, hier waren vooral </w:t>
      </w:r>
      <w:r w:rsidR="004B4716">
        <w:t>2</w:t>
      </w:r>
      <w:r w:rsidR="00B0673A">
        <w:t xml:space="preserve"> uitblinkers bij</w:t>
      </w:r>
      <w:r w:rsidR="00C01FF3">
        <w:t xml:space="preserve"> de STM32 of PIC32</w:t>
      </w:r>
      <w:r w:rsidR="00BD6E6D">
        <w:t>. Ik koos voor de STM32 wegens volgende redenen:</w:t>
      </w:r>
    </w:p>
    <w:p w14:paraId="55D5C967" w14:textId="26731640" w:rsidR="00FE4116" w:rsidRDefault="0032078A" w:rsidP="00FE4116">
      <w:pPr>
        <w:pStyle w:val="ListParagraph"/>
        <w:numPr>
          <w:ilvl w:val="0"/>
          <w:numId w:val="32"/>
        </w:numPr>
        <w:spacing w:line="360" w:lineRule="auto"/>
      </w:pPr>
      <w:r>
        <w:t xml:space="preserve">Meer gekend in </w:t>
      </w:r>
      <w:r w:rsidR="00FE4116">
        <w:t xml:space="preserve">hoe </w:t>
      </w:r>
      <w:r w:rsidR="009A1F50">
        <w:t>deze</w:t>
      </w:r>
      <w:r w:rsidR="00FE4116">
        <w:t xml:space="preserve"> </w:t>
      </w:r>
      <w:r w:rsidR="00DC7CF8">
        <w:t xml:space="preserve">ge </w:t>
      </w:r>
      <w:r w:rsidR="00FE4116">
        <w:t>programm</w:t>
      </w:r>
      <w:r w:rsidR="00DC7CF8">
        <w:t>eert</w:t>
      </w:r>
      <w:r w:rsidR="00FE4116">
        <w:t xml:space="preserve"> </w:t>
      </w:r>
      <w:r w:rsidR="00DC7CF8">
        <w:t xml:space="preserve">wordt </w:t>
      </w:r>
      <w:r w:rsidR="00FE4116">
        <w:t xml:space="preserve">en </w:t>
      </w:r>
      <w:r w:rsidR="00DC7CF8">
        <w:t>debugt.</w:t>
      </w:r>
    </w:p>
    <w:p w14:paraId="0AA1C32D" w14:textId="3DE7EE7F" w:rsidR="00132173" w:rsidRDefault="00DC7CF8" w:rsidP="0089755F">
      <w:pPr>
        <w:pStyle w:val="ListParagraph"/>
        <w:numPr>
          <w:ilvl w:val="0"/>
          <w:numId w:val="32"/>
        </w:numPr>
        <w:spacing w:line="480" w:lineRule="auto"/>
      </w:pPr>
      <w:r>
        <w:t>Zeer stabiel en handige Toolchain/IDE ondersteuning.</w:t>
      </w:r>
    </w:p>
    <w:p w14:paraId="36BAAF3D" w14:textId="77777777" w:rsidR="00FD28DC" w:rsidRDefault="00FD28DC">
      <w:pPr>
        <w:spacing w:after="0"/>
      </w:pPr>
      <w:r>
        <w:br w:type="page"/>
      </w:r>
    </w:p>
    <w:p w14:paraId="05B54AF1" w14:textId="5D883F5C" w:rsidR="00132173" w:rsidRDefault="00E616F6" w:rsidP="00B74283">
      <w:pPr>
        <w:pStyle w:val="ListParagraph"/>
        <w:spacing w:line="360" w:lineRule="auto"/>
        <w:ind w:left="0"/>
      </w:pPr>
      <w:r>
        <w:lastRenderedPageBreak/>
        <w:t>Ten</w:t>
      </w:r>
      <w:r w:rsidR="00132173">
        <w:t xml:space="preserve"> slotte</w:t>
      </w:r>
      <w:r>
        <w:t xml:space="preserve"> ben ik </w:t>
      </w:r>
      <w:r w:rsidR="0089755F">
        <w:t xml:space="preserve">opzoek gegaan naar een STM32 die een </w:t>
      </w:r>
      <w:r w:rsidR="00B74283">
        <w:t xml:space="preserve">genoeg aantal I²C en </w:t>
      </w:r>
      <w:r w:rsidR="00757CDD">
        <w:t xml:space="preserve">SPI-protocollen </w:t>
      </w:r>
      <w:r w:rsidR="00B74283">
        <w:t>had en die</w:t>
      </w:r>
      <w:r w:rsidR="00757CDD">
        <w:t xml:space="preserve"> genoeg geheugen heeft.</w:t>
      </w:r>
    </w:p>
    <w:p w14:paraId="6B1DC576" w14:textId="2B270F8A" w:rsidR="00AB1A3C" w:rsidRPr="005957D1" w:rsidRDefault="009638D1" w:rsidP="00B74283">
      <w:pPr>
        <w:pStyle w:val="ListParagraph"/>
        <w:spacing w:line="360" w:lineRule="auto"/>
        <w:ind w:left="0"/>
      </w:pPr>
      <w:r>
        <w:rPr>
          <w:noProof/>
        </w:rPr>
        <mc:AlternateContent>
          <mc:Choice Requires="wpg">
            <w:drawing>
              <wp:anchor distT="0" distB="0" distL="114300" distR="114300" simplePos="0" relativeHeight="251678720" behindDoc="0" locked="0" layoutInCell="1" allowOverlap="1" wp14:anchorId="4CF61285" wp14:editId="1FCFD1B2">
                <wp:simplePos x="0" y="0"/>
                <wp:positionH relativeFrom="column">
                  <wp:posOffset>1227455</wp:posOffset>
                </wp:positionH>
                <wp:positionV relativeFrom="paragraph">
                  <wp:posOffset>683260</wp:posOffset>
                </wp:positionV>
                <wp:extent cx="3066415" cy="2419350"/>
                <wp:effectExtent l="0" t="0" r="635" b="0"/>
                <wp:wrapTopAndBottom/>
                <wp:docPr id="32" name="Group 32"/>
                <wp:cNvGraphicFramePr/>
                <a:graphic xmlns:a="http://schemas.openxmlformats.org/drawingml/2006/main">
                  <a:graphicData uri="http://schemas.microsoft.com/office/word/2010/wordprocessingGroup">
                    <wpg:wgp>
                      <wpg:cNvGrpSpPr/>
                      <wpg:grpSpPr>
                        <a:xfrm>
                          <a:off x="0" y="0"/>
                          <a:ext cx="3066415" cy="2419350"/>
                          <a:chOff x="0" y="0"/>
                          <a:chExt cx="3066415" cy="2420263"/>
                        </a:xfrm>
                      </wpg:grpSpPr>
                      <pic:pic xmlns:pic="http://schemas.openxmlformats.org/drawingml/2006/picture">
                        <pic:nvPicPr>
                          <pic:cNvPr id="22" name="Picture 22"/>
                          <pic:cNvPicPr>
                            <a:picLocks noChangeAspect="1"/>
                          </pic:cNvPicPr>
                        </pic:nvPicPr>
                        <pic:blipFill rotWithShape="1">
                          <a:blip r:embed="rId36">
                            <a:extLst>
                              <a:ext uri="{28A0092B-C50C-407E-A947-70E740481C1C}">
                                <a14:useLocalDpi xmlns:a14="http://schemas.microsoft.com/office/drawing/2010/main" val="0"/>
                              </a:ext>
                            </a:extLst>
                          </a:blip>
                          <a:srcRect l="5288" t="-2036" r="4963" b="-2907"/>
                          <a:stretch/>
                        </pic:blipFill>
                        <pic:spPr bwMode="auto">
                          <a:xfrm>
                            <a:off x="0" y="0"/>
                            <a:ext cx="3066415" cy="2127250"/>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109819"/>
                            <a:ext cx="3066415" cy="310444"/>
                          </a:xfrm>
                          <a:prstGeom prst="rect">
                            <a:avLst/>
                          </a:prstGeom>
                          <a:solidFill>
                            <a:prstClr val="white"/>
                          </a:solidFill>
                          <a:ln>
                            <a:noFill/>
                          </a:ln>
                        </wps:spPr>
                        <wps:txbx>
                          <w:txbxContent>
                            <w:p w14:paraId="15B087F4" w14:textId="5B978734" w:rsidR="009638D1" w:rsidRPr="00D974DC" w:rsidRDefault="009638D1" w:rsidP="009638D1">
                              <w:pPr>
                                <w:pStyle w:val="Caption"/>
                                <w:rPr>
                                  <w:noProof/>
                                  <w:sz w:val="20"/>
                                </w:rPr>
                              </w:pPr>
                              <w:r>
                                <w:t xml:space="preserve">Figuur </w:t>
                              </w:r>
                              <w:fldSimple w:instr=" SEQ Figuur \* ARABIC ">
                                <w:r w:rsidR="008F7C7E">
                                  <w:rPr>
                                    <w:noProof/>
                                  </w:rPr>
                                  <w:t>6</w:t>
                                </w:r>
                              </w:fldSimple>
                              <w:r>
                                <w:t>,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F61285" id="Group 32" o:spid="_x0000_s1038" style="position:absolute;margin-left:96.65pt;margin-top:53.8pt;width:241.45pt;height:190.5pt;z-index:251678720;mso-height-relative:margin" coordsize="30664,24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">
                <v:shape id="Picture 22" o:spid="_x0000_s1039" type="#_x0000_t75" style="position:absolute;width:30664;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">
                  <v:imagedata r:id="rId37" o:title="" croptop="-1334f" cropbottom="-1905f" cropleft="3466f" cropright="3253f"/>
                </v:shape>
                <v:shape id="Text Box 30" o:spid="_x0000_s1040" type="#_x0000_t202" style="position:absolute;top:21098;width:30664;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15B087F4" w14:textId="5B978734" w:rsidR="009638D1" w:rsidRPr="00D974DC" w:rsidRDefault="009638D1" w:rsidP="009638D1">
                        <w:pPr>
                          <w:pStyle w:val="Caption"/>
                          <w:rPr>
                            <w:noProof/>
                            <w:sz w:val="20"/>
                          </w:rPr>
                        </w:pPr>
                        <w:r>
                          <w:t xml:space="preserve">Figuur </w:t>
                        </w:r>
                        <w:fldSimple w:instr=" SEQ Figuur \* ARABIC ">
                          <w:r w:rsidR="008F7C7E">
                            <w:rPr>
                              <w:noProof/>
                            </w:rPr>
                            <w:t>6</w:t>
                          </w:r>
                        </w:fldSimple>
                        <w:r>
                          <w:t>, Circuit Diagram</w:t>
                        </w:r>
                      </w:p>
                    </w:txbxContent>
                  </v:textbox>
                </v:shape>
                <w10:wrap type="topAndBottom"/>
              </v:group>
            </w:pict>
          </mc:Fallback>
        </mc:AlternateContent>
      </w:r>
      <w:r w:rsidR="00757CDD">
        <w:t>Toen kwam ik uit op de STM32F1</w:t>
      </w:r>
      <w:r w:rsidR="00124589">
        <w:t>01</w:t>
      </w:r>
      <w:r w:rsidR="00FD28DC">
        <w:t>RDT6</w:t>
      </w:r>
      <w:r w:rsidR="00DB4AE9">
        <w:t xml:space="preserve">, deze bevindt zich in een LQFP-64 package dat nog handsoldeerbaar is en ook de mogelijkheid heeft in dezelfde package een groter geheugen te kiezen of </w:t>
      </w:r>
      <w:r w:rsidR="00AB1A3C">
        <w:t>een andere reeks</w:t>
      </w:r>
      <w:r w:rsidR="00DB4AE9">
        <w:t>.</w:t>
      </w:r>
    </w:p>
    <w:p w14:paraId="7E1CF4C4" w14:textId="19E0533A" w:rsidR="0073685D" w:rsidRPr="005957D1" w:rsidRDefault="00A97E1A" w:rsidP="00481319">
      <w:pPr>
        <w:pStyle w:val="Heading3"/>
        <w:spacing w:before="0"/>
      </w:pPr>
      <w:bookmarkStart w:id="30" w:name="_Toc72531213"/>
      <w:r w:rsidRPr="005957D1">
        <w:t>RGB LED’s</w:t>
      </w:r>
      <w:bookmarkEnd w:id="30"/>
    </w:p>
    <w:p w14:paraId="6028E631" w14:textId="5B44C793" w:rsidR="008C1579" w:rsidRPr="001D3A1E" w:rsidRDefault="00714280" w:rsidP="003047ED">
      <w:pPr>
        <w:spacing w:before="240"/>
      </w:pPr>
      <w:r w:rsidRPr="001D3A1E">
        <w:t>Om de schaakvakken een kleur te geven maak ik gebruik van</w:t>
      </w:r>
      <w:r w:rsidR="004C484F" w:rsidRPr="001D3A1E">
        <w:t xml:space="preserve"> </w:t>
      </w:r>
      <w:r w:rsidR="00FC61A3" w:rsidRPr="001D3A1E">
        <w:t xml:space="preserve">adresseerbare </w:t>
      </w:r>
      <w:r w:rsidR="004C484F" w:rsidRPr="001D3A1E">
        <w:t>RGB LED’s</w:t>
      </w:r>
      <w:r w:rsidR="002B5DF4" w:rsidRPr="001D3A1E">
        <w:t xml:space="preserve">, hierdoor kan ik </w:t>
      </w:r>
      <w:r w:rsidR="00926751" w:rsidRPr="001D3A1E">
        <w:t>elk vak individueel een andere kleur geven</w:t>
      </w:r>
      <w:r w:rsidR="00CA2366" w:rsidRPr="001D3A1E">
        <w:t xml:space="preserve"> wat dat belangrijk is voor aan te duiden </w:t>
      </w:r>
      <w:r w:rsidR="00DD2481" w:rsidRPr="001D3A1E">
        <w:t>wat de</w:t>
      </w:r>
      <w:r w:rsidR="005F19E2" w:rsidRPr="001D3A1E">
        <w:t xml:space="preserve"> pion </w:t>
      </w:r>
      <w:r w:rsidR="00DD2481" w:rsidRPr="001D3A1E">
        <w:t>hun mogelijke zetten zijn en meer.</w:t>
      </w:r>
    </w:p>
    <w:p w14:paraId="6DBEF407" w14:textId="3743EBE4" w:rsidR="00422378" w:rsidRPr="001D3A1E" w:rsidRDefault="00375DA3" w:rsidP="00422378">
      <w:pPr>
        <w:rPr>
          <w:sz w:val="18"/>
          <w:szCs w:val="18"/>
        </w:rPr>
      </w:pPr>
      <w:r w:rsidRPr="001D3A1E">
        <w:t>Ik heb gekozen om gebruik te maken van</w:t>
      </w:r>
      <w:r w:rsidR="00875291" w:rsidRPr="001D3A1E">
        <w:t xml:space="preserve"> de APA102C </w:t>
      </w:r>
      <w:r w:rsidR="0052074B" w:rsidRPr="001D3A1E">
        <w:t>LED</w:t>
      </w:r>
      <w:r w:rsidR="00A03B05" w:rsidRPr="001D3A1E">
        <w:t>’</w:t>
      </w:r>
      <w:r w:rsidR="00022B6A" w:rsidRPr="001D3A1E">
        <w:t>s</w:t>
      </w:r>
      <w:r w:rsidR="00A03B05" w:rsidRPr="001D3A1E">
        <w:t xml:space="preserve"> omdat:</w:t>
      </w:r>
    </w:p>
    <w:p w14:paraId="0DC39675" w14:textId="26D4B39B" w:rsidR="00422378" w:rsidRPr="001D3A1E" w:rsidRDefault="00975A26" w:rsidP="00422378">
      <w:pPr>
        <w:pStyle w:val="ListParagraph"/>
        <w:numPr>
          <w:ilvl w:val="0"/>
          <w:numId w:val="24"/>
        </w:numPr>
        <w:spacing w:before="240" w:line="360" w:lineRule="auto"/>
      </w:pPr>
      <w:r w:rsidRPr="001D3A1E">
        <w:t>Worden</w:t>
      </w:r>
      <w:r w:rsidR="00422378" w:rsidRPr="001D3A1E">
        <w:t xml:space="preserve"> aangestuurd via het standaard SPI-</w:t>
      </w:r>
      <w:r w:rsidR="006D7D60" w:rsidRPr="001D3A1E">
        <w:t>Protoc</w:t>
      </w:r>
      <w:r w:rsidR="00422378" w:rsidRPr="001D3A1E">
        <w:t>ol</w:t>
      </w:r>
      <w:r w:rsidRPr="001D3A1E">
        <w:t>.</w:t>
      </w:r>
    </w:p>
    <w:p w14:paraId="66573DE2" w14:textId="6D51AB6F" w:rsidR="00481319" w:rsidRPr="001D3A1E" w:rsidRDefault="006D7D60" w:rsidP="00422378">
      <w:pPr>
        <w:pStyle w:val="ListParagraph"/>
        <w:numPr>
          <w:ilvl w:val="0"/>
          <w:numId w:val="24"/>
        </w:numPr>
        <w:spacing w:before="240" w:line="360" w:lineRule="auto"/>
      </w:pPr>
      <w:r w:rsidRPr="001D3A1E">
        <w:t xml:space="preserve">Heeft een snellere </w:t>
      </w:r>
      <w:r w:rsidR="00BF72A6" w:rsidRPr="001D3A1E">
        <w:t>CLK-frequentie maximaal 1,2MHz.</w:t>
      </w:r>
    </w:p>
    <w:p w14:paraId="3C285F5E" w14:textId="17FDDC15" w:rsidR="003A14E8" w:rsidRPr="001D3A1E" w:rsidRDefault="00040FDD" w:rsidP="003A14E8">
      <w:pPr>
        <w:pStyle w:val="ListParagraph"/>
        <w:numPr>
          <w:ilvl w:val="0"/>
          <w:numId w:val="23"/>
        </w:numPr>
      </w:pPr>
      <w:r>
        <w:rPr>
          <w:noProof/>
        </w:rPr>
        <mc:AlternateContent>
          <mc:Choice Requires="wpg">
            <w:drawing>
              <wp:anchor distT="0" distB="0" distL="114300" distR="114300" simplePos="0" relativeHeight="251662336" behindDoc="0" locked="0" layoutInCell="1" allowOverlap="1" wp14:anchorId="00F0C482" wp14:editId="02AC535D">
                <wp:simplePos x="0" y="0"/>
                <wp:positionH relativeFrom="column">
                  <wp:posOffset>-30974</wp:posOffset>
                </wp:positionH>
                <wp:positionV relativeFrom="paragraph">
                  <wp:posOffset>386433</wp:posOffset>
                </wp:positionV>
                <wp:extent cx="5645150" cy="2199005"/>
                <wp:effectExtent l="0" t="0" r="0" b="0"/>
                <wp:wrapTopAndBottom/>
                <wp:docPr id="21" name="Group 21"/>
                <wp:cNvGraphicFramePr/>
                <a:graphic xmlns:a="http://schemas.openxmlformats.org/drawingml/2006/main">
                  <a:graphicData uri="http://schemas.microsoft.com/office/word/2010/wordprocessingGroup">
                    <wpg:wgp>
                      <wpg:cNvGrpSpPr/>
                      <wpg:grpSpPr>
                        <a:xfrm>
                          <a:off x="0" y="0"/>
                          <a:ext cx="5645150" cy="2199005"/>
                          <a:chOff x="0" y="0"/>
                          <a:chExt cx="5645150" cy="2199005"/>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150" cy="1999615"/>
                          </a:xfrm>
                          <a:prstGeom prst="rect">
                            <a:avLst/>
                          </a:prstGeom>
                          <a:noFill/>
                          <a:ln>
                            <a:noFill/>
                          </a:ln>
                        </pic:spPr>
                      </pic:pic>
                      <wps:wsp>
                        <wps:cNvPr id="20" name="Text Box 20"/>
                        <wps:cNvSpPr txBox="1"/>
                        <wps:spPr>
                          <a:xfrm>
                            <a:off x="0" y="2059940"/>
                            <a:ext cx="5645150" cy="139065"/>
                          </a:xfrm>
                          <a:prstGeom prst="rect">
                            <a:avLst/>
                          </a:prstGeom>
                          <a:solidFill>
                            <a:prstClr val="white"/>
                          </a:solidFill>
                          <a:ln>
                            <a:noFill/>
                          </a:ln>
                        </wps:spPr>
                        <wps:txbx>
                          <w:txbxContent>
                            <w:p w14:paraId="72936796" w14:textId="38CBFAFE" w:rsidR="00040FDD" w:rsidRPr="00FB4B80" w:rsidRDefault="00040FDD" w:rsidP="00040FDD">
                              <w:pPr>
                                <w:pStyle w:val="Caption"/>
                                <w:rPr>
                                  <w:noProof/>
                                  <w:sz w:val="20"/>
                                </w:rPr>
                              </w:pPr>
                              <w:r>
                                <w:t xml:space="preserve">Figuur </w:t>
                              </w:r>
                              <w:fldSimple w:instr=" SEQ Figuur \* ARABIC ">
                                <w:r w:rsidR="008F7C7E">
                                  <w:rPr>
                                    <w:noProof/>
                                  </w:rPr>
                                  <w:t>7</w:t>
                                </w:r>
                              </w:fldSimple>
                              <w:r>
                                <w:t>, Illustratie APA102C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F0C482" id="Group 21" o:spid="_x0000_s1041" style="position:absolute;left:0;text-align:left;margin-left:-2.45pt;margin-top:30.45pt;width:444.5pt;height:173.15pt;z-index:251662336" coordsize="56451,21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AAAAAAAAAAAAp2ZWN0b3JEYXRh&#10;Ym9vbAEAAAAAUGdQc2VudW0AAAAAUGdQcwAAAABQZ1BDAAAAAExlZnRVbnRGI1JsdAAAAAAAAAAA&#10;AAAAAFRvcCBVbnRGI1JsdAAAAAAAAAAAAAAAAFNjbCBVbnRGI1ByY0BZAAAAAAAAOEJJTQPtAAAA&#10;AAAQAEgAAAABAAIASAAAAAEAAj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FZAAAAAFJnaHRsb25nAAADzQ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">
                <v:shape id="Picture 19" o:spid="_x0000_s1042" type="#_x0000_t75" style="position:absolute;width:56451;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">
                  <v:imagedata r:id="rId39" o:title=""/>
                </v:shape>
                <v:shape id="Text Box 20" o:spid="_x0000_s1043" type="#_x0000_t202" style="position:absolute;top:20599;width:5645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2936796" w14:textId="38CBFAFE" w:rsidR="00040FDD" w:rsidRPr="00FB4B80" w:rsidRDefault="00040FDD" w:rsidP="00040FDD">
                        <w:pPr>
                          <w:pStyle w:val="Caption"/>
                          <w:rPr>
                            <w:noProof/>
                            <w:sz w:val="20"/>
                          </w:rPr>
                        </w:pPr>
                        <w:r>
                          <w:t xml:space="preserve">Figuur </w:t>
                        </w:r>
                        <w:fldSimple w:instr=" SEQ Figuur \* ARABIC ">
                          <w:r w:rsidR="008F7C7E">
                            <w:rPr>
                              <w:noProof/>
                            </w:rPr>
                            <w:t>7</w:t>
                          </w:r>
                        </w:fldSimple>
                        <w:r>
                          <w:t>, Illustratie APA102C</w:t>
                        </w:r>
                      </w:p>
                    </w:txbxContent>
                  </v:textbox>
                </v:shape>
                <w10:wrap type="topAndBottom"/>
              </v:group>
            </w:pict>
          </mc:Fallback>
        </mc:AlternateContent>
      </w:r>
      <w:r w:rsidR="00BF72A6" w:rsidRPr="001D3A1E">
        <w:t xml:space="preserve">Beschikt over een aparte </w:t>
      </w:r>
      <w:r w:rsidR="00654880" w:rsidRPr="001D3A1E">
        <w:t>PWM-instelling om de lichtsterkte te regelen.</w:t>
      </w:r>
    </w:p>
    <w:p w14:paraId="0C811999" w14:textId="6E0C38F9" w:rsidR="0018062B" w:rsidRDefault="001D3A1E" w:rsidP="0018062B">
      <w:pPr>
        <w:keepNext/>
      </w:pPr>
      <w:r w:rsidRPr="005E3883">
        <w:rPr>
          <w:noProof/>
          <w:sz w:val="22"/>
          <w:szCs w:val="22"/>
        </w:rPr>
        <w:lastRenderedPageBreak/>
        <mc:AlternateContent>
          <mc:Choice Requires="wpg">
            <w:drawing>
              <wp:anchor distT="0" distB="0" distL="114300" distR="114300" simplePos="0" relativeHeight="251656192" behindDoc="0" locked="0" layoutInCell="1" allowOverlap="1" wp14:anchorId="4C62BC8C" wp14:editId="2806C505">
                <wp:simplePos x="0" y="0"/>
                <wp:positionH relativeFrom="margin">
                  <wp:align>left</wp:align>
                </wp:positionH>
                <wp:positionV relativeFrom="paragraph">
                  <wp:posOffset>423</wp:posOffset>
                </wp:positionV>
                <wp:extent cx="5090795" cy="2669540"/>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090795" cy="2669823"/>
                          <a:chOff x="0" y="-1"/>
                          <a:chExt cx="5090795" cy="2632810"/>
                        </a:xfrm>
                      </wpg:grpSpPr>
                      <pic:pic xmlns:pic="http://schemas.openxmlformats.org/drawingml/2006/picture">
                        <pic:nvPicPr>
                          <pic:cNvPr id="31" name="Picture 31" descr="Understanding the APA102 “Superled” – Tim's Blog"/>
                          <pic:cNvPicPr>
                            <a:picLocks noChangeAspect="1"/>
                          </pic:cNvPicPr>
                        </pic:nvPicPr>
                        <pic:blipFill rotWithShape="1">
                          <a:blip r:embed="rId40">
                            <a:extLst>
                              <a:ext uri="{28A0092B-C50C-407E-A947-70E740481C1C}">
                                <a14:useLocalDpi xmlns:a14="http://schemas.microsoft.com/office/drawing/2010/main" val="0"/>
                              </a:ext>
                            </a:extLst>
                          </a:blip>
                          <a:srcRect t="9376" b="-8925"/>
                          <a:stretch/>
                        </pic:blipFill>
                        <pic:spPr bwMode="auto">
                          <a:xfrm>
                            <a:off x="0" y="-1"/>
                            <a:ext cx="5090795" cy="2482523"/>
                          </a:xfrm>
                          <a:prstGeom prst="rect">
                            <a:avLst/>
                          </a:prstGeom>
                          <a:noFill/>
                          <a:ln>
                            <a:noFill/>
                          </a:ln>
                          <a:extLst>
                            <a:ext uri="{53640926-AAD7-44D8-BBD7-CCE9431645EC}">
                              <a14:shadowObscured xmlns:a14="http://schemas.microsoft.com/office/drawing/2010/main"/>
                            </a:ext>
                          </a:extLst>
                        </pic:spPr>
                      </pic:pic>
                      <wps:wsp>
                        <wps:cNvPr id="33" name="Text Box 33"/>
                        <wps:cNvSpPr txBox="1"/>
                        <wps:spPr>
                          <a:xfrm>
                            <a:off x="0" y="2259964"/>
                            <a:ext cx="4871085" cy="372845"/>
                          </a:xfrm>
                          <a:prstGeom prst="rect">
                            <a:avLst/>
                          </a:prstGeom>
                          <a:solidFill>
                            <a:prstClr val="white"/>
                          </a:solidFill>
                          <a:ln>
                            <a:noFill/>
                          </a:ln>
                        </wps:spPr>
                        <wps:txbx>
                          <w:txbxContent>
                            <w:p w14:paraId="0506F834" w14:textId="6AA3B55D" w:rsidR="00FD3D6F" w:rsidRDefault="00FD3D6F" w:rsidP="00FD3D6F">
                              <w:pPr>
                                <w:pStyle w:val="Caption"/>
                              </w:pPr>
                              <w:r>
                                <w:t xml:space="preserve">Figuur </w:t>
                              </w:r>
                              <w:fldSimple w:instr=" SEQ Figuur \* ARABIC ">
                                <w:r w:rsidR="008F7C7E">
                                  <w:rPr>
                                    <w:noProof/>
                                  </w:rPr>
                                  <w:t>8</w:t>
                                </w:r>
                              </w:fldSimple>
                              <w:r>
                                <w:t>, APA102C SPI-Protocol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62BC8C" id="Group 34" o:spid="_x0000_s1044" style="position:absolute;margin-left:0;margin-top:.05pt;width:400.85pt;height:210.2pt;z-index:251656192;mso-position-horizontal:left;mso-position-horizontal-relative:margin;mso-height-relative:margin" coordorigin="" coordsize="50907,2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">
                <v:shape id="Picture 31" o:spid="_x0000_s1045" type="#_x0000_t75" alt="Understanding the APA102 “Superled” – Tim's Blog" style="position:absolute;width:50907;height:24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">
                  <v:imagedata r:id="rId41" o:title="Understanding the APA102 “Superled” – Tim's Blog" croptop="6145f" cropbottom="-5849f"/>
                </v:shape>
                <v:shape id="Text Box 33" o:spid="_x0000_s1046" type="#_x0000_t202" style="position:absolute;top:22599;width:48710;height:3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506F834" w14:textId="6AA3B55D" w:rsidR="00FD3D6F" w:rsidRDefault="00FD3D6F" w:rsidP="00FD3D6F">
                        <w:pPr>
                          <w:pStyle w:val="Caption"/>
                        </w:pPr>
                        <w:r>
                          <w:t xml:space="preserve">Figuur </w:t>
                        </w:r>
                        <w:fldSimple w:instr=" SEQ Figuur \* ARABIC ">
                          <w:r w:rsidR="008F7C7E">
                            <w:rPr>
                              <w:noProof/>
                            </w:rPr>
                            <w:t>8</w:t>
                          </w:r>
                        </w:fldSimple>
                        <w:r>
                          <w:t>, APA102C SPI-Protocol</w:t>
                        </w:r>
                      </w:p>
                    </w:txbxContent>
                  </v:textbox>
                </v:shape>
                <w10:wrap type="topAndBottom" anchorx="margin"/>
              </v:group>
            </w:pict>
          </mc:Fallback>
        </mc:AlternateContent>
      </w:r>
      <w:r w:rsidR="003E3115" w:rsidRPr="005E3883">
        <w:t xml:space="preserve">Zoals u </w:t>
      </w:r>
      <w:r w:rsidR="00E92B1E" w:rsidRPr="001755AC">
        <w:t>hierboven</w:t>
      </w:r>
      <w:r w:rsidR="003E3115" w:rsidRPr="001755AC">
        <w:t xml:space="preserve"> ziet</w:t>
      </w:r>
      <w:r w:rsidR="00CF56B6" w:rsidRPr="001755AC">
        <w:t xml:space="preserve"> wordt de APA102C</w:t>
      </w:r>
      <w:r w:rsidR="003D68F0" w:rsidRPr="001755AC">
        <w:t>’</w:t>
      </w:r>
      <w:r w:rsidR="00CF56B6" w:rsidRPr="001755AC">
        <w:t>s aangestuurd</w:t>
      </w:r>
      <w:r w:rsidR="003D68F0" w:rsidRPr="001755AC">
        <w:t>:</w:t>
      </w:r>
    </w:p>
    <w:p w14:paraId="3B0460A9" w14:textId="7C25B3F2" w:rsidR="00314785" w:rsidRDefault="003D68F0" w:rsidP="00314785">
      <w:pPr>
        <w:keepNext/>
        <w:spacing w:after="0" w:line="360" w:lineRule="auto"/>
      </w:pPr>
      <w:r w:rsidRPr="001755AC">
        <w:t>Eerst wordt er</w:t>
      </w:r>
      <w:r w:rsidR="00CA5BEC" w:rsidRPr="001755AC">
        <w:t xml:space="preserve"> een Start Frame gestuurd met </w:t>
      </w:r>
      <w:r w:rsidR="00C21818" w:rsidRPr="001755AC">
        <w:t>4 bytes die ‘0’ zijn.</w:t>
      </w:r>
    </w:p>
    <w:p w14:paraId="52C72A83" w14:textId="12F2DD98" w:rsidR="00314785" w:rsidRDefault="00727195" w:rsidP="00314785">
      <w:pPr>
        <w:keepNext/>
        <w:spacing w:after="0" w:line="360" w:lineRule="auto"/>
      </w:pPr>
      <w:r w:rsidRPr="001755AC">
        <w:t>Daarna</w:t>
      </w:r>
      <w:r w:rsidR="000A3F64" w:rsidRPr="001755AC">
        <w:t xml:space="preserve"> wordt er de data van de eerste LED gestuurd</w:t>
      </w:r>
      <w:r w:rsidR="00913283" w:rsidRPr="001755AC">
        <w:t xml:space="preserve"> met als inhoud</w:t>
      </w:r>
      <w:r w:rsidR="00A743BE" w:rsidRPr="001755AC">
        <w:t>:</w:t>
      </w:r>
      <w:r w:rsidR="0018062B">
        <w:t xml:space="preserve"> </w:t>
      </w:r>
    </w:p>
    <w:p w14:paraId="7F20F4C6" w14:textId="03828449" w:rsidR="00314785" w:rsidRDefault="00424663" w:rsidP="00314785">
      <w:pPr>
        <w:pStyle w:val="ListParagraph"/>
        <w:keepNext/>
        <w:numPr>
          <w:ilvl w:val="0"/>
          <w:numId w:val="30"/>
        </w:numPr>
        <w:spacing w:after="0"/>
      </w:pPr>
      <w:r>
        <w:t>“</w:t>
      </w:r>
      <w:r w:rsidR="000B12FC" w:rsidRPr="00B051AD">
        <w:t>111</w:t>
      </w:r>
      <w:r>
        <w:t>”</w:t>
      </w:r>
      <w:r w:rsidR="000B12FC" w:rsidRPr="00B051AD">
        <w:t xml:space="preserve"> om te beginnen</w:t>
      </w:r>
      <w:r w:rsidR="003E05D9">
        <w:t>, 3 bits</w:t>
      </w:r>
      <w:r w:rsidR="0018062B">
        <w:t>.</w:t>
      </w:r>
    </w:p>
    <w:p w14:paraId="557B2FA8" w14:textId="5D32BC4A" w:rsidR="0018062B" w:rsidRDefault="000B12FC" w:rsidP="00314785">
      <w:pPr>
        <w:pStyle w:val="ListParagraph"/>
        <w:keepNext/>
        <w:numPr>
          <w:ilvl w:val="0"/>
          <w:numId w:val="30"/>
        </w:numPr>
        <w:spacing w:after="0"/>
      </w:pPr>
      <w:r w:rsidRPr="00B051AD">
        <w:t>Daarna de data wat de licht intensiteit is van al de LED’s</w:t>
      </w:r>
      <w:r w:rsidR="003E05D9">
        <w:t>, 5bits</w:t>
      </w:r>
      <w:r w:rsidR="0018062B">
        <w:t>.</w:t>
      </w:r>
    </w:p>
    <w:p w14:paraId="69708649" w14:textId="5D60C18A" w:rsidR="0018062B" w:rsidRDefault="00424663" w:rsidP="00314785">
      <w:pPr>
        <w:pStyle w:val="ListParagraph"/>
        <w:keepNext/>
        <w:numPr>
          <w:ilvl w:val="0"/>
          <w:numId w:val="30"/>
        </w:numPr>
        <w:spacing w:after="0"/>
      </w:pPr>
      <w:r>
        <w:t>De lichtin</w:t>
      </w:r>
      <w:r w:rsidR="003E05D9">
        <w:t>tensiteit van de kleur blauw, 1 byte</w:t>
      </w:r>
      <w:r w:rsidR="0018062B">
        <w:t>.</w:t>
      </w:r>
    </w:p>
    <w:p w14:paraId="288769D9" w14:textId="241BA5BB" w:rsidR="0018062B" w:rsidRDefault="003E05D9" w:rsidP="00314785">
      <w:pPr>
        <w:pStyle w:val="ListParagraph"/>
        <w:keepNext/>
        <w:numPr>
          <w:ilvl w:val="0"/>
          <w:numId w:val="30"/>
        </w:numPr>
        <w:spacing w:after="0"/>
      </w:pPr>
      <w:r>
        <w:t>De lichtintensiteit van de kleur groen, 1 byte</w:t>
      </w:r>
      <w:r w:rsidR="0018062B">
        <w:t>.</w:t>
      </w:r>
    </w:p>
    <w:p w14:paraId="59BC857F" w14:textId="1BFA8114" w:rsidR="0018062B" w:rsidRDefault="003E05D9" w:rsidP="00314785">
      <w:pPr>
        <w:pStyle w:val="ListParagraph"/>
        <w:keepNext/>
        <w:numPr>
          <w:ilvl w:val="0"/>
          <w:numId w:val="30"/>
        </w:numPr>
        <w:spacing w:after="0" w:line="360" w:lineRule="auto"/>
      </w:pPr>
      <w:r>
        <w:t>De lichtintensiteit van de kleur rood, 1 byte</w:t>
      </w:r>
      <w:r w:rsidR="0018062B">
        <w:t>.</w:t>
      </w:r>
    </w:p>
    <w:p w14:paraId="55614AC1" w14:textId="668ABFEE" w:rsidR="00314785" w:rsidRDefault="00285C24" w:rsidP="00314785">
      <w:pPr>
        <w:keepNext/>
        <w:spacing w:after="0" w:line="360" w:lineRule="auto"/>
      </w:pPr>
      <w:r>
        <w:t xml:space="preserve">Vervolgens stuurt men de data </w:t>
      </w:r>
      <w:r w:rsidR="008C7550">
        <w:t>door van de tweede LED.</w:t>
      </w:r>
    </w:p>
    <w:p w14:paraId="55EA8DD8" w14:textId="6DC66AB8" w:rsidR="008C7550" w:rsidRDefault="008C7550" w:rsidP="00314785">
      <w:pPr>
        <w:keepNext/>
      </w:pPr>
      <w:r>
        <w:t>Ten slotte kan men</w:t>
      </w:r>
      <w:r w:rsidR="00314785">
        <w:t xml:space="preserve"> een</w:t>
      </w:r>
      <w:r w:rsidR="00017618">
        <w:t xml:space="preserve"> eind frame sturen die bestaat uit allemaal </w:t>
      </w:r>
      <w:r w:rsidR="0082799A">
        <w:t>enen, de grote van deze frame is</w:t>
      </w:r>
      <w:r w:rsidR="00387828">
        <w:t xml:space="preserve"> gelijk aan het totaal aantal LED</w:t>
      </w:r>
      <w:r w:rsidR="0018062B">
        <w:t>’</w:t>
      </w:r>
      <w:r w:rsidR="00387828">
        <w:t>s</w:t>
      </w:r>
      <w:r w:rsidR="0018062B">
        <w:t xml:space="preserve"> delen door 2.</w:t>
      </w:r>
    </w:p>
    <w:p w14:paraId="2F88EF67" w14:textId="75E67983" w:rsidR="0088042B" w:rsidRDefault="0007046D" w:rsidP="00040FDD">
      <w:pPr>
        <w:keepNext/>
      </w:pPr>
      <w:r>
        <w:t xml:space="preserve">Dus het schaakbord bestaat uit 64 RGB LED’s, dat wil zeggen dat </w:t>
      </w:r>
      <w:r w:rsidR="004E6DC3">
        <w:t xml:space="preserve">er 32 keer </w:t>
      </w:r>
      <w:r w:rsidR="00027260">
        <w:t xml:space="preserve">4 bytes die ‘1’ zijn </w:t>
      </w:r>
      <w:r w:rsidR="00EB0804">
        <w:t>(</w:t>
      </w:r>
      <w:r w:rsidR="004E6DC3">
        <w:t>eind frame</w:t>
      </w:r>
      <w:r w:rsidR="00EB0804">
        <w:t>)</w:t>
      </w:r>
      <w:r w:rsidR="004E6DC3">
        <w:t xml:space="preserve"> </w:t>
      </w:r>
      <w:r w:rsidR="00027260">
        <w:t xml:space="preserve">verstuurt </w:t>
      </w:r>
      <w:r w:rsidR="004E6DC3">
        <w:t xml:space="preserve">moet </w:t>
      </w:r>
      <w:r w:rsidR="00027260">
        <w:t>worden</w:t>
      </w:r>
      <w:r w:rsidR="00EB0804">
        <w:t>. Het is gemakkelijker om op het einde een Start frame sturen om</w:t>
      </w:r>
      <w:r w:rsidR="00D64B5A">
        <w:t xml:space="preserve"> terug opnieuw te beginnen waardoor ik zo min mogelijk tijdverlies.</w:t>
      </w:r>
    </w:p>
    <w:p w14:paraId="737E3B87" w14:textId="2981464C" w:rsidR="0088042B" w:rsidRDefault="00040FDD" w:rsidP="005957D1">
      <w:pPr>
        <w:pStyle w:val="Heading3"/>
      </w:pPr>
      <w:bookmarkStart w:id="31" w:name="_Toc72531214"/>
      <w:r>
        <w:t>Voltage Level Translator</w:t>
      </w:r>
      <w:bookmarkEnd w:id="31"/>
    </w:p>
    <w:p w14:paraId="3CB36714" w14:textId="6B12DE0B" w:rsidR="009339B7" w:rsidRDefault="005D00C7" w:rsidP="009339B7">
      <w:pPr>
        <w:keepNext/>
      </w:pPr>
      <w:r>
        <w:rPr>
          <w:noProof/>
        </w:rPr>
        <mc:AlternateContent>
          <mc:Choice Requires="wpg">
            <w:drawing>
              <wp:anchor distT="0" distB="0" distL="114300" distR="114300" simplePos="0" relativeHeight="251691008" behindDoc="0" locked="0" layoutInCell="1" allowOverlap="1" wp14:anchorId="67F4A9E8" wp14:editId="26C10712">
                <wp:simplePos x="0" y="0"/>
                <wp:positionH relativeFrom="margin">
                  <wp:align>center</wp:align>
                </wp:positionH>
                <wp:positionV relativeFrom="page">
                  <wp:posOffset>7591778</wp:posOffset>
                </wp:positionV>
                <wp:extent cx="4554855" cy="1817370"/>
                <wp:effectExtent l="0" t="0" r="0" b="0"/>
                <wp:wrapNone/>
                <wp:docPr id="43" name="Group 43"/>
                <wp:cNvGraphicFramePr/>
                <a:graphic xmlns:a="http://schemas.openxmlformats.org/drawingml/2006/main">
                  <a:graphicData uri="http://schemas.microsoft.com/office/word/2010/wordprocessingGroup">
                    <wpg:wgp>
                      <wpg:cNvGrpSpPr/>
                      <wpg:grpSpPr>
                        <a:xfrm>
                          <a:off x="0" y="0"/>
                          <a:ext cx="4554855" cy="1817370"/>
                          <a:chOff x="0" y="0"/>
                          <a:chExt cx="4119880" cy="1646132"/>
                        </a:xfrm>
                      </wpg:grpSpPr>
                      <pic:pic xmlns:pic="http://schemas.openxmlformats.org/drawingml/2006/picture">
                        <pic:nvPicPr>
                          <pic:cNvPr id="41" name="Picture 4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19880" cy="1577340"/>
                          </a:xfrm>
                          <a:prstGeom prst="rect">
                            <a:avLst/>
                          </a:prstGeom>
                        </pic:spPr>
                      </pic:pic>
                      <wps:wsp>
                        <wps:cNvPr id="42" name="Text Box 42"/>
                        <wps:cNvSpPr txBox="1"/>
                        <wps:spPr>
                          <a:xfrm>
                            <a:off x="0" y="1507067"/>
                            <a:ext cx="4119880" cy="139065"/>
                          </a:xfrm>
                          <a:prstGeom prst="rect">
                            <a:avLst/>
                          </a:prstGeom>
                          <a:solidFill>
                            <a:prstClr val="white"/>
                          </a:solidFill>
                          <a:ln>
                            <a:noFill/>
                          </a:ln>
                        </wps:spPr>
                        <wps:txbx>
                          <w:txbxContent>
                            <w:p w14:paraId="37685C87" w14:textId="3452AB16" w:rsidR="005D00C7" w:rsidRPr="00C81367" w:rsidRDefault="005D00C7" w:rsidP="005D00C7">
                              <w:pPr>
                                <w:pStyle w:val="Caption"/>
                                <w:rPr>
                                  <w:b/>
                                  <w:sz w:val="20"/>
                                </w:rPr>
                              </w:pPr>
                              <w:r>
                                <w:t xml:space="preserve">Figuur </w:t>
                              </w:r>
                              <w:fldSimple w:instr=" SEQ Figuur \* ARABIC ">
                                <w:r w:rsidR="008F7C7E">
                                  <w:rPr>
                                    <w:noProof/>
                                  </w:rPr>
                                  <w:t>9</w:t>
                                </w:r>
                              </w:fldSimple>
                              <w:r>
                                <w:t>, Schema Voltage Translator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4A9E8" id="Group 43" o:spid="_x0000_s1047" style="position:absolute;margin-left:0;margin-top:597.8pt;width:358.65pt;height:143.1pt;z-index:251691008;mso-position-horizontal:center;mso-position-horizontal-relative:margin;mso-position-vertical-relative:page;mso-width-relative:margin;mso-height-relative:margin" coordsize="41198,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">
                <v:shape id="Picture 41" o:spid="_x0000_s1048" type="#_x0000_t75" style="position:absolute;width:41198;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">
                  <v:imagedata r:id="rId43" o:title=""/>
                </v:shape>
                <v:shape id="Text Box 42" o:spid="_x0000_s1049" type="#_x0000_t202" style="position:absolute;top:15070;width:41198;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37685C87" w14:textId="3452AB16" w:rsidR="005D00C7" w:rsidRPr="00C81367" w:rsidRDefault="005D00C7" w:rsidP="005D00C7">
                        <w:pPr>
                          <w:pStyle w:val="Caption"/>
                          <w:rPr>
                            <w:b/>
                            <w:sz w:val="20"/>
                          </w:rPr>
                        </w:pPr>
                        <w:r>
                          <w:t xml:space="preserve">Figuur </w:t>
                        </w:r>
                        <w:fldSimple w:instr=" SEQ Figuur \* ARABIC ">
                          <w:r w:rsidR="008F7C7E">
                            <w:rPr>
                              <w:noProof/>
                            </w:rPr>
                            <w:t>9</w:t>
                          </w:r>
                        </w:fldSimple>
                        <w:r>
                          <w:t>, Schema Voltage Translator</w:t>
                        </w:r>
                      </w:p>
                    </w:txbxContent>
                  </v:textbox>
                </v:shape>
                <w10:wrap anchorx="margin" anchory="page"/>
              </v:group>
            </w:pict>
          </mc:Fallback>
        </mc:AlternateContent>
      </w:r>
      <w:r w:rsidR="00040FDD">
        <w:t>Om de APA102C’s te laten communiceren met de µC</w:t>
      </w:r>
      <w:r w:rsidR="00C72141">
        <w:t xml:space="preserve"> zal ik de </w:t>
      </w:r>
      <w:r w:rsidR="005317D0">
        <w:t>3</w:t>
      </w:r>
      <w:r w:rsidR="00C72141">
        <w:t>V</w:t>
      </w:r>
      <w:r w:rsidR="005317D0">
        <w:t>3</w:t>
      </w:r>
      <w:r w:rsidR="00C72141">
        <w:t xml:space="preserve"> logica moeten omzetten naar </w:t>
      </w:r>
      <w:r w:rsidR="005317D0">
        <w:t>5V</w:t>
      </w:r>
      <w:r w:rsidR="00C72141">
        <w:t xml:space="preserve"> logica. </w:t>
      </w:r>
      <w:r w:rsidR="0010374D">
        <w:t>Om deze om te zetten maak ik gebruik van een Voltage Level Translator</w:t>
      </w:r>
      <w:r w:rsidR="009339B7">
        <w:t>.</w:t>
      </w:r>
      <w:r w:rsidR="00613CB3">
        <w:t xml:space="preserve"> Ik heb gekozen voor de</w:t>
      </w:r>
      <w:r w:rsidR="00AF1063">
        <w:t xml:space="preserve"> SN74LVC2T45, </w:t>
      </w:r>
      <w:r w:rsidR="00D37B36">
        <w:t>hiermee zal ik de</w:t>
      </w:r>
      <w:r w:rsidR="0008435B">
        <w:t xml:space="preserve"> SCK</w:t>
      </w:r>
      <w:r w:rsidR="008077E9">
        <w:t xml:space="preserve"> (seriële</w:t>
      </w:r>
      <w:r w:rsidR="001106A6">
        <w:t xml:space="preserve"> </w:t>
      </w:r>
      <w:r w:rsidR="00235164">
        <w:t>klok</w:t>
      </w:r>
      <w:r w:rsidR="001106A6">
        <w:t>)</w:t>
      </w:r>
      <w:r w:rsidR="008077E9">
        <w:t xml:space="preserve"> </w:t>
      </w:r>
      <w:r w:rsidR="007047AB">
        <w:t>en</w:t>
      </w:r>
      <w:r w:rsidR="008077E9">
        <w:t xml:space="preserve"> de SDI</w:t>
      </w:r>
      <w:r w:rsidR="001106A6">
        <w:t xml:space="preserve"> (seriële data in) omzetten naar 5V logica.</w:t>
      </w:r>
    </w:p>
    <w:p w14:paraId="58D2D1B8" w14:textId="4424552B" w:rsidR="00982F71" w:rsidRDefault="00982F71">
      <w:pPr>
        <w:spacing w:after="0"/>
        <w:rPr>
          <w:b/>
        </w:rPr>
      </w:pPr>
      <w:r>
        <w:rPr>
          <w:b/>
        </w:rPr>
        <w:br w:type="page"/>
      </w:r>
    </w:p>
    <w:p w14:paraId="49863D83" w14:textId="2905E39C" w:rsidR="009339B7" w:rsidRDefault="00882005" w:rsidP="009339B7">
      <w:pPr>
        <w:pStyle w:val="Heading3"/>
      </w:pPr>
      <w:bookmarkStart w:id="32" w:name="_Toc72531215"/>
      <w:r>
        <w:lastRenderedPageBreak/>
        <w:t>Rotary Encoder</w:t>
      </w:r>
      <w:bookmarkEnd w:id="32"/>
    </w:p>
    <w:p w14:paraId="4268CD57" w14:textId="77777777" w:rsidR="009339B7" w:rsidRDefault="00882005" w:rsidP="009339B7">
      <w:r>
        <w:t>Voor het schaakbord gebruiksvriendelijk</w:t>
      </w:r>
      <w:r w:rsidR="00C00AFD">
        <w:t>er</w:t>
      </w:r>
      <w:r>
        <w:t xml:space="preserve"> te maken bevindt er zich een rotary encoder tussen de </w:t>
      </w:r>
      <w:r w:rsidR="00C00AFD">
        <w:t xml:space="preserve">2 drukknoppen </w:t>
      </w:r>
      <w:r w:rsidR="00451300">
        <w:t>op de schaakklok</w:t>
      </w:r>
      <w:r w:rsidR="00B84A77">
        <w:t>. Hiermee kan voor het spel begint de tijden ingesteld worden en</w:t>
      </w:r>
      <w:r w:rsidR="0097734B">
        <w:t xml:space="preserve"> de </w:t>
      </w:r>
      <w:r w:rsidR="00733786">
        <w:t>kleur van de schaakvakken.</w:t>
      </w:r>
    </w:p>
    <w:p w14:paraId="391E3F42" w14:textId="1FD69498" w:rsidR="001D6773" w:rsidRDefault="00815B26" w:rsidP="00040FDD">
      <w:r>
        <w:rPr>
          <w:noProof/>
        </w:rPr>
        <mc:AlternateContent>
          <mc:Choice Requires="wpg">
            <w:drawing>
              <wp:anchor distT="0" distB="0" distL="114300" distR="114300" simplePos="0" relativeHeight="251673600" behindDoc="0" locked="0" layoutInCell="1" allowOverlap="1" wp14:anchorId="060F40B9" wp14:editId="5638F523">
                <wp:simplePos x="0" y="0"/>
                <wp:positionH relativeFrom="column">
                  <wp:posOffset>36195</wp:posOffset>
                </wp:positionH>
                <wp:positionV relativeFrom="paragraph">
                  <wp:posOffset>218440</wp:posOffset>
                </wp:positionV>
                <wp:extent cx="5579110" cy="252285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5579110" cy="2522855"/>
                          <a:chOff x="0" y="0"/>
                          <a:chExt cx="5579253" cy="2523139"/>
                        </a:xfrm>
                      </wpg:grpSpPr>
                      <wpg:grpSp>
                        <wpg:cNvPr id="25" name="Group 25"/>
                        <wpg:cNvGrpSpPr/>
                        <wpg:grpSpPr>
                          <a:xfrm>
                            <a:off x="0" y="0"/>
                            <a:ext cx="5579253" cy="2349848"/>
                            <a:chOff x="0" y="0"/>
                            <a:chExt cx="5579253" cy="2349848"/>
                          </a:xfrm>
                        </wpg:grpSpPr>
                        <wpg:grpSp>
                          <wpg:cNvPr id="6" name="Group 6"/>
                          <wpg:cNvGrpSpPr/>
                          <wpg:grpSpPr>
                            <a:xfrm>
                              <a:off x="0" y="0"/>
                              <a:ext cx="5579253" cy="850265"/>
                              <a:chOff x="145488" y="-25628"/>
                              <a:chExt cx="5896839" cy="975164"/>
                            </a:xfrm>
                          </wpg:grpSpPr>
                          <pic:pic xmlns:pic="http://schemas.openxmlformats.org/drawingml/2006/picture">
                            <pic:nvPicPr>
                              <pic:cNvPr id="4" name="Picture 4"/>
                              <pic:cNvPicPr>
                                <a:picLocks noChangeAspect="1"/>
                              </pic:cNvPicPr>
                            </pic:nvPicPr>
                            <pic:blipFill rotWithShape="1">
                              <a:blip r:embed="rId44" cstate="print">
                                <a:extLst>
                                  <a:ext uri="{28A0092B-C50C-407E-A947-70E740481C1C}">
                                    <a14:useLocalDpi xmlns:a14="http://schemas.microsoft.com/office/drawing/2010/main" val="0"/>
                                  </a:ext>
                                </a:extLst>
                              </a:blip>
                              <a:srcRect r="2788" b="50484"/>
                              <a:stretch/>
                            </pic:blipFill>
                            <pic:spPr bwMode="auto">
                              <a:xfrm>
                                <a:off x="2997200" y="-25628"/>
                                <a:ext cx="3045127" cy="931334"/>
                              </a:xfrm>
                              <a:prstGeom prst="rect">
                                <a:avLst/>
                              </a:prstGeom>
                              <a:noFill/>
                              <a:ln>
                                <a:noFill/>
                              </a:ln>
                            </pic:spPr>
                          </pic:pic>
                          <pic:pic xmlns:pic="http://schemas.openxmlformats.org/drawingml/2006/picture">
                            <pic:nvPicPr>
                              <pic:cNvPr id="5" name="Picture 5"/>
                              <pic:cNvPicPr>
                                <a:picLocks noChangeAspect="1"/>
                              </pic:cNvPicPr>
                            </pic:nvPicPr>
                            <pic:blipFill rotWithShape="1">
                              <a:blip r:embed="rId45" cstate="print">
                                <a:extLst>
                                  <a:ext uri="{28A0092B-C50C-407E-A947-70E740481C1C}">
                                    <a14:useLocalDpi xmlns:a14="http://schemas.microsoft.com/office/drawing/2010/main" val="0"/>
                                  </a:ext>
                                </a:extLst>
                              </a:blip>
                              <a:srcRect l="4644" t="49516"/>
                              <a:stretch/>
                            </pic:blipFill>
                            <pic:spPr bwMode="auto">
                              <a:xfrm>
                                <a:off x="145488" y="0"/>
                                <a:ext cx="2986967" cy="949536"/>
                              </a:xfrm>
                              <a:prstGeom prst="rect">
                                <a:avLst/>
                              </a:prstGeom>
                              <a:noFill/>
                              <a:ln>
                                <a:noFill/>
                              </a:ln>
                            </pic:spPr>
                          </pic:pic>
                        </wpg:grpSp>
                        <wpg:grpSp>
                          <wpg:cNvPr id="24" name="Group 24"/>
                          <wpg:cNvGrpSpPr/>
                          <wpg:grpSpPr>
                            <a:xfrm>
                              <a:off x="599768" y="884903"/>
                              <a:ext cx="4020185" cy="1464945"/>
                              <a:chOff x="634181" y="34413"/>
                              <a:chExt cx="4020959" cy="1465007"/>
                            </a:xfrm>
                          </wpg:grpSpPr>
                          <pic:pic xmlns:pic="http://schemas.openxmlformats.org/drawingml/2006/picture">
                            <pic:nvPicPr>
                              <pic:cNvPr id="17" name="Picture 17"/>
                              <pic:cNvPicPr>
                                <a:picLocks noChangeAspect="1"/>
                              </pic:cNvPicPr>
                            </pic:nvPicPr>
                            <pic:blipFill rotWithShape="1">
                              <a:blip r:embed="rId46">
                                <a:extLst>
                                  <a:ext uri="{28A0092B-C50C-407E-A947-70E740481C1C}">
                                    <a14:useLocalDpi xmlns:a14="http://schemas.microsoft.com/office/drawing/2010/main" val="0"/>
                                  </a:ext>
                                </a:extLst>
                              </a:blip>
                              <a:srcRect t="1" r="5" b="-5685"/>
                              <a:stretch/>
                            </pic:blipFill>
                            <pic:spPr bwMode="auto">
                              <a:xfrm>
                                <a:off x="634181" y="34413"/>
                                <a:ext cx="2342399" cy="1465007"/>
                              </a:xfrm>
                              <a:prstGeom prst="rect">
                                <a:avLst/>
                              </a:prstGeom>
                              <a:noFill/>
                              <a:ln>
                                <a:noFill/>
                              </a:ln>
                            </pic:spPr>
                          </pic:pic>
                          <pic:pic xmlns:pic="http://schemas.openxmlformats.org/drawingml/2006/picture">
                            <pic:nvPicPr>
                              <pic:cNvPr id="23" name="Picture 23" descr="In-Depth: How Rotary Encoder Works and Interface It with Arduino"/>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087325" y="142569"/>
                                <a:ext cx="1567815" cy="1176655"/>
                              </a:xfrm>
                              <a:prstGeom prst="rect">
                                <a:avLst/>
                              </a:prstGeom>
                              <a:noFill/>
                              <a:ln>
                                <a:noFill/>
                              </a:ln>
                            </pic:spPr>
                          </pic:pic>
                        </wpg:grpSp>
                      </wpg:grpSp>
                      <wps:wsp>
                        <wps:cNvPr id="26" name="Text Box 26"/>
                        <wps:cNvSpPr txBox="1"/>
                        <wps:spPr>
                          <a:xfrm>
                            <a:off x="0" y="2280293"/>
                            <a:ext cx="5579110" cy="242846"/>
                          </a:xfrm>
                          <a:prstGeom prst="rect">
                            <a:avLst/>
                          </a:prstGeom>
                          <a:solidFill>
                            <a:prstClr val="white"/>
                          </a:solidFill>
                          <a:ln>
                            <a:noFill/>
                          </a:ln>
                        </wps:spPr>
                        <wps:txbx>
                          <w:txbxContent>
                            <w:p w14:paraId="41B4C441" w14:textId="03FDBC8A" w:rsidR="00815B26" w:rsidRPr="002A270C" w:rsidRDefault="00815B26" w:rsidP="00815B26">
                              <w:pPr>
                                <w:pStyle w:val="Caption"/>
                                <w:rPr>
                                  <w:noProof/>
                                  <w:sz w:val="20"/>
                                </w:rPr>
                              </w:pPr>
                              <w:r>
                                <w:t xml:space="preserve">Figuur </w:t>
                              </w:r>
                              <w:fldSimple w:instr=" SEQ Figuur \* ARABIC ">
                                <w:r w:rsidR="008F7C7E">
                                  <w:rPr>
                                    <w:noProof/>
                                  </w:rPr>
                                  <w:t>10</w:t>
                                </w:r>
                              </w:fldSimple>
                              <w:r>
                                <w:t>, Werking Rotary Encoder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0F40B9" id="Group 27" o:spid="_x0000_s1050" style="position:absolute;margin-left:2.85pt;margin-top:17.2pt;width:439.3pt;height:198.65pt;z-index:251673600;mso-height-relative:margin" coordsize="55792,25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">
                <v:group id="Group 25" o:spid="_x0000_s1051" style="position:absolute;width:55792;height:23498" coordsize="55792,2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6" o:spid="_x0000_s1052" style="position:absolute;width:55792;height:8502" coordorigin="1454,-256" coordsize="58968,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 o:spid="_x0000_s1053" type="#_x0000_t75" style="position:absolute;left:29972;top:-256;width:30451;height:9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">
                      <v:imagedata r:id="rId48" o:title="" cropbottom="33085f" cropright="1827f"/>
                    </v:shape>
                    <v:shape id="Picture 5" o:spid="_x0000_s1054" type="#_x0000_t75" style="position:absolute;left:1454;width:29870;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">
                      <v:imagedata r:id="rId49" o:title="" croptop="32451f" cropleft="3043f"/>
                    </v:shape>
                  </v:group>
                  <v:group id="Group 24" o:spid="_x0000_s1055" style="position:absolute;left:5997;top:8849;width:40202;height:14649" coordorigin="6341,344" coordsize="40209,1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7" o:spid="_x0000_s1056" type="#_x0000_t75" style="position:absolute;left:6341;top:344;width:23424;height:1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">
                      <v:imagedata r:id="rId50" o:title="" croptop="1f" cropbottom="-3726f" cropright="3f"/>
                    </v:shape>
                    <v:shape id="Picture 23" o:spid="_x0000_s1057" type="#_x0000_t75" alt="In-Depth: How Rotary Encoder Works and Interface It with Arduino" style="position:absolute;left:30873;top:1425;width:15678;height:1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">
                      <v:imagedata r:id="rId51" o:title=" How Rotary Encoder Works and Interface It with Arduino"/>
                    </v:shape>
                  </v:group>
                </v:group>
                <v:shape id="Text Box 26" o:spid="_x0000_s1058" type="#_x0000_t202" style="position:absolute;top:22802;width:55791;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1B4C441" w14:textId="03FDBC8A" w:rsidR="00815B26" w:rsidRPr="002A270C" w:rsidRDefault="00815B26" w:rsidP="00815B26">
                        <w:pPr>
                          <w:pStyle w:val="Caption"/>
                          <w:rPr>
                            <w:noProof/>
                            <w:sz w:val="20"/>
                          </w:rPr>
                        </w:pPr>
                        <w:r>
                          <w:t xml:space="preserve">Figuur </w:t>
                        </w:r>
                        <w:fldSimple w:instr=" SEQ Figuur \* ARABIC ">
                          <w:r w:rsidR="008F7C7E">
                            <w:rPr>
                              <w:noProof/>
                            </w:rPr>
                            <w:t>10</w:t>
                          </w:r>
                        </w:fldSimple>
                        <w:r>
                          <w:t>, Werking Rotary Encoder</w:t>
                        </w:r>
                      </w:p>
                    </w:txbxContent>
                  </v:textbox>
                </v:shape>
                <w10:wrap type="topAndBottom"/>
              </v:group>
            </w:pict>
          </mc:Fallback>
        </mc:AlternateContent>
      </w:r>
      <w:r w:rsidR="00733786">
        <w:t>Een rotary encoder werkt als volgend:</w:t>
      </w:r>
    </w:p>
    <w:p w14:paraId="3CF47E0D" w14:textId="3DE730F9" w:rsidR="00733786" w:rsidRDefault="00CA64EA" w:rsidP="00040FDD">
      <w:r>
        <w:t>Wanneer</w:t>
      </w:r>
      <w:r w:rsidR="008510A2">
        <w:t xml:space="preserve"> er</w:t>
      </w:r>
      <w:r w:rsidR="00E406B2">
        <w:t xml:space="preserve"> </w:t>
      </w:r>
      <w:r w:rsidR="00A00904">
        <w:t>één stand</w:t>
      </w:r>
      <w:r w:rsidR="008510A2">
        <w:t xml:space="preserve"> </w:t>
      </w:r>
      <w:r w:rsidR="00A10FD1">
        <w:t>in wijzerzin (</w:t>
      </w:r>
      <w:r w:rsidR="00154459" w:rsidRPr="00154459">
        <w:rPr>
          <w:rFonts w:ascii="Cambria Math" w:hAnsi="Cambria Math" w:cs="Cambria Math"/>
        </w:rPr>
        <w:t>↻</w:t>
      </w:r>
      <w:r w:rsidR="00A10FD1">
        <w:t>) gedraaid wordt</w:t>
      </w:r>
      <w:r w:rsidR="00154459">
        <w:t xml:space="preserve"> zal Terminal</w:t>
      </w:r>
      <w:r w:rsidR="007A5AC5">
        <w:t xml:space="preserve"> A</w:t>
      </w:r>
      <w:r w:rsidR="00A17F3B">
        <w:t xml:space="preserve"> 90° </w:t>
      </w:r>
      <w:r w:rsidR="00C9277A">
        <w:t>voor</w:t>
      </w:r>
      <w:r w:rsidR="00A17F3B">
        <w:t xml:space="preserve">-ijlen omdat </w:t>
      </w:r>
      <w:r w:rsidR="00D13B1D">
        <w:t>deze voor</w:t>
      </w:r>
      <w:r w:rsidR="00E406B2">
        <w:t xml:space="preserve"> Terminal B contact zal maken met de GND of de 3V3. </w:t>
      </w:r>
      <w:r w:rsidR="00A00904">
        <w:t>Als daar na gelijk er één stand in wijzerzin</w:t>
      </w:r>
      <w:r w:rsidR="00D143E1">
        <w:t xml:space="preserve"> (</w:t>
      </w:r>
      <w:r w:rsidR="00D143E1" w:rsidRPr="00154459">
        <w:rPr>
          <w:rFonts w:ascii="Cambria Math" w:hAnsi="Cambria Math" w:cs="Cambria Math"/>
        </w:rPr>
        <w:t>↻</w:t>
      </w:r>
      <w:r w:rsidR="00D143E1">
        <w:t xml:space="preserve">) </w:t>
      </w:r>
      <w:r w:rsidR="00A00904">
        <w:t xml:space="preserve">opnieuw </w:t>
      </w:r>
      <w:r>
        <w:t>gedraaid</w:t>
      </w:r>
      <w:r w:rsidR="00A00904">
        <w:t xml:space="preserve"> wordt zal nu Terminal B</w:t>
      </w:r>
      <w:r>
        <w:t xml:space="preserve"> op hetzelfde contact van Terminal A staan.</w:t>
      </w:r>
    </w:p>
    <w:p w14:paraId="5C0EAD42" w14:textId="14FFA43A" w:rsidR="00CA64EA" w:rsidRDefault="00CA64EA" w:rsidP="00CA64EA">
      <w:r>
        <w:t xml:space="preserve">Dit is </w:t>
      </w:r>
      <w:r w:rsidR="00913F9D">
        <w:t>omgekeerd als men</w:t>
      </w:r>
      <w:r>
        <w:t xml:space="preserve"> één stand in </w:t>
      </w:r>
      <w:r w:rsidR="00913F9D">
        <w:t>tegen</w:t>
      </w:r>
      <w:r>
        <w:t>wijzerzin (</w:t>
      </w:r>
      <w:r w:rsidR="00D143E1">
        <w:rPr>
          <w:rFonts w:ascii="Cambria Math" w:hAnsi="Cambria Math"/>
        </w:rPr>
        <w:t>↺</w:t>
      </w:r>
      <w:r>
        <w:t xml:space="preserve">) </w:t>
      </w:r>
      <w:r w:rsidR="00062EEE">
        <w:t>draait</w:t>
      </w:r>
      <w:r>
        <w:t xml:space="preserve"> zal Terminal </w:t>
      </w:r>
      <w:r w:rsidR="00913F9D">
        <w:t>B</w:t>
      </w:r>
      <w:r>
        <w:t xml:space="preserve"> 90° voor-ijlen omdat deze voor Terminal </w:t>
      </w:r>
      <w:r w:rsidR="00913F9D">
        <w:t>A</w:t>
      </w:r>
      <w:r>
        <w:t xml:space="preserve"> contact zal maken met de GND of de 3V3. </w:t>
      </w:r>
      <w:r w:rsidR="003C1BF3">
        <w:t>hetzelfde als er</w:t>
      </w:r>
      <w:r>
        <w:t xml:space="preserve"> daar na gelijk één stand in </w:t>
      </w:r>
      <w:r w:rsidR="003C1BF3">
        <w:t>tegen</w:t>
      </w:r>
      <w:r>
        <w:t>wijzerzin</w:t>
      </w:r>
      <w:r w:rsidR="00D143E1">
        <w:t xml:space="preserve"> (</w:t>
      </w:r>
      <w:r w:rsidR="00D143E1">
        <w:rPr>
          <w:rFonts w:ascii="Cambria Math" w:hAnsi="Cambria Math"/>
        </w:rPr>
        <w:t>↺</w:t>
      </w:r>
      <w:r w:rsidR="00D143E1">
        <w:t>)</w:t>
      </w:r>
      <w:r>
        <w:t xml:space="preserve"> opnieuw gedraaid wordt zal nu Terminal </w:t>
      </w:r>
      <w:r w:rsidR="003C1BF3">
        <w:t>A</w:t>
      </w:r>
      <w:r>
        <w:t xml:space="preserve"> op hetzelfde contact </w:t>
      </w:r>
      <w:r w:rsidR="003C1BF3">
        <w:t xml:space="preserve">staan als dat </w:t>
      </w:r>
      <w:r>
        <w:t xml:space="preserve">van Terminal </w:t>
      </w:r>
      <w:r w:rsidR="003C1BF3">
        <w:t>B</w:t>
      </w:r>
      <w:r>
        <w:t>.</w:t>
      </w:r>
    </w:p>
    <w:p w14:paraId="449045AE" w14:textId="2E4BF15B" w:rsidR="00AA7FE1" w:rsidRDefault="00AA7FE1" w:rsidP="00040FDD">
      <w:r>
        <w:rPr>
          <w:noProof/>
        </w:rPr>
        <mc:AlternateContent>
          <mc:Choice Requires="wpg">
            <w:drawing>
              <wp:anchor distT="0" distB="0" distL="114300" distR="114300" simplePos="0" relativeHeight="251686912" behindDoc="0" locked="0" layoutInCell="1" allowOverlap="1" wp14:anchorId="5C8B45D3" wp14:editId="62211103">
                <wp:simplePos x="0" y="0"/>
                <wp:positionH relativeFrom="margin">
                  <wp:align>center</wp:align>
                </wp:positionH>
                <wp:positionV relativeFrom="page">
                  <wp:posOffset>6197600</wp:posOffset>
                </wp:positionV>
                <wp:extent cx="4216400" cy="2150745"/>
                <wp:effectExtent l="0" t="0" r="0" b="1905"/>
                <wp:wrapTopAndBottom/>
                <wp:docPr id="40" name="Group 40"/>
                <wp:cNvGraphicFramePr/>
                <a:graphic xmlns:a="http://schemas.openxmlformats.org/drawingml/2006/main">
                  <a:graphicData uri="http://schemas.microsoft.com/office/word/2010/wordprocessingGroup">
                    <wpg:wgp>
                      <wpg:cNvGrpSpPr/>
                      <wpg:grpSpPr>
                        <a:xfrm>
                          <a:off x="0" y="0"/>
                          <a:ext cx="4216400" cy="2151312"/>
                          <a:chOff x="0" y="0"/>
                          <a:chExt cx="4216400" cy="2151380"/>
                        </a:xfrm>
                      </wpg:grpSpPr>
                      <pic:pic xmlns:pic="http://schemas.openxmlformats.org/drawingml/2006/picture">
                        <pic:nvPicPr>
                          <pic:cNvPr id="38" name="Picture 3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16400" cy="1920240"/>
                          </a:xfrm>
                          <a:prstGeom prst="rect">
                            <a:avLst/>
                          </a:prstGeom>
                        </pic:spPr>
                      </pic:pic>
                      <wps:wsp>
                        <wps:cNvPr id="39" name="Text Box 39"/>
                        <wps:cNvSpPr txBox="1"/>
                        <wps:spPr>
                          <a:xfrm>
                            <a:off x="0" y="1920240"/>
                            <a:ext cx="4216400" cy="231140"/>
                          </a:xfrm>
                          <a:prstGeom prst="rect">
                            <a:avLst/>
                          </a:prstGeom>
                          <a:solidFill>
                            <a:prstClr val="white"/>
                          </a:solidFill>
                          <a:ln>
                            <a:noFill/>
                          </a:ln>
                        </wps:spPr>
                        <wps:txbx>
                          <w:txbxContent>
                            <w:p w14:paraId="664DAF5F" w14:textId="094787B9" w:rsidR="00AA7FE1" w:rsidRPr="00D84DA2" w:rsidRDefault="00AA7FE1" w:rsidP="00AA7FE1">
                              <w:pPr>
                                <w:pStyle w:val="Caption"/>
                                <w:rPr>
                                  <w:b/>
                                  <w:sz w:val="28"/>
                                  <w:szCs w:val="28"/>
                                </w:rPr>
                              </w:pPr>
                              <w:r>
                                <w:t xml:space="preserve">Figuur </w:t>
                              </w:r>
                              <w:fldSimple w:instr=" SEQ Figuur \* ARABIC ">
                                <w:r w:rsidR="008F7C7E">
                                  <w:rPr>
                                    <w:noProof/>
                                  </w:rPr>
                                  <w:t>11</w:t>
                                </w:r>
                              </w:fldSimple>
                              <w:r>
                                <w:t>, Schema Rotary Encoder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B45D3" id="Group 40" o:spid="_x0000_s1059" style="position:absolute;margin-left:0;margin-top:488pt;width:332pt;height:169.35pt;z-index:251686912;mso-position-horizontal:center;mso-position-horizontal-relative:margin;mso-position-vertical-relative:page;mso-height-relative:margin" coordsize="4216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">
                <v:shape id="Picture 38" o:spid="_x0000_s1060" type="#_x0000_t75" style="position:absolute;width:42164;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">
                  <v:imagedata r:id="rId53" o:title=""/>
                </v:shape>
                <v:shape id="Text Box 39" o:spid="_x0000_s1061" type="#_x0000_t202" style="position:absolute;top:19202;width:4216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664DAF5F" w14:textId="094787B9" w:rsidR="00AA7FE1" w:rsidRPr="00D84DA2" w:rsidRDefault="00AA7FE1" w:rsidP="00AA7FE1">
                        <w:pPr>
                          <w:pStyle w:val="Caption"/>
                          <w:rPr>
                            <w:b/>
                            <w:sz w:val="28"/>
                            <w:szCs w:val="28"/>
                          </w:rPr>
                        </w:pPr>
                        <w:r>
                          <w:t xml:space="preserve">Figuur </w:t>
                        </w:r>
                        <w:fldSimple w:instr=" SEQ Figuur \* ARABIC ">
                          <w:r w:rsidR="008F7C7E">
                            <w:rPr>
                              <w:noProof/>
                            </w:rPr>
                            <w:t>11</w:t>
                          </w:r>
                        </w:fldSimple>
                        <w:r>
                          <w:t>, Schema Rotary Encoder</w:t>
                        </w:r>
                      </w:p>
                    </w:txbxContent>
                  </v:textbox>
                </v:shape>
                <w10:wrap type="topAndBottom" anchorx="margin" anchory="page"/>
              </v:group>
            </w:pict>
          </mc:Fallback>
        </mc:AlternateContent>
      </w:r>
      <w:r w:rsidR="00062EEE">
        <w:t>Deze terminals worden vervolgens zo aangesloten op de STM32:</w:t>
      </w:r>
    </w:p>
    <w:p w14:paraId="30D6A068" w14:textId="72C4C235" w:rsidR="00733786" w:rsidRDefault="00ED1D92" w:rsidP="00040FDD">
      <w:r>
        <w:t>In de software zal nu gewoon iedere pin continu uitgelezen worden en als er een verandering plaats vindt zal men te weten komen welke richting er gedraaid werd.</w:t>
      </w:r>
    </w:p>
    <w:p w14:paraId="4CFB3A08" w14:textId="40A1F0BF" w:rsidR="00664C01" w:rsidRDefault="00981C4D" w:rsidP="00AA7FE1">
      <w:pPr>
        <w:rPr>
          <w:b/>
        </w:rPr>
      </w:pPr>
      <w:r>
        <w:t xml:space="preserve">De rotary encoder bevat ook een schakelaar die schakelt wanneer op de knop geduwd wordt, hiermee </w:t>
      </w:r>
      <w:r w:rsidR="005F1AFF">
        <w:t xml:space="preserve">is alles wat meer gebruiksvriendelijk zoals </w:t>
      </w:r>
      <w:r w:rsidR="003F3CBE">
        <w:t>om een actie te voltooien</w:t>
      </w:r>
      <w:r>
        <w:t>.</w:t>
      </w:r>
      <w:r w:rsidR="00664C01">
        <w:br w:type="page"/>
      </w:r>
    </w:p>
    <w:p w14:paraId="0EF779CD" w14:textId="51AF4BC9" w:rsidR="00C07CF2" w:rsidRDefault="00C07CF2" w:rsidP="00C07CF2">
      <w:pPr>
        <w:pStyle w:val="Heading3"/>
      </w:pPr>
      <w:bookmarkStart w:id="33" w:name="_Toc72531216"/>
      <w:r>
        <w:lastRenderedPageBreak/>
        <w:t>EEPROM</w:t>
      </w:r>
      <w:bookmarkEnd w:id="33"/>
    </w:p>
    <w:p w14:paraId="64DF830F" w14:textId="5660FC86" w:rsidR="00C07CF2" w:rsidRDefault="007A3141" w:rsidP="00C07CF2">
      <w:r>
        <w:t xml:space="preserve">EEPROM of </w:t>
      </w:r>
      <w:r w:rsidR="00E70309" w:rsidRPr="00E70309">
        <w:rPr>
          <w:u w:val="single"/>
          <w:lang w:val="en-US"/>
        </w:rPr>
        <w:t>E</w:t>
      </w:r>
      <w:r w:rsidR="00E70309" w:rsidRPr="00E70309">
        <w:rPr>
          <w:lang w:val="en-US"/>
        </w:rPr>
        <w:t xml:space="preserve">lectrically </w:t>
      </w:r>
      <w:r w:rsidR="00E70309" w:rsidRPr="00E70309">
        <w:rPr>
          <w:u w:val="single"/>
          <w:lang w:val="en-US"/>
        </w:rPr>
        <w:t>E</w:t>
      </w:r>
      <w:r w:rsidR="00E70309" w:rsidRPr="00E70309">
        <w:rPr>
          <w:lang w:val="en-US"/>
        </w:rPr>
        <w:t xml:space="preserve">rasable </w:t>
      </w:r>
      <w:r w:rsidR="00E70309" w:rsidRPr="00E70309">
        <w:rPr>
          <w:u w:val="single"/>
          <w:lang w:val="en-US"/>
        </w:rPr>
        <w:t>P</w:t>
      </w:r>
      <w:r w:rsidR="00E70309" w:rsidRPr="00E70309">
        <w:rPr>
          <w:lang w:val="en-US"/>
        </w:rPr>
        <w:t xml:space="preserve">rogrammable </w:t>
      </w:r>
      <w:r w:rsidR="00E70309" w:rsidRPr="00E70309">
        <w:rPr>
          <w:u w:val="single"/>
          <w:lang w:val="en-US"/>
        </w:rPr>
        <w:t>R</w:t>
      </w:r>
      <w:r w:rsidR="00E70309" w:rsidRPr="00E70309">
        <w:rPr>
          <w:lang w:val="en-US"/>
        </w:rPr>
        <w:t>ead-</w:t>
      </w:r>
      <w:r w:rsidR="00E70309" w:rsidRPr="00E70309">
        <w:rPr>
          <w:u w:val="single"/>
          <w:lang w:val="en-US"/>
        </w:rPr>
        <w:t>O</w:t>
      </w:r>
      <w:r w:rsidR="00E70309" w:rsidRPr="00E70309">
        <w:rPr>
          <w:lang w:val="en-US"/>
        </w:rPr>
        <w:t>nly</w:t>
      </w:r>
      <w:r w:rsidR="00E70309" w:rsidRPr="00E70309">
        <w:t xml:space="preserve"> </w:t>
      </w:r>
      <w:r w:rsidR="00E70309">
        <w:rPr>
          <w:u w:val="single"/>
        </w:rPr>
        <w:t>M</w:t>
      </w:r>
      <w:r w:rsidR="00E70309" w:rsidRPr="00E70309">
        <w:t>emory</w:t>
      </w:r>
      <w:r w:rsidR="00E70309">
        <w:t xml:space="preserve"> is </w:t>
      </w:r>
      <w:r w:rsidR="00D33CD3">
        <w:t>een</w:t>
      </w:r>
      <w:r w:rsidR="008227BB">
        <w:t xml:space="preserve"> </w:t>
      </w:r>
      <w:r w:rsidR="00D33CD3">
        <w:t>geheugen IC die</w:t>
      </w:r>
      <w:r w:rsidR="008227BB">
        <w:t xml:space="preserve"> data op</w:t>
      </w:r>
      <w:r w:rsidR="00455D2E">
        <w:t>ge</w:t>
      </w:r>
      <w:r w:rsidR="008227BB">
        <w:t>sla</w:t>
      </w:r>
      <w:r w:rsidR="00455D2E">
        <w:t>ge</w:t>
      </w:r>
      <w:r w:rsidR="008227BB">
        <w:t xml:space="preserve">n </w:t>
      </w:r>
      <w:r w:rsidR="00455D2E">
        <w:t xml:space="preserve">houdt </w:t>
      </w:r>
      <w:r w:rsidR="00145CA4">
        <w:t>terwijl de IC niet gevoed wordt</w:t>
      </w:r>
      <w:r w:rsidR="00664C01">
        <w:t>,</w:t>
      </w:r>
      <w:r w:rsidR="00145CA4">
        <w:t xml:space="preserve"> dit heet men ook permanent geheugen. EEPROM’s kunnen ook hun</w:t>
      </w:r>
      <w:r w:rsidR="00F90562">
        <w:t xml:space="preserve"> </w:t>
      </w:r>
      <w:r w:rsidR="000B0B21">
        <w:t xml:space="preserve">blokken </w:t>
      </w:r>
      <w:r w:rsidR="00F90562">
        <w:t>data</w:t>
      </w:r>
      <w:r w:rsidR="00830ABE">
        <w:t xml:space="preserve"> (1 byte)</w:t>
      </w:r>
      <w:r w:rsidR="00F90562">
        <w:t xml:space="preserve"> in</w:t>
      </w:r>
      <w:r w:rsidR="000B0B21">
        <w:t xml:space="preserve">dividueel </w:t>
      </w:r>
      <w:r w:rsidR="00830ABE">
        <w:t xml:space="preserve">her programmeren waardoor er niet alles </w:t>
      </w:r>
      <w:r w:rsidR="007B08F0">
        <w:t>verwijderd</w:t>
      </w:r>
      <w:r w:rsidR="00C52C04">
        <w:t xml:space="preserve"> moet</w:t>
      </w:r>
      <w:r w:rsidR="00830ABE">
        <w:t xml:space="preserve"> word</w:t>
      </w:r>
      <w:r w:rsidR="00C52C04">
        <w:t>en</w:t>
      </w:r>
      <w:r w:rsidR="00830ABE">
        <w:t>.</w:t>
      </w:r>
      <w:r w:rsidR="00EF0549">
        <w:t xml:space="preserve"> Het nadeel is wel dat </w:t>
      </w:r>
      <w:r w:rsidR="005B199E">
        <w:t xml:space="preserve">deze niet oneindig keer herschreven kan worden, maar </w:t>
      </w:r>
      <w:r w:rsidR="00AE4EEE">
        <w:t>tegenwoordig</w:t>
      </w:r>
      <w:r w:rsidR="005B199E">
        <w:t xml:space="preserve"> kunnen de meeste meer dan 1 miljoen keer</w:t>
      </w:r>
      <w:r w:rsidR="00943BD7">
        <w:t xml:space="preserve"> herschreven worden.</w:t>
      </w:r>
    </w:p>
    <w:p w14:paraId="4782430E" w14:textId="4AB7B3D5" w:rsidR="009E1C1B" w:rsidRDefault="007B08F0" w:rsidP="009E1C1B">
      <w:r>
        <w:t xml:space="preserve">Ik heb gekozen voor de </w:t>
      </w:r>
      <w:r w:rsidR="004C7660">
        <w:t xml:space="preserve">M24C04 </w:t>
      </w:r>
      <w:r w:rsidR="00EF0549">
        <w:t>omdat deze via I²C te werk gaat en</w:t>
      </w:r>
      <w:r w:rsidR="008B6459">
        <w:t xml:space="preserve"> een geheugen heeft van 4kbits</w:t>
      </w:r>
      <w:r w:rsidR="008D1176">
        <w:t xml:space="preserve"> of </w:t>
      </w:r>
      <w:r w:rsidR="008B6459">
        <w:t>512bytes</w:t>
      </w:r>
      <w:r w:rsidR="008D1176">
        <w:t>.</w:t>
      </w:r>
      <w:r w:rsidR="007A2FC4">
        <w:t xml:space="preserve"> Hierin zal ik</w:t>
      </w:r>
      <w:r w:rsidR="00A74B79">
        <w:t xml:space="preserve"> de score zetten</w:t>
      </w:r>
      <w:r w:rsidR="000B184B">
        <w:t xml:space="preserve"> van het vorig spel.</w:t>
      </w:r>
    </w:p>
    <w:p w14:paraId="04A23842" w14:textId="5E0855D6" w:rsidR="00FF371A" w:rsidRDefault="0041763E" w:rsidP="00FF371A">
      <w:pPr>
        <w:pStyle w:val="Heading3"/>
      </w:pPr>
      <w:bookmarkStart w:id="34" w:name="_Toc72531217"/>
      <w:r>
        <w:t>T</w:t>
      </w:r>
      <w:r w:rsidR="00AF5DA4">
        <w:t>imer</w:t>
      </w:r>
      <w:r>
        <w:t xml:space="preserve"> Display</w:t>
      </w:r>
      <w:bookmarkEnd w:id="34"/>
    </w:p>
    <w:p w14:paraId="5584D692" w14:textId="470B470C" w:rsidR="00A150E2" w:rsidRDefault="00EF2F65" w:rsidP="00FF371A">
      <w:r>
        <w:rPr>
          <w:noProof/>
        </w:rPr>
        <mc:AlternateContent>
          <mc:Choice Requires="wpg">
            <w:drawing>
              <wp:anchor distT="0" distB="0" distL="114300" distR="114300" simplePos="0" relativeHeight="251704320" behindDoc="0" locked="0" layoutInCell="1" allowOverlap="1" wp14:anchorId="16B18249" wp14:editId="29967D01">
                <wp:simplePos x="0" y="0"/>
                <wp:positionH relativeFrom="column">
                  <wp:posOffset>35560</wp:posOffset>
                </wp:positionH>
                <wp:positionV relativeFrom="paragraph">
                  <wp:posOffset>960120</wp:posOffset>
                </wp:positionV>
                <wp:extent cx="5420360" cy="1818640"/>
                <wp:effectExtent l="0" t="0" r="8890" b="0"/>
                <wp:wrapTopAndBottom/>
                <wp:docPr id="50" name="Group 50"/>
                <wp:cNvGraphicFramePr/>
                <a:graphic xmlns:a="http://schemas.openxmlformats.org/drawingml/2006/main">
                  <a:graphicData uri="http://schemas.microsoft.com/office/word/2010/wordprocessingGroup">
                    <wpg:wgp>
                      <wpg:cNvGrpSpPr/>
                      <wpg:grpSpPr>
                        <a:xfrm>
                          <a:off x="0" y="0"/>
                          <a:ext cx="5420360" cy="1818640"/>
                          <a:chOff x="0" y="0"/>
                          <a:chExt cx="5421384" cy="1818975"/>
                        </a:xfrm>
                      </wpg:grpSpPr>
                      <wpg:grpSp>
                        <wpg:cNvPr id="48" name="Group 48"/>
                        <wpg:cNvGrpSpPr/>
                        <wpg:grpSpPr>
                          <a:xfrm>
                            <a:off x="0" y="0"/>
                            <a:ext cx="5421384" cy="1653540"/>
                            <a:chOff x="0" y="0"/>
                            <a:chExt cx="5421384" cy="1653540"/>
                          </a:xfrm>
                        </wpg:grpSpPr>
                        <pic:pic xmlns:pic="http://schemas.openxmlformats.org/drawingml/2006/picture">
                          <pic:nvPicPr>
                            <pic:cNvPr id="46" name="Picture 46"/>
                            <pic:cNvPicPr>
                              <a:picLocks noChangeAspect="1"/>
                            </pic:cNvPicPr>
                          </pic:nvPicPr>
                          <pic:blipFill rotWithShape="1">
                            <a:blip r:embed="rId54" cstate="print">
                              <a:extLst>
                                <a:ext uri="{28A0092B-C50C-407E-A947-70E740481C1C}">
                                  <a14:useLocalDpi xmlns:a14="http://schemas.microsoft.com/office/drawing/2010/main" val="0"/>
                                </a:ext>
                              </a:extLst>
                            </a:blip>
                            <a:srcRect l="33407" t="39583" r="22113" b="36663"/>
                            <a:stretch/>
                          </pic:blipFill>
                          <pic:spPr bwMode="auto">
                            <a:xfrm>
                              <a:off x="0" y="353962"/>
                              <a:ext cx="2506345" cy="1002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826774" y="0"/>
                              <a:ext cx="2594610" cy="1653540"/>
                            </a:xfrm>
                            <a:prstGeom prst="rect">
                              <a:avLst/>
                            </a:prstGeom>
                          </pic:spPr>
                        </pic:pic>
                      </wpg:grpSp>
                      <wps:wsp>
                        <wps:cNvPr id="49" name="Text Box 49"/>
                        <wps:cNvSpPr txBox="1"/>
                        <wps:spPr>
                          <a:xfrm>
                            <a:off x="1460231" y="1605921"/>
                            <a:ext cx="2433430" cy="213054"/>
                          </a:xfrm>
                          <a:prstGeom prst="rect">
                            <a:avLst/>
                          </a:prstGeom>
                          <a:solidFill>
                            <a:prstClr val="white"/>
                          </a:solidFill>
                          <a:ln>
                            <a:noFill/>
                          </a:ln>
                        </wps:spPr>
                        <wps:txbx>
                          <w:txbxContent>
                            <w:p w14:paraId="6CD07FD9" w14:textId="06C5DA48" w:rsidR="00EF2F65" w:rsidRPr="00123A0E" w:rsidRDefault="00EF2F65" w:rsidP="00EF2F65">
                              <w:pPr>
                                <w:pStyle w:val="Caption"/>
                                <w:jc w:val="center"/>
                                <w:rPr>
                                  <w:noProof/>
                                  <w:sz w:val="20"/>
                                </w:rPr>
                              </w:pPr>
                              <w:r>
                                <w:t xml:space="preserve">Figuur </w:t>
                              </w:r>
                              <w:fldSimple w:instr=" SEQ Figuur \* ARABIC ">
                                <w:r w:rsidR="008F7C7E">
                                  <w:rPr>
                                    <w:noProof/>
                                  </w:rPr>
                                  <w:t>12</w:t>
                                </w:r>
                              </w:fldSimple>
                              <w:r>
                                <w:t>, 7-Segment 4-Digit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18249" id="Group 50" o:spid="_x0000_s1062" style="position:absolute;margin-left:2.8pt;margin-top:75.6pt;width:426.8pt;height:143.2pt;z-index:251704320;mso-width-relative:margin;mso-height-relative:margin" coordsize="54213,181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">
                <v:group id="Group 48" o:spid="_x0000_s1063" style="position:absolute;width:54213;height:16535" coordsize="54213,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46" o:spid="_x0000_s1064" type="#_x0000_t75" style="position:absolute;top:3539;width:25063;height:10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">
                    <v:imagedata r:id="rId56" o:title="" croptop="25941f" cropbottom="24027f" cropleft="21894f" cropright="14492f"/>
                  </v:shape>
                  <v:shape id="Picture 47" o:spid="_x0000_s1065" type="#_x0000_t75" style="position:absolute;left:28267;width:25946;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">
                    <v:imagedata r:id="rId57" o:title=""/>
                  </v:shape>
                </v:group>
                <v:shape id="Text Box 49" o:spid="_x0000_s1066" type="#_x0000_t202" style="position:absolute;left:14602;top:16059;width:24334;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CD07FD9" w14:textId="06C5DA48" w:rsidR="00EF2F65" w:rsidRPr="00123A0E" w:rsidRDefault="00EF2F65" w:rsidP="00EF2F65">
                        <w:pPr>
                          <w:pStyle w:val="Caption"/>
                          <w:jc w:val="center"/>
                          <w:rPr>
                            <w:noProof/>
                            <w:sz w:val="20"/>
                          </w:rPr>
                        </w:pPr>
                        <w:r>
                          <w:t xml:space="preserve">Figuur </w:t>
                        </w:r>
                        <w:fldSimple w:instr=" SEQ Figuur \* ARABIC ">
                          <w:r w:rsidR="008F7C7E">
                            <w:rPr>
                              <w:noProof/>
                            </w:rPr>
                            <w:t>12</w:t>
                          </w:r>
                        </w:fldSimple>
                        <w:r>
                          <w:t>, 7-Segment 4-Digit</w:t>
                        </w:r>
                      </w:p>
                    </w:txbxContent>
                  </v:textbox>
                </v:shape>
                <w10:wrap type="topAndBottom"/>
              </v:group>
            </w:pict>
          </mc:Fallback>
        </mc:AlternateContent>
      </w:r>
      <w:r w:rsidR="006D5086">
        <w:t xml:space="preserve">Het </w:t>
      </w:r>
      <w:r w:rsidR="00CF03CF">
        <w:t>educatief</w:t>
      </w:r>
      <w:r w:rsidR="006D5086">
        <w:t xml:space="preserve"> schaakbord</w:t>
      </w:r>
      <w:r w:rsidR="00CF03CF">
        <w:t xml:space="preserve"> maakt ook gebruik van een </w:t>
      </w:r>
      <w:r w:rsidR="0041763E">
        <w:t>timer</w:t>
      </w:r>
      <w:r w:rsidR="00CF03CF">
        <w:t xml:space="preserve"> die zich aan de zijkant bevindt. </w:t>
      </w:r>
      <w:r w:rsidR="00AF5DA4">
        <w:t xml:space="preserve">Om deze weer te geven maak ik gebruik van een 7-segmenten 4-digit </w:t>
      </w:r>
      <w:r w:rsidR="00A31947">
        <w:t>display die in het midden een dubbelpunt heeft.</w:t>
      </w:r>
      <w:r w:rsidR="004E6603">
        <w:t xml:space="preserve"> Hiervan </w:t>
      </w:r>
      <w:r w:rsidR="006F39FE">
        <w:t xml:space="preserve">gebruik ik er 2 </w:t>
      </w:r>
      <w:r w:rsidR="0041763E">
        <w:t>omdat bij schaken iedere partij 1 timer heeft</w:t>
      </w:r>
      <w:r w:rsidR="006F39FE">
        <w:t>.</w:t>
      </w:r>
      <w:r w:rsidR="00A31947">
        <w:t xml:space="preserve"> </w:t>
      </w:r>
      <w:r w:rsidR="00A805F5">
        <w:t>Ik heb gekozen voor een scherm dat groot genoeg en</w:t>
      </w:r>
      <w:r w:rsidR="00A23E40">
        <w:t xml:space="preserve"> daarmee</w:t>
      </w:r>
      <w:r w:rsidR="00A805F5">
        <w:t xml:space="preserve"> </w:t>
      </w:r>
      <w:r w:rsidR="00A23E40">
        <w:t>ge</w:t>
      </w:r>
      <w:r w:rsidR="00A805F5">
        <w:t xml:space="preserve">makkelijk </w:t>
      </w:r>
      <w:r w:rsidR="00A23E40">
        <w:t>af</w:t>
      </w:r>
      <w:r w:rsidR="00BB359F">
        <w:t xml:space="preserve"> </w:t>
      </w:r>
      <w:r w:rsidR="00A23E40">
        <w:t>te</w:t>
      </w:r>
      <w:r w:rsidR="00BB359F">
        <w:t xml:space="preserve"> </w:t>
      </w:r>
      <w:r w:rsidR="00A23E40">
        <w:t>lezen is</w:t>
      </w:r>
      <w:r w:rsidR="00EB5FFC">
        <w:t>, daarnaast besloot ik voor de kleur groen te gaan om</w:t>
      </w:r>
      <w:r w:rsidR="00CB59EA">
        <w:t xml:space="preserve">dat </w:t>
      </w:r>
      <w:r w:rsidR="0048203A">
        <w:t>deze kleur visueel mooier is.</w:t>
      </w:r>
    </w:p>
    <w:p w14:paraId="3F6F83B8" w14:textId="2A2CA020" w:rsidR="0048203A" w:rsidRDefault="0048203A" w:rsidP="00FF371A">
      <w:r>
        <w:t xml:space="preserve">Ondanks de grote van </w:t>
      </w:r>
      <w:r w:rsidR="00502559">
        <w:t>de display verbruikt ieder segment maar 20mA en geven ze</w:t>
      </w:r>
      <w:r w:rsidR="00FF40E6">
        <w:t xml:space="preserve"> een min</w:t>
      </w:r>
      <w:r w:rsidR="0057639E">
        <w:t>i</w:t>
      </w:r>
      <w:r w:rsidR="00FF40E6">
        <w:t>mal</w:t>
      </w:r>
      <w:r w:rsidR="0057639E">
        <w:t xml:space="preserve">e lichtsterkte van </w:t>
      </w:r>
      <w:r w:rsidR="007C2E31">
        <w:t>3200µcd</w:t>
      </w:r>
      <w:r w:rsidR="00502559">
        <w:t>.</w:t>
      </w:r>
    </w:p>
    <w:p w14:paraId="783F89E6" w14:textId="77777777" w:rsidR="00F345CB" w:rsidRDefault="004E6603" w:rsidP="00F345CB">
      <w:pPr>
        <w:pStyle w:val="Heading3"/>
      </w:pPr>
      <w:bookmarkStart w:id="35" w:name="_Toc72531218"/>
      <w:r>
        <w:t>7-segment Driver</w:t>
      </w:r>
      <w:bookmarkEnd w:id="35"/>
    </w:p>
    <w:p w14:paraId="423BAFF0" w14:textId="77777777" w:rsidR="00DC3DBD" w:rsidRDefault="004E6603" w:rsidP="00DC3DBD">
      <w:r>
        <w:t>Om de timer</w:t>
      </w:r>
      <w:r w:rsidR="0041763E">
        <w:t xml:space="preserve">s eenvoudiger aan te sturen </w:t>
      </w:r>
      <w:r w:rsidR="004B57C0">
        <w:t xml:space="preserve">besloot ik gebruik te maken van een 7-segment driver. Hierbij moest ik </w:t>
      </w:r>
      <w:r w:rsidR="00233A70">
        <w:t>uitkijken</w:t>
      </w:r>
      <w:r w:rsidR="004B57C0">
        <w:t xml:space="preserve"> naar verschillende </w:t>
      </w:r>
      <w:r w:rsidR="00233A70">
        <w:t>factoren welk het beste is zoals:</w:t>
      </w:r>
    </w:p>
    <w:p w14:paraId="1C2BD795" w14:textId="62A4FD46" w:rsidR="00365027" w:rsidRDefault="00365027" w:rsidP="00DC3DBD">
      <w:pPr>
        <w:pStyle w:val="ListParagraph"/>
        <w:numPr>
          <w:ilvl w:val="0"/>
          <w:numId w:val="23"/>
        </w:numPr>
      </w:pPr>
      <w:r>
        <w:t xml:space="preserve">Communicatieprotocol: </w:t>
      </w:r>
      <w:r w:rsidR="00322BA4">
        <w:t>H</w:t>
      </w:r>
      <w:r>
        <w:t>iervoor koos ik I²C omdat de andere componenten al met SPI werkten.</w:t>
      </w:r>
    </w:p>
    <w:p w14:paraId="31873ED1" w14:textId="77777777" w:rsidR="00365027" w:rsidRPr="001D3A1E" w:rsidRDefault="00365027" w:rsidP="00365027">
      <w:pPr>
        <w:pStyle w:val="ListParagraph"/>
      </w:pPr>
    </w:p>
    <w:p w14:paraId="068A56B5" w14:textId="79421B55" w:rsidR="00365027" w:rsidRDefault="00263634" w:rsidP="00BF333D">
      <w:pPr>
        <w:pStyle w:val="ListParagraph"/>
        <w:numPr>
          <w:ilvl w:val="0"/>
          <w:numId w:val="24"/>
        </w:numPr>
        <w:spacing w:before="240" w:line="360" w:lineRule="auto"/>
      </w:pPr>
      <w:r>
        <w:t>Een font map voor 7-segment</w:t>
      </w:r>
      <w:r w:rsidR="00DC3DBD">
        <w:t xml:space="preserve"> digits</w:t>
      </w:r>
      <w:r w:rsidR="005A5E61">
        <w:t>.</w:t>
      </w:r>
    </w:p>
    <w:p w14:paraId="057B1B91" w14:textId="77777777" w:rsidR="00322BA4" w:rsidRDefault="00322BA4" w:rsidP="00322BA4">
      <w:pPr>
        <w:pStyle w:val="ListParagraph"/>
      </w:pPr>
    </w:p>
    <w:p w14:paraId="45AFD494" w14:textId="4C2E9291" w:rsidR="00322BA4" w:rsidRDefault="00D8368F" w:rsidP="002F47EB">
      <w:pPr>
        <w:pStyle w:val="ListParagraph"/>
        <w:numPr>
          <w:ilvl w:val="0"/>
          <w:numId w:val="24"/>
        </w:numPr>
        <w:spacing w:after="0" w:line="480" w:lineRule="auto"/>
      </w:pPr>
      <w:r>
        <w:t>Het aantal segmenten kan aansturen</w:t>
      </w:r>
      <w:r w:rsidR="00125646">
        <w:t xml:space="preserve">: dat wil zeggen een minimum van </w:t>
      </w:r>
      <m:oMath>
        <m:r>
          <m:rPr>
            <m:sty m:val="p"/>
          </m:rPr>
          <w:rPr>
            <w:rFonts w:ascii="Cambria Math" w:hAnsi="Cambria Math"/>
            <w:sz w:val="22"/>
            <w:szCs w:val="22"/>
          </w:rPr>
          <w:br/>
        </m:r>
      </m:oMath>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segmenten</m:t>
              </m:r>
            </m:sub>
          </m:sSub>
          <m:r>
            <w:rPr>
              <w:rFonts w:ascii="Cambria Math" w:hAnsi="Cambria Math"/>
              <w:sz w:val="22"/>
              <w:szCs w:val="22"/>
            </w:rPr>
            <m:t>=7 segmenten*8 digits +4 DP=60 segmenten</m:t>
          </m:r>
        </m:oMath>
      </m:oMathPara>
    </w:p>
    <w:p w14:paraId="72CEDD91" w14:textId="45DE459B" w:rsidR="007A3EE3" w:rsidRDefault="000C53CB" w:rsidP="00F10071">
      <w:r>
        <w:t xml:space="preserve">Onder deze voorwaardes koos ik voor de </w:t>
      </w:r>
      <w:r w:rsidR="002F47EB">
        <w:t>MAX6955, d</w:t>
      </w:r>
      <w:r w:rsidR="002F47EB" w:rsidRPr="00F13455">
        <w:t xml:space="preserve">eze bevat een font map voor de 7-segmenten eenvoudiger aan te sturen en kan </w:t>
      </w:r>
      <w:r w:rsidR="00F13455" w:rsidRPr="00F13455">
        <w:t>maximaal</w:t>
      </w:r>
      <w:r w:rsidR="002F47EB">
        <w:t xml:space="preserve"> 16</w:t>
      </w:r>
      <w:r w:rsidR="00F13455">
        <w:t>-digits aansturen.</w:t>
      </w:r>
      <w:r w:rsidR="007A3EE3">
        <w:br w:type="page"/>
      </w:r>
    </w:p>
    <w:p w14:paraId="7E8F82E1" w14:textId="70895C72" w:rsidR="00FF371A" w:rsidRDefault="007A3EE3" w:rsidP="007A3EE3">
      <w:pPr>
        <w:pStyle w:val="Heading3"/>
      </w:pPr>
      <w:bookmarkStart w:id="36" w:name="_Toc72531219"/>
      <w:r>
        <w:lastRenderedPageBreak/>
        <w:t>Magneet Sensor</w:t>
      </w:r>
      <w:bookmarkEnd w:id="36"/>
    </w:p>
    <w:p w14:paraId="51350DB1" w14:textId="74B71121" w:rsidR="00F17CB2" w:rsidRDefault="00F87889" w:rsidP="007A3EE3">
      <w:r>
        <w:t xml:space="preserve">Om de pionnen te detecteren maak ik gebruik van magneet sensoren. Hiermee kan ik </w:t>
      </w:r>
      <w:r w:rsidR="00FC602F">
        <w:t xml:space="preserve">on opgemerkt de </w:t>
      </w:r>
      <w:r w:rsidR="00EF031A">
        <w:t xml:space="preserve">positie van een </w:t>
      </w:r>
      <w:r w:rsidR="00FC602F">
        <w:t>pion</w:t>
      </w:r>
      <w:r w:rsidR="00EF031A">
        <w:t xml:space="preserve"> uitlezen.</w:t>
      </w:r>
      <w:r w:rsidR="000F3F08">
        <w:t xml:space="preserve"> Doordat ik nog nooit </w:t>
      </w:r>
      <w:r w:rsidR="00356B05">
        <w:t>in contact ben gekomen</w:t>
      </w:r>
      <w:r w:rsidR="000F3F08">
        <w:t xml:space="preserve"> van een magneet sensor heb ik eerst </w:t>
      </w:r>
      <w:r w:rsidR="00356B05">
        <w:t>research gedaan achter welke types er bestaan</w:t>
      </w:r>
      <w:r w:rsidR="006F315D">
        <w:t xml:space="preserve"> zoals: een reed </w:t>
      </w:r>
      <w:r w:rsidR="00D97E14">
        <w:t>schakelaar</w:t>
      </w:r>
      <w:r w:rsidR="006F315D">
        <w:t>, een hal-sensor</w:t>
      </w:r>
      <w:r w:rsidR="00D97E14">
        <w:t>, a.d.h.v. spoelen</w:t>
      </w:r>
      <w:r w:rsidR="00A0250E">
        <w:t>.</w:t>
      </w:r>
      <w:r w:rsidR="00D97E14">
        <w:t xml:space="preserve"> </w:t>
      </w:r>
      <w:r w:rsidR="00090275">
        <w:t>Omdat de prijs van een reed schakelaar aan de hoge kant lag (</w:t>
      </w:r>
      <w:r w:rsidR="004861E8">
        <w:t>&gt;1€) per stuk, heb ik gekozen voor een hal-sensor</w:t>
      </w:r>
      <w:r w:rsidR="007E13D6">
        <w:t xml:space="preserve">. </w:t>
      </w:r>
    </w:p>
    <w:p w14:paraId="54C8F7C0" w14:textId="3EAB8C26" w:rsidR="00F17CB2" w:rsidRDefault="00BD787B" w:rsidP="007A3EE3">
      <w:r>
        <w:t xml:space="preserve">Hierin </w:t>
      </w:r>
      <w:r w:rsidR="00A03856">
        <w:t>zijn</w:t>
      </w:r>
      <w:r>
        <w:t xml:space="preserve"> ook verschillende types</w:t>
      </w:r>
      <w:r w:rsidR="00A03856">
        <w:t xml:space="preserve"> die bestaan bijvoorbeeld: </w:t>
      </w:r>
      <w:r w:rsidR="00AA4314">
        <w:t>omnipolair,</w:t>
      </w:r>
      <w:r w:rsidR="00A014FB">
        <w:t xml:space="preserve"> </w:t>
      </w:r>
      <w:r w:rsidR="008A699F">
        <w:t xml:space="preserve">unipolair, </w:t>
      </w:r>
      <w:r w:rsidR="00A014FB">
        <w:t>latch,</w:t>
      </w:r>
      <w:r w:rsidR="00AB6FAA">
        <w:t xml:space="preserve"> </w:t>
      </w:r>
      <w:r w:rsidR="0028333D">
        <w:t>en nog meer.</w:t>
      </w:r>
      <w:r w:rsidR="003360D9">
        <w:t xml:space="preserve"> Ik koos voor</w:t>
      </w:r>
      <w:r w:rsidR="000A3C85">
        <w:t xml:space="preserve"> omnipolair</w:t>
      </w:r>
      <w:r w:rsidR="008A699F">
        <w:t xml:space="preserve"> zonder latch</w:t>
      </w:r>
      <w:r w:rsidR="000A3C85">
        <w:t xml:space="preserve"> omdat </w:t>
      </w:r>
      <w:r w:rsidR="008A699F">
        <w:t xml:space="preserve">deze </w:t>
      </w:r>
      <w:r w:rsidR="008A3C8A">
        <w:t>zullen schakelen wanneer er een noord of zuid magnetisch veld aangelegd wordt.</w:t>
      </w:r>
      <w:r w:rsidR="00F17CB2">
        <w:t xml:space="preserve"> En zonder latch omdat de pionnen continu verwisseld worden van plaats, daarmee dat de vorige positie niet onthouden moet worden. </w:t>
      </w:r>
    </w:p>
    <w:p w14:paraId="4A7F7AF0" w14:textId="483F9F4F" w:rsidR="00373A6D" w:rsidRDefault="00E8493D" w:rsidP="007A3EE3">
      <w:r>
        <w:rPr>
          <w:noProof/>
        </w:rPr>
        <mc:AlternateContent>
          <mc:Choice Requires="wpg">
            <w:drawing>
              <wp:anchor distT="0" distB="0" distL="114300" distR="114300" simplePos="0" relativeHeight="251697152" behindDoc="1" locked="0" layoutInCell="1" allowOverlap="1" wp14:anchorId="563341B5" wp14:editId="0D464BD5">
                <wp:simplePos x="0" y="0"/>
                <wp:positionH relativeFrom="column">
                  <wp:posOffset>-391795</wp:posOffset>
                </wp:positionH>
                <wp:positionV relativeFrom="paragraph">
                  <wp:posOffset>756285</wp:posOffset>
                </wp:positionV>
                <wp:extent cx="6176010" cy="2846070"/>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6176010" cy="2846070"/>
                          <a:chOff x="1" y="0"/>
                          <a:chExt cx="6176010" cy="2846439"/>
                        </a:xfrm>
                      </wpg:grpSpPr>
                      <wpg:grpSp>
                        <wpg:cNvPr id="36" name="Group 36"/>
                        <wpg:cNvGrpSpPr/>
                        <wpg:grpSpPr>
                          <a:xfrm>
                            <a:off x="1" y="0"/>
                            <a:ext cx="4516807" cy="2846439"/>
                            <a:chOff x="1" y="0"/>
                            <a:chExt cx="5513831" cy="3429436"/>
                          </a:xfrm>
                        </wpg:grpSpPr>
                        <pic:pic xmlns:pic="http://schemas.openxmlformats.org/drawingml/2006/picture">
                          <pic:nvPicPr>
                            <pic:cNvPr id="7" name="Picture 7"/>
                            <pic:cNvPicPr>
                              <a:picLocks noChangeAspect="1"/>
                            </pic:cNvPicPr>
                          </pic:nvPicPr>
                          <pic:blipFill rotWithShape="1">
                            <a:blip r:embed="rId58" cstate="print">
                              <a:extLst>
                                <a:ext uri="{28A0092B-C50C-407E-A947-70E740481C1C}">
                                  <a14:useLocalDpi xmlns:a14="http://schemas.microsoft.com/office/drawing/2010/main" val="0"/>
                                </a:ext>
                              </a:extLst>
                            </a:blip>
                            <a:srcRect r="15326" b="1160"/>
                            <a:stretch/>
                          </pic:blipFill>
                          <pic:spPr bwMode="auto">
                            <a:xfrm>
                              <a:off x="1" y="0"/>
                              <a:ext cx="3708400" cy="3102610"/>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1920415" y="3145519"/>
                              <a:ext cx="3593417" cy="283917"/>
                            </a:xfrm>
                            <a:prstGeom prst="rect">
                              <a:avLst/>
                            </a:prstGeom>
                            <a:solidFill>
                              <a:prstClr val="white"/>
                            </a:solidFill>
                            <a:ln>
                              <a:noFill/>
                            </a:ln>
                          </wps:spPr>
                          <wps:txbx>
                            <w:txbxContent>
                              <w:p w14:paraId="41DF69C9" w14:textId="53C1C389" w:rsidR="009174E2" w:rsidRPr="008C6EC8" w:rsidRDefault="009174E2" w:rsidP="00515250">
                                <w:pPr>
                                  <w:pStyle w:val="Caption"/>
                                  <w:jc w:val="center"/>
                                  <w:rPr>
                                    <w:sz w:val="20"/>
                                  </w:rPr>
                                </w:pPr>
                                <w:r>
                                  <w:t xml:space="preserve">Figuur </w:t>
                                </w:r>
                                <w:fldSimple w:instr=" SEQ Figuur \* ARABIC ">
                                  <w:r w:rsidR="008F7C7E">
                                    <w:rPr>
                                      <w:noProof/>
                                    </w:rPr>
                                    <w:t>13</w:t>
                                  </w:r>
                                </w:fldSimple>
                                <w:r>
                                  <w:t>, Magnetisch Veld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7" name="Picture 3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056342" y="0"/>
                            <a:ext cx="3119669" cy="2574628"/>
                          </a:xfrm>
                          <a:prstGeom prst="rect">
                            <a:avLst/>
                          </a:prstGeom>
                        </pic:spPr>
                      </pic:pic>
                    </wpg:wgp>
                  </a:graphicData>
                </a:graphic>
                <wp14:sizeRelV relativeFrom="margin">
                  <wp14:pctHeight>0</wp14:pctHeight>
                </wp14:sizeRelV>
              </wp:anchor>
            </w:drawing>
          </mc:Choice>
          <mc:Fallback>
            <w:pict>
              <v:group w14:anchorId="563341B5" id="Group 44" o:spid="_x0000_s1067" style="position:absolute;margin-left:-30.85pt;margin-top:59.55pt;width:486.3pt;height:224.1pt;z-index:-251619328;mso-height-relative:margin" coordorigin="" coordsize="61760,28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">
                <v:group id="Group 36" o:spid="_x0000_s1068" style="position:absolute;width:45168;height:28464" coordorigin="" coordsize="55138,3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7" o:spid="_x0000_s1069" type="#_x0000_t75" style="position:absolute;width:37084;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">
                    <v:imagedata r:id="rId60" o:title="" cropbottom="760f" cropright="10044f"/>
                  </v:shape>
                  <v:shape id="Text Box 35" o:spid="_x0000_s1070" type="#_x0000_t202" style="position:absolute;left:19204;top:31455;width:3593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41DF69C9" w14:textId="53C1C389" w:rsidR="009174E2" w:rsidRPr="008C6EC8" w:rsidRDefault="009174E2" w:rsidP="00515250">
                          <w:pPr>
                            <w:pStyle w:val="Caption"/>
                            <w:jc w:val="center"/>
                            <w:rPr>
                              <w:sz w:val="20"/>
                            </w:rPr>
                          </w:pPr>
                          <w:r>
                            <w:t xml:space="preserve">Figuur </w:t>
                          </w:r>
                          <w:fldSimple w:instr=" SEQ Figuur \* ARABIC ">
                            <w:r w:rsidR="008F7C7E">
                              <w:rPr>
                                <w:noProof/>
                              </w:rPr>
                              <w:t>13</w:t>
                            </w:r>
                          </w:fldSimple>
                          <w:r>
                            <w:t>, Magnetisch Veld</w:t>
                          </w:r>
                        </w:p>
                      </w:txbxContent>
                    </v:textbox>
                  </v:shape>
                </v:group>
                <v:shape id="Picture 37" o:spid="_x0000_s1071" type="#_x0000_t75" style="position:absolute;left:30563;width:31197;height:2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">
                  <v:imagedata r:id="rId61" o:title=""/>
                </v:shape>
                <w10:wrap type="square"/>
              </v:group>
            </w:pict>
          </mc:Fallback>
        </mc:AlternateContent>
      </w:r>
      <w:r w:rsidR="00DF14B3">
        <w:t xml:space="preserve">Het is ook zeer belangrijk om te weten op welk hoeveelheid </w:t>
      </w:r>
      <w:r w:rsidR="00CB0F51">
        <w:t>magnetische fluxdichtheid er geschakeld wordt.</w:t>
      </w:r>
      <w:r w:rsidR="00CD30A8">
        <w:t xml:space="preserve"> Deze waardes heb ik nagerekend a.d.h.v. een </w:t>
      </w:r>
      <w:r w:rsidR="005A779A">
        <w:t xml:space="preserve">website: </w:t>
      </w:r>
      <w:hyperlink r:id="rId62" w:history="1">
        <w:r w:rsidR="00F34E05" w:rsidRPr="00F34E05">
          <w:rPr>
            <w:rStyle w:val="Hyperlink"/>
          </w:rPr>
          <w:t>https://www.kjmagnetics.com/calculator.asp?calcType=disc</w:t>
        </w:r>
      </w:hyperlink>
      <w:r w:rsidR="00373A6D">
        <w:t xml:space="preserve">                                Hiermee gaf ik de volgende waardes in</w:t>
      </w:r>
      <w:r w:rsidR="0042082B">
        <w:t>gaf</w:t>
      </w:r>
      <w:r w:rsidR="00373A6D">
        <w:t>:</w:t>
      </w:r>
    </w:p>
    <w:p w14:paraId="675C0C6D" w14:textId="736083B1" w:rsidR="009174E2" w:rsidRDefault="000A3126" w:rsidP="007A3EE3">
      <w:r>
        <w:t xml:space="preserve">Hierdoor wist ik dus dat een magneet met een diameter van 10mm </w:t>
      </w:r>
      <w:r w:rsidR="00D42425">
        <w:t>en dikte van 5mm een magnetische fluxdichtheid van 96,9</w:t>
      </w:r>
      <w:r w:rsidR="00FF4C9B">
        <w:t xml:space="preserve"> gauss op verticale afstand van 2cm.</w:t>
      </w:r>
      <w:r w:rsidR="00515250">
        <w:t xml:space="preserve"> </w:t>
      </w:r>
      <w:r w:rsidR="005213F8">
        <w:t xml:space="preserve">En zoals u ziet aan de rechter berekening zal </w:t>
      </w:r>
      <w:r w:rsidR="003F53F7">
        <w:t>de magneet geen storing geeft aan een ander vak dat minstens 4 cm verwijderd is van de magneet.</w:t>
      </w:r>
    </w:p>
    <w:p w14:paraId="19224617" w14:textId="09DDCB58" w:rsidR="00CD1990" w:rsidRDefault="00CD1990">
      <w:pPr>
        <w:spacing w:after="0"/>
      </w:pPr>
      <w:r>
        <w:br w:type="page"/>
      </w:r>
    </w:p>
    <w:p w14:paraId="562A7D05" w14:textId="58A93EA0" w:rsidR="007A3EE3" w:rsidRDefault="004A1504" w:rsidP="007A3EE3">
      <w:r>
        <w:rPr>
          <w:noProof/>
        </w:rPr>
        <w:lastRenderedPageBreak/>
        <mc:AlternateContent>
          <mc:Choice Requires="wpg">
            <w:drawing>
              <wp:anchor distT="0" distB="0" distL="114300" distR="114300" simplePos="0" relativeHeight="251708416" behindDoc="0" locked="0" layoutInCell="1" allowOverlap="1" wp14:anchorId="6FD469C5" wp14:editId="5CD7F442">
                <wp:simplePos x="0" y="0"/>
                <wp:positionH relativeFrom="column">
                  <wp:posOffset>989760</wp:posOffset>
                </wp:positionH>
                <wp:positionV relativeFrom="paragraph">
                  <wp:posOffset>357075</wp:posOffset>
                </wp:positionV>
                <wp:extent cx="3562350" cy="1926877"/>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3562350" cy="1926877"/>
                          <a:chOff x="0" y="0"/>
                          <a:chExt cx="3562350" cy="1926877"/>
                        </a:xfrm>
                      </wpg:grpSpPr>
                      <pic:pic xmlns:pic="http://schemas.openxmlformats.org/drawingml/2006/picture">
                        <pic:nvPicPr>
                          <pic:cNvPr id="45" name="Picture 4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2350" cy="1739900"/>
                          </a:xfrm>
                          <a:prstGeom prst="rect">
                            <a:avLst/>
                          </a:prstGeom>
                        </pic:spPr>
                      </pic:pic>
                      <wps:wsp>
                        <wps:cNvPr id="52" name="Text Box 52"/>
                        <wps:cNvSpPr txBox="1"/>
                        <wps:spPr>
                          <a:xfrm>
                            <a:off x="0" y="1705897"/>
                            <a:ext cx="3562350" cy="220980"/>
                          </a:xfrm>
                          <a:prstGeom prst="rect">
                            <a:avLst/>
                          </a:prstGeom>
                          <a:solidFill>
                            <a:prstClr val="white"/>
                          </a:solidFill>
                          <a:ln>
                            <a:noFill/>
                          </a:ln>
                        </wps:spPr>
                        <wps:txbx>
                          <w:txbxContent>
                            <w:p w14:paraId="166CCD12" w14:textId="57E51D85" w:rsidR="004A1504" w:rsidRPr="009C438F" w:rsidRDefault="004A1504" w:rsidP="004A1504">
                              <w:pPr>
                                <w:pStyle w:val="Caption"/>
                                <w:rPr>
                                  <w:noProof/>
                                  <w:sz w:val="20"/>
                                </w:rPr>
                              </w:pPr>
                              <w:r>
                                <w:t xml:space="preserve">Figuur </w:t>
                              </w:r>
                              <w:fldSimple w:instr=" SEQ Figuur \* ARABIC ">
                                <w:r w:rsidR="008F7C7E">
                                  <w:rPr>
                                    <w:noProof/>
                                  </w:rPr>
                                  <w:t>14</w:t>
                                </w:r>
                              </w:fldSimple>
                              <w:r>
                                <w:t>, Schakelpunten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D469C5" id="Group 53" o:spid="_x0000_s1072" style="position:absolute;margin-left:77.95pt;margin-top:28.1pt;width:280.5pt;height:151.7pt;z-index:251708416" coordsize="35623,19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">
                <v:shape id="Picture 45" o:spid="_x0000_s1073" type="#_x0000_t75" style="position:absolute;width:35623;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">
                  <v:imagedata r:id="rId64" o:title=""/>
                </v:shape>
                <v:shape id="Text Box 52" o:spid="_x0000_s1074" type="#_x0000_t202" style="position:absolute;top:17058;width:35623;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166CCD12" w14:textId="57E51D85" w:rsidR="004A1504" w:rsidRPr="009C438F" w:rsidRDefault="004A1504" w:rsidP="004A1504">
                        <w:pPr>
                          <w:pStyle w:val="Caption"/>
                          <w:rPr>
                            <w:noProof/>
                            <w:sz w:val="20"/>
                          </w:rPr>
                        </w:pPr>
                        <w:r>
                          <w:t xml:space="preserve">Figuur </w:t>
                        </w:r>
                        <w:fldSimple w:instr=" SEQ Figuur \* ARABIC ">
                          <w:r w:rsidR="008F7C7E">
                            <w:rPr>
                              <w:noProof/>
                            </w:rPr>
                            <w:t>14</w:t>
                          </w:r>
                        </w:fldSimple>
                        <w:r>
                          <w:t>, Schakelpunten</w:t>
                        </w:r>
                      </w:p>
                    </w:txbxContent>
                  </v:textbox>
                </v:shape>
                <w10:wrap type="topAndBottom"/>
              </v:group>
            </w:pict>
          </mc:Fallback>
        </mc:AlternateContent>
      </w:r>
      <w:r w:rsidR="00F17CB2">
        <w:t>Ik koos voor de AH3572 deze</w:t>
      </w:r>
      <w:r w:rsidR="0042082B">
        <w:t xml:space="preserve"> </w:t>
      </w:r>
      <w:r w:rsidR="0004772F">
        <w:t xml:space="preserve">aan de goedkopere kant </w:t>
      </w:r>
      <w:r w:rsidR="0042082B">
        <w:t>was</w:t>
      </w:r>
      <w:r w:rsidR="004F07EF">
        <w:t xml:space="preserve"> </w:t>
      </w:r>
      <w:r w:rsidR="004F07EF" w:rsidRPr="004F07EF">
        <w:t>0,205</w:t>
      </w:r>
      <w:r w:rsidR="004F07EF">
        <w:t>€/stk</w:t>
      </w:r>
      <w:r w:rsidR="004F07EF">
        <w:rPr>
          <w:rStyle w:val="FootnoteReference"/>
        </w:rPr>
        <w:footnoteReference w:id="1"/>
      </w:r>
      <w:r w:rsidR="00D42C6A">
        <w:t>, en schakelde vanaf minimum 20 gauss dat dus geen probleem geeft.</w:t>
      </w:r>
    </w:p>
    <w:p w14:paraId="759AA4BA" w14:textId="3AB490EC" w:rsidR="00851F26" w:rsidRPr="0054000D" w:rsidRDefault="006636B9" w:rsidP="007A3EE3">
      <w:r>
        <w:t xml:space="preserve">Dit zijn de punten waarop </w:t>
      </w:r>
      <w:r w:rsidR="00C01DC1">
        <w:t xml:space="preserve">de magneet sensor schakelt. Hier moest ik vooral kijken naar het </w:t>
      </w:r>
      <w:r w:rsidR="0054000D">
        <w:t>B</w:t>
      </w:r>
      <w:r w:rsidR="0054000D">
        <w:rPr>
          <w:vertAlign w:val="subscript"/>
        </w:rPr>
        <w:t>OPS</w:t>
      </w:r>
      <w:r w:rsidR="0054000D">
        <w:t xml:space="preserve"> punt</w:t>
      </w:r>
      <w:r w:rsidR="00A43AB7">
        <w:t>, deze bedraagt 20 gauss</w:t>
      </w:r>
      <w:r w:rsidR="007B56EB">
        <w:t xml:space="preserve"> wat dus geen probleem zal geven als de magneet </w:t>
      </w:r>
      <w:r w:rsidR="00C54177">
        <w:t>op een afstand van 2cm weg is.</w:t>
      </w:r>
    </w:p>
    <w:p w14:paraId="7B71599A" w14:textId="3C288660" w:rsidR="007A3EE3" w:rsidRDefault="00063B27" w:rsidP="00F10071">
      <w:pPr>
        <w:rPr>
          <w:bCs/>
        </w:rPr>
      </w:pPr>
      <w:r>
        <w:rPr>
          <w:bCs/>
          <w:noProof/>
        </w:rPr>
        <w:drawing>
          <wp:anchor distT="0" distB="0" distL="114300" distR="114300" simplePos="0" relativeHeight="251747328" behindDoc="0" locked="0" layoutInCell="1" allowOverlap="1" wp14:anchorId="21B33161" wp14:editId="7ACD76A5">
            <wp:simplePos x="0" y="0"/>
            <wp:positionH relativeFrom="margin">
              <wp:posOffset>457084</wp:posOffset>
            </wp:positionH>
            <wp:positionV relativeFrom="page">
              <wp:posOffset>3989993</wp:posOffset>
            </wp:positionV>
            <wp:extent cx="4613275" cy="242252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3275" cy="2422525"/>
                    </a:xfrm>
                    <a:prstGeom prst="rect">
                      <a:avLst/>
                    </a:prstGeom>
                    <a:noFill/>
                    <a:ln>
                      <a:noFill/>
                    </a:ln>
                  </pic:spPr>
                </pic:pic>
              </a:graphicData>
            </a:graphic>
          </wp:anchor>
        </w:drawing>
      </w:r>
    </w:p>
    <w:p w14:paraId="648932EE" w14:textId="77777777" w:rsidR="007A3EE3" w:rsidRDefault="00565EC9" w:rsidP="00565EC9">
      <w:pPr>
        <w:pStyle w:val="Heading3"/>
      </w:pPr>
      <w:bookmarkStart w:id="37" w:name="_Toc72531220"/>
      <w:r>
        <w:lastRenderedPageBreak/>
        <w:t>Shift Register PISO</w:t>
      </w:r>
      <w:bookmarkEnd w:id="37"/>
    </w:p>
    <w:p w14:paraId="1A0E7687" w14:textId="5F635420" w:rsidR="005122D9" w:rsidRDefault="00A82F94" w:rsidP="005122D9">
      <w:r>
        <w:rPr>
          <w:noProof/>
        </w:rPr>
        <mc:AlternateContent>
          <mc:Choice Requires="wpg">
            <w:drawing>
              <wp:anchor distT="0" distB="0" distL="114300" distR="114300" simplePos="0" relativeHeight="251716608" behindDoc="0" locked="0" layoutInCell="1" allowOverlap="1" wp14:anchorId="4BE167BF" wp14:editId="63C2658F">
                <wp:simplePos x="0" y="0"/>
                <wp:positionH relativeFrom="column">
                  <wp:posOffset>709295</wp:posOffset>
                </wp:positionH>
                <wp:positionV relativeFrom="paragraph">
                  <wp:posOffset>1141034</wp:posOffset>
                </wp:positionV>
                <wp:extent cx="4231640" cy="2334895"/>
                <wp:effectExtent l="0" t="0" r="0" b="8255"/>
                <wp:wrapTopAndBottom/>
                <wp:docPr id="57" name="Group 57"/>
                <wp:cNvGraphicFramePr/>
                <a:graphic xmlns:a="http://schemas.openxmlformats.org/drawingml/2006/main">
                  <a:graphicData uri="http://schemas.microsoft.com/office/word/2010/wordprocessingGroup">
                    <wpg:wgp>
                      <wpg:cNvGrpSpPr/>
                      <wpg:grpSpPr>
                        <a:xfrm>
                          <a:off x="0" y="0"/>
                          <a:ext cx="4231640" cy="2334895"/>
                          <a:chOff x="0" y="0"/>
                          <a:chExt cx="4231640" cy="2334895"/>
                        </a:xfrm>
                      </wpg:grpSpPr>
                      <wpg:grpSp>
                        <wpg:cNvPr id="55" name="Group 55"/>
                        <wpg:cNvGrpSpPr/>
                        <wpg:grpSpPr>
                          <a:xfrm>
                            <a:off x="0" y="0"/>
                            <a:ext cx="4231640" cy="2334895"/>
                            <a:chOff x="0" y="0"/>
                            <a:chExt cx="4231640" cy="2335161"/>
                          </a:xfrm>
                        </wpg:grpSpPr>
                        <pic:pic xmlns:pic="http://schemas.openxmlformats.org/drawingml/2006/picture">
                          <pic:nvPicPr>
                            <pic:cNvPr id="51" name="Picture 5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31640" cy="2049780"/>
                            </a:xfrm>
                            <a:prstGeom prst="rect">
                              <a:avLst/>
                            </a:prstGeom>
                          </pic:spPr>
                        </pic:pic>
                        <wps:wsp>
                          <wps:cNvPr id="54" name="Text Box 54"/>
                          <wps:cNvSpPr txBox="1"/>
                          <wps:spPr>
                            <a:xfrm>
                              <a:off x="0" y="2103755"/>
                              <a:ext cx="4231640" cy="231406"/>
                            </a:xfrm>
                            <a:prstGeom prst="rect">
                              <a:avLst/>
                            </a:prstGeom>
                            <a:solidFill>
                              <a:prstClr val="white"/>
                            </a:solidFill>
                            <a:ln>
                              <a:noFill/>
                            </a:ln>
                          </wps:spPr>
                          <wps:txbx>
                            <w:txbxContent>
                              <w:p w14:paraId="6BA0D6A2" w14:textId="5583D9EF" w:rsidR="004A1504" w:rsidRPr="00F62FD7" w:rsidRDefault="004A1504" w:rsidP="004A1504">
                                <w:pPr>
                                  <w:pStyle w:val="Caption"/>
                                  <w:rPr>
                                    <w:sz w:val="20"/>
                                  </w:rPr>
                                </w:pPr>
                                <w:r>
                                  <w:t xml:space="preserve">Figuur </w:t>
                                </w:r>
                                <w:fldSimple w:instr=" SEQ Figuur \* ARABIC ">
                                  <w:r w:rsidR="008F7C7E">
                                    <w:rPr>
                                      <w:noProof/>
                                    </w:rPr>
                                    <w:t>15</w:t>
                                  </w:r>
                                </w:fldSimple>
                                <w:r>
                                  <w:t>, Voorbeeld Cascade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7" name="Text Box 2"/>
                        <wps:cNvSpPr txBox="1">
                          <a:spLocks noChangeArrowheads="1"/>
                        </wps:cNvSpPr>
                        <wps:spPr bwMode="auto">
                          <a:xfrm>
                            <a:off x="1076632" y="1091381"/>
                            <a:ext cx="363220" cy="289560"/>
                          </a:xfrm>
                          <a:prstGeom prst="rect">
                            <a:avLst/>
                          </a:prstGeom>
                          <a:noFill/>
                          <a:ln w="9525">
                            <a:noFill/>
                            <a:miter lim="800000"/>
                            <a:headEnd/>
                            <a:tailEnd/>
                          </a:ln>
                        </wps:spPr>
                        <wps:txbx>
                          <w:txbxContent>
                            <w:p w14:paraId="5302CD0E" w14:textId="45FFE572" w:rsidR="00F8646F" w:rsidRPr="00B53AB2" w:rsidRDefault="00B53AB2">
                              <w:pPr>
                                <w:rPr>
                                  <w:sz w:val="18"/>
                                  <w:szCs w:val="18"/>
                                  <w:vertAlign w:val="subscript"/>
                                </w:rPr>
                              </w:pPr>
                              <w:r w:rsidRPr="00B53AB2">
                                <w:rPr>
                                  <w:sz w:val="18"/>
                                  <w:szCs w:val="18"/>
                                </w:rPr>
                                <w:t>Q</w:t>
                              </w:r>
                              <w:r w:rsidRPr="00B53AB2">
                                <w:rPr>
                                  <w:sz w:val="18"/>
                                  <w:szCs w:val="18"/>
                                  <w:vertAlign w:val="subscript"/>
                                </w:rPr>
                                <w:t>H</w:t>
                              </w:r>
                            </w:p>
                          </w:txbxContent>
                        </wps:txbx>
                        <wps:bodyPr rot="0" vert="horz" wrap="square" lIns="91440" tIns="45720" rIns="91440" bIns="45720" anchor="t" anchorCtr="0">
                          <a:noAutofit/>
                        </wps:bodyPr>
                      </wps:wsp>
                      <wps:wsp>
                        <wps:cNvPr id="56" name="Text Box 2"/>
                        <wps:cNvSpPr txBox="1">
                          <a:spLocks noChangeArrowheads="1"/>
                        </wps:cNvSpPr>
                        <wps:spPr bwMode="auto">
                          <a:xfrm>
                            <a:off x="2930013" y="589936"/>
                            <a:ext cx="471805" cy="289560"/>
                          </a:xfrm>
                          <a:prstGeom prst="rect">
                            <a:avLst/>
                          </a:prstGeom>
                          <a:noFill/>
                          <a:ln w="9525">
                            <a:noFill/>
                            <a:miter lim="800000"/>
                            <a:headEnd/>
                            <a:tailEnd/>
                          </a:ln>
                        </wps:spPr>
                        <wps:txbx>
                          <w:txbxContent>
                            <w:p w14:paraId="1B93DBDB" w14:textId="4652312C" w:rsidR="00B53AB2" w:rsidRPr="00B53AB2" w:rsidRDefault="00A82F94" w:rsidP="00B53AB2">
                              <w:pPr>
                                <w:rPr>
                                  <w:sz w:val="18"/>
                                  <w:szCs w:val="18"/>
                                  <w:vertAlign w:val="subscript"/>
                                </w:rPr>
                              </w:pPr>
                              <w:r>
                                <w:rPr>
                                  <w:sz w:val="18"/>
                                  <w:szCs w:val="18"/>
                                </w:rPr>
                                <w:t>SER</w:t>
                              </w:r>
                            </w:p>
                          </w:txbxContent>
                        </wps:txbx>
                        <wps:bodyPr rot="0" vert="horz" wrap="square" lIns="91440" tIns="45720" rIns="91440" bIns="45720" anchor="t" anchorCtr="0">
                          <a:noAutofit/>
                        </wps:bodyPr>
                      </wps:wsp>
                    </wpg:wgp>
                  </a:graphicData>
                </a:graphic>
              </wp:anchor>
            </w:drawing>
          </mc:Choice>
          <mc:Fallback>
            <w:pict>
              <v:group w14:anchorId="4BE167BF" id="Group 57" o:spid="_x0000_s1075" style="position:absolute;margin-left:55.85pt;margin-top:89.85pt;width:333.2pt;height:183.85pt;z-index:251716608" coordsize="42316,2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">
                <v:group id="Group 55" o:spid="_x0000_s1076" style="position:absolute;width:42316;height:23348" coordsize="42316,23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1" o:spid="_x0000_s1077" type="#_x0000_t75" style="position:absolute;width:42316;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">
                    <v:imagedata r:id="rId67" o:title=""/>
                  </v:shape>
                  <v:shape id="Text Box 54" o:spid="_x0000_s1078" type="#_x0000_t202" style="position:absolute;top:21037;width:42316;height: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BA0D6A2" w14:textId="5583D9EF" w:rsidR="004A1504" w:rsidRPr="00F62FD7" w:rsidRDefault="004A1504" w:rsidP="004A1504">
                          <w:pPr>
                            <w:pStyle w:val="Caption"/>
                            <w:rPr>
                              <w:sz w:val="20"/>
                            </w:rPr>
                          </w:pPr>
                          <w:r>
                            <w:t xml:space="preserve">Figuur </w:t>
                          </w:r>
                          <w:fldSimple w:instr=" SEQ Figuur \* ARABIC ">
                            <w:r w:rsidR="008F7C7E">
                              <w:rPr>
                                <w:noProof/>
                              </w:rPr>
                              <w:t>15</w:t>
                            </w:r>
                          </w:fldSimple>
                          <w:r>
                            <w:t>, Voorbeeld Cascade</w:t>
                          </w:r>
                        </w:p>
                      </w:txbxContent>
                    </v:textbox>
                  </v:shape>
                </v:group>
                <v:shape id="Text Box 2" o:spid="_x0000_s1079" type="#_x0000_t202" style="position:absolute;left:10766;top:10913;width:363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302CD0E" w14:textId="45FFE572" w:rsidR="00F8646F" w:rsidRPr="00B53AB2" w:rsidRDefault="00B53AB2">
                        <w:pPr>
                          <w:rPr>
                            <w:sz w:val="18"/>
                            <w:szCs w:val="18"/>
                            <w:vertAlign w:val="subscript"/>
                          </w:rPr>
                        </w:pPr>
                        <w:r w:rsidRPr="00B53AB2">
                          <w:rPr>
                            <w:sz w:val="18"/>
                            <w:szCs w:val="18"/>
                          </w:rPr>
                          <w:t>Q</w:t>
                        </w:r>
                        <w:r w:rsidRPr="00B53AB2">
                          <w:rPr>
                            <w:sz w:val="18"/>
                            <w:szCs w:val="18"/>
                            <w:vertAlign w:val="subscript"/>
                          </w:rPr>
                          <w:t>H</w:t>
                        </w:r>
                      </w:p>
                    </w:txbxContent>
                  </v:textbox>
                </v:shape>
                <v:shape id="Text Box 2" o:spid="_x0000_s1080" type="#_x0000_t202" style="position:absolute;left:29300;top:5899;width:471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B93DBDB" w14:textId="4652312C" w:rsidR="00B53AB2" w:rsidRPr="00B53AB2" w:rsidRDefault="00A82F94" w:rsidP="00B53AB2">
                        <w:pPr>
                          <w:rPr>
                            <w:sz w:val="18"/>
                            <w:szCs w:val="18"/>
                            <w:vertAlign w:val="subscript"/>
                          </w:rPr>
                        </w:pPr>
                        <w:r>
                          <w:rPr>
                            <w:sz w:val="18"/>
                            <w:szCs w:val="18"/>
                          </w:rPr>
                          <w:t>SER</w:t>
                        </w:r>
                      </w:p>
                    </w:txbxContent>
                  </v:textbox>
                </v:shape>
                <w10:wrap type="topAndBottom"/>
              </v:group>
            </w:pict>
          </mc:Fallback>
        </mc:AlternateContent>
      </w:r>
      <w:r w:rsidR="00E5639B">
        <w:t>Voor iedere magneet sensor uit te lezen maak ik gebruik van</w:t>
      </w:r>
      <w:r w:rsidR="00571528">
        <w:t xml:space="preserve"> een shift register omdat de hardware dan meer vereenvoudigd is</w:t>
      </w:r>
      <w:r w:rsidR="00AE17B2">
        <w:t xml:space="preserve">. Doordat de 64 magneet sensoren (1 magneet sensor per </w:t>
      </w:r>
      <w:r w:rsidR="00BB4E74">
        <w:t>schaak vak</w:t>
      </w:r>
      <w:r w:rsidR="00AE17B2">
        <w:t xml:space="preserve">) </w:t>
      </w:r>
      <w:r w:rsidR="0017188F">
        <w:t xml:space="preserve">zijn op gedeeld als een matrix </w:t>
      </w:r>
      <w:r w:rsidR="005C4C31">
        <w:t xml:space="preserve">koos ik voor een PISO, </w:t>
      </w:r>
      <w:r w:rsidR="005C4C31" w:rsidRPr="005C4C31">
        <w:t>P</w:t>
      </w:r>
      <w:r w:rsidR="005C4C31">
        <w:t xml:space="preserve">arallel In Serieel </w:t>
      </w:r>
      <w:r w:rsidR="00E47453">
        <w:t>Out</w:t>
      </w:r>
      <w:r w:rsidR="005C4C31">
        <w:t>.</w:t>
      </w:r>
      <w:r w:rsidR="00247179">
        <w:t xml:space="preserve"> Ik maak 8 keer</w:t>
      </w:r>
      <w:r w:rsidR="003F1BC8">
        <w:t xml:space="preserve"> gebruik van een shift register om zo iedere rij (8 vakken) uit te lezen</w:t>
      </w:r>
      <w:r w:rsidR="002F2E2A">
        <w:t xml:space="preserve">, vervolgens zal </w:t>
      </w:r>
      <w:r w:rsidR="00E47453">
        <w:t>de output van de</w:t>
      </w:r>
      <w:r w:rsidR="002F2E2A">
        <w:t xml:space="preserve"> shift register aan</w:t>
      </w:r>
      <w:r w:rsidR="00E47453">
        <w:t>ge</w:t>
      </w:r>
      <w:r w:rsidR="002F2E2A">
        <w:t>sl</w:t>
      </w:r>
      <w:r w:rsidR="00E47453">
        <w:t>o</w:t>
      </w:r>
      <w:r w:rsidR="002F2E2A">
        <w:t>ten</w:t>
      </w:r>
      <w:r w:rsidR="00E47453">
        <w:t xml:space="preserve"> worden aan de seriële ingang van de volgende rij </w:t>
      </w:r>
      <w:r w:rsidR="005B4B6A">
        <w:t>enzovoort</w:t>
      </w:r>
      <w:r w:rsidR="00E47453">
        <w:t>.</w:t>
      </w:r>
      <w:r>
        <w:t xml:space="preserve"> </w:t>
      </w:r>
      <w:r w:rsidR="005122D9">
        <w:t>Ten slotte zal de laatste uitgang aangesloten worden aan de µC.</w:t>
      </w:r>
    </w:p>
    <w:p w14:paraId="2F440D7C" w14:textId="77777777" w:rsidR="00063B27" w:rsidRDefault="00063B27" w:rsidP="00565EC9"/>
    <w:p w14:paraId="73AA4C17" w14:textId="050F1923" w:rsidR="00AE17B2" w:rsidRDefault="005122D9" w:rsidP="00565EC9">
      <w:r>
        <w:t>Ik heb gekozen voor de SN74HC165</w:t>
      </w:r>
      <w:r w:rsidR="003814BB">
        <w:t xml:space="preserve"> omdat deze zeer courant gebruikt wordt</w:t>
      </w:r>
      <w:r w:rsidR="00637528">
        <w:t xml:space="preserve">. </w:t>
      </w:r>
    </w:p>
    <w:p w14:paraId="708E53DC" w14:textId="33967B0E" w:rsidR="00C041E4" w:rsidRDefault="00C041E4">
      <w:pPr>
        <w:spacing w:after="0"/>
      </w:pPr>
      <w:r>
        <w:br w:type="page"/>
      </w:r>
    </w:p>
    <w:p w14:paraId="7DFEE672" w14:textId="3D14D113" w:rsidR="008F175F" w:rsidRDefault="00BF7707" w:rsidP="006D2A04">
      <w:pPr>
        <w:pStyle w:val="Heading1"/>
        <w:spacing w:line="360" w:lineRule="auto"/>
      </w:pPr>
      <w:bookmarkStart w:id="38" w:name="_Toc72531221"/>
      <w:r>
        <w:lastRenderedPageBreak/>
        <w:t>Testen</w:t>
      </w:r>
      <w:bookmarkEnd w:id="38"/>
    </w:p>
    <w:p w14:paraId="62A5AC07" w14:textId="42D190CB" w:rsidR="006D2A04" w:rsidRDefault="006D2A04" w:rsidP="006D2A04">
      <w:r>
        <w:t>Om</w:t>
      </w:r>
      <w:r w:rsidR="00086963">
        <w:t xml:space="preserve"> de STM32 te debuggen &amp; programmeren zal ik de boot mode moeten instellen a.d.h.v. de DIP-switchen.</w:t>
      </w:r>
    </w:p>
    <w:p w14:paraId="32EBEC1F" w14:textId="1C0986E9" w:rsidR="00B660DD" w:rsidRDefault="00B660DD" w:rsidP="00B660DD">
      <w:pPr>
        <w:pStyle w:val="Caption"/>
        <w:jc w:val="center"/>
      </w:pPr>
      <w:r>
        <w:t xml:space="preserve">Tabel </w:t>
      </w:r>
      <w:fldSimple w:instr=" SEQ Tabel \* ARABIC ">
        <w:r w:rsidR="008F7C7E">
          <w:rPr>
            <w:noProof/>
          </w:rPr>
          <w:t>2</w:t>
        </w:r>
      </w:fldSimple>
      <w:r>
        <w:t>, Boot Modes</w:t>
      </w:r>
    </w:p>
    <w:p w14:paraId="3E9732B1" w14:textId="7CAC8ED7" w:rsidR="00B660DD" w:rsidRDefault="00B660DD" w:rsidP="006D2A04">
      <w:r w:rsidRPr="00B660DD">
        <w:rPr>
          <w:noProof/>
        </w:rPr>
        <w:drawing>
          <wp:inline distT="0" distB="0" distL="0" distR="0" wp14:anchorId="5EC5E431" wp14:editId="33BF1A22">
            <wp:extent cx="5652135" cy="118237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2135" cy="1182370"/>
                    </a:xfrm>
                    <a:prstGeom prst="rect">
                      <a:avLst/>
                    </a:prstGeom>
                  </pic:spPr>
                </pic:pic>
              </a:graphicData>
            </a:graphic>
          </wp:inline>
        </w:drawing>
      </w:r>
    </w:p>
    <w:p w14:paraId="02F0B8CF" w14:textId="3C67B1F1" w:rsidR="00B9153F" w:rsidRPr="006D2A04" w:rsidRDefault="00B4047A" w:rsidP="006D2A04">
      <w:r>
        <w:t xml:space="preserve">Ik heb </w:t>
      </w:r>
      <w:r w:rsidR="00BB4306">
        <w:t>de boot mode ingesteld op systeem geheugen of te wel ROM, hier zal het programma naar geschreven</w:t>
      </w:r>
      <w:r w:rsidR="0093227F">
        <w:t xml:space="preserve"> en uitgelezen</w:t>
      </w:r>
      <w:r w:rsidR="00BB4306">
        <w:t xml:space="preserve"> worden.</w:t>
      </w:r>
    </w:p>
    <w:p w14:paraId="7E832307" w14:textId="6A099C8A" w:rsidR="00F373CB" w:rsidRDefault="00F373CB" w:rsidP="008D108D">
      <w:pPr>
        <w:pStyle w:val="Heading2"/>
      </w:pPr>
      <w:bookmarkStart w:id="39" w:name="_Toc72531222"/>
      <w:r>
        <w:t>Voltage Translator</w:t>
      </w:r>
      <w:bookmarkEnd w:id="39"/>
    </w:p>
    <w:p w14:paraId="36984940" w14:textId="60843A67" w:rsidR="005F66E9" w:rsidRDefault="00F373CB" w:rsidP="00F373CB">
      <w:r>
        <w:t>Om</w:t>
      </w:r>
      <w:r w:rsidR="00D46F1F">
        <w:t>dat</w:t>
      </w:r>
      <w:r>
        <w:t xml:space="preserve"> APA102C</w:t>
      </w:r>
      <w:r w:rsidR="001218DA">
        <w:t>’</w:t>
      </w:r>
      <w:r>
        <w:t>s</w:t>
      </w:r>
      <w:r w:rsidR="001218DA">
        <w:t xml:space="preserve"> op </w:t>
      </w:r>
      <w:r w:rsidR="00D46F1F">
        <w:t xml:space="preserve">5V logica </w:t>
      </w:r>
      <w:r w:rsidR="00A06F15">
        <w:t xml:space="preserve">testen ik eerst </w:t>
      </w:r>
      <w:r w:rsidR="00FE3DE9">
        <w:t xml:space="preserve">of de Voltage Translator werkt, deze heb ik getest d.m.v. de </w:t>
      </w:r>
      <w:r w:rsidR="007E6DD3">
        <w:t>pinnen in de software hoog</w:t>
      </w:r>
      <w:r w:rsidR="00FE64D3">
        <w:t xml:space="preserve"> en laag</w:t>
      </w:r>
      <w:r w:rsidR="007E6DD3">
        <w:t xml:space="preserve"> te maken.</w:t>
      </w:r>
    </w:p>
    <w:p w14:paraId="6182D69D" w14:textId="67244DB0" w:rsidR="00A06F15" w:rsidRDefault="005F66E9" w:rsidP="00F373CB">
      <w:r>
        <w:t>Vervolgens heb ik simpelweg de pinnen aan de ingang &amp; de uitgang van de Voltage Translator uit ge meten en kwa</w:t>
      </w:r>
      <w:r w:rsidR="008B45AF">
        <w:t>m ik volgende waardes uit:</w:t>
      </w:r>
    </w:p>
    <w:tbl>
      <w:tblPr>
        <w:tblStyle w:val="ListTable7Colorful"/>
        <w:tblW w:w="0" w:type="auto"/>
        <w:tblInd w:w="1514" w:type="dxa"/>
        <w:tblLook w:val="04A0" w:firstRow="1" w:lastRow="0" w:firstColumn="1" w:lastColumn="0" w:noHBand="0" w:noVBand="1"/>
      </w:tblPr>
      <w:tblGrid>
        <w:gridCol w:w="1194"/>
        <w:gridCol w:w="1953"/>
        <w:gridCol w:w="1832"/>
      </w:tblGrid>
      <w:tr w:rsidR="008B45AF" w14:paraId="4A92319B" w14:textId="77777777" w:rsidTr="00847684">
        <w:trPr>
          <w:cnfStyle w:val="100000000000" w:firstRow="1" w:lastRow="0" w:firstColumn="0" w:lastColumn="0" w:oddVBand="0" w:evenVBand="0" w:oddHBand="0" w:evenHBand="0" w:firstRowFirstColumn="0" w:firstRowLastColumn="0" w:lastRowFirstColumn="0" w:lastRowLastColumn="0"/>
          <w:trHeight w:val="195"/>
        </w:trPr>
        <w:tc>
          <w:tcPr>
            <w:cnfStyle w:val="001000000100" w:firstRow="0" w:lastRow="0" w:firstColumn="1" w:lastColumn="0" w:oddVBand="0" w:evenVBand="0" w:oddHBand="0" w:evenHBand="0" w:firstRowFirstColumn="1" w:firstRowLastColumn="0" w:lastRowFirstColumn="0" w:lastRowLastColumn="0"/>
            <w:tcW w:w="1194" w:type="dxa"/>
            <w:vAlign w:val="bottom"/>
          </w:tcPr>
          <w:p w14:paraId="120AF526" w14:textId="77777777" w:rsidR="008B45AF" w:rsidRPr="00847684" w:rsidRDefault="008B45AF" w:rsidP="00EC5EC0">
            <w:pPr>
              <w:jc w:val="center"/>
              <w:rPr>
                <w:rFonts w:ascii="Verdana" w:hAnsi="Verdana"/>
                <w:i w:val="0"/>
                <w:iCs w:val="0"/>
                <w:sz w:val="28"/>
                <w:szCs w:val="28"/>
              </w:rPr>
            </w:pPr>
          </w:p>
        </w:tc>
        <w:tc>
          <w:tcPr>
            <w:tcW w:w="1953" w:type="dxa"/>
            <w:vAlign w:val="bottom"/>
          </w:tcPr>
          <w:p w14:paraId="563639FE" w14:textId="324166A1" w:rsidR="008B45AF" w:rsidRPr="00847684" w:rsidRDefault="008B45AF" w:rsidP="00EC5EC0">
            <w:pPr>
              <w:jc w:val="center"/>
              <w:cnfStyle w:val="100000000000" w:firstRow="1" w:lastRow="0" w:firstColumn="0" w:lastColumn="0" w:oddVBand="0" w:evenVBand="0" w:oddHBand="0" w:evenHBand="0" w:firstRowFirstColumn="0" w:firstRowLastColumn="0" w:lastRowFirstColumn="0" w:lastRowLastColumn="0"/>
              <w:rPr>
                <w:rFonts w:ascii="Verdana" w:hAnsi="Verdana"/>
                <w:i w:val="0"/>
                <w:iCs w:val="0"/>
                <w:sz w:val="28"/>
                <w:szCs w:val="28"/>
              </w:rPr>
            </w:pPr>
            <w:r w:rsidRPr="00847684">
              <w:rPr>
                <w:rFonts w:ascii="Verdana" w:hAnsi="Verdana"/>
                <w:i w:val="0"/>
                <w:iCs w:val="0"/>
                <w:sz w:val="28"/>
                <w:szCs w:val="28"/>
              </w:rPr>
              <w:t>IN</w:t>
            </w:r>
          </w:p>
        </w:tc>
        <w:tc>
          <w:tcPr>
            <w:tcW w:w="1832" w:type="dxa"/>
            <w:vAlign w:val="bottom"/>
          </w:tcPr>
          <w:p w14:paraId="795B9C90" w14:textId="05EE5E04" w:rsidR="008B45AF" w:rsidRPr="00847684" w:rsidRDefault="008B45AF" w:rsidP="00EC5EC0">
            <w:pPr>
              <w:jc w:val="center"/>
              <w:cnfStyle w:val="100000000000" w:firstRow="1" w:lastRow="0" w:firstColumn="0" w:lastColumn="0" w:oddVBand="0" w:evenVBand="0" w:oddHBand="0" w:evenHBand="0" w:firstRowFirstColumn="0" w:firstRowLastColumn="0" w:lastRowFirstColumn="0" w:lastRowLastColumn="0"/>
              <w:rPr>
                <w:rFonts w:ascii="Verdana" w:hAnsi="Verdana"/>
                <w:i w:val="0"/>
                <w:iCs w:val="0"/>
                <w:sz w:val="28"/>
                <w:szCs w:val="28"/>
              </w:rPr>
            </w:pPr>
            <w:r w:rsidRPr="00847684">
              <w:rPr>
                <w:rFonts w:ascii="Verdana" w:hAnsi="Verdana"/>
                <w:i w:val="0"/>
                <w:iCs w:val="0"/>
                <w:sz w:val="28"/>
                <w:szCs w:val="28"/>
              </w:rPr>
              <w:t>UIT</w:t>
            </w:r>
          </w:p>
        </w:tc>
      </w:tr>
      <w:tr w:rsidR="00EC5EC0" w14:paraId="59E945D4" w14:textId="77777777" w:rsidTr="00847684">
        <w:trPr>
          <w:cnfStyle w:val="000000100000" w:firstRow="0" w:lastRow="0" w:firstColumn="0" w:lastColumn="0" w:oddVBand="0" w:evenVBand="0" w:oddHBand="1" w:evenHBand="0" w:firstRowFirstColumn="0" w:firstRowLastColumn="0" w:lastRowFirstColumn="0" w:lastRowLastColumn="0"/>
          <w:trHeight w:val="4"/>
        </w:trPr>
        <w:tc>
          <w:tcPr>
            <w:cnfStyle w:val="001000000000" w:firstRow="0" w:lastRow="0" w:firstColumn="1" w:lastColumn="0" w:oddVBand="0" w:evenVBand="0" w:oddHBand="0" w:evenHBand="0" w:firstRowFirstColumn="0" w:firstRowLastColumn="0" w:lastRowFirstColumn="0" w:lastRowLastColumn="0"/>
            <w:tcW w:w="1194" w:type="dxa"/>
            <w:shd w:val="clear" w:color="auto" w:fill="D9D9D9" w:themeFill="background1" w:themeFillShade="D9"/>
            <w:vAlign w:val="bottom"/>
          </w:tcPr>
          <w:p w14:paraId="428572B9" w14:textId="24A4FFBE" w:rsidR="008B45AF" w:rsidRPr="00847684" w:rsidRDefault="009E5D34" w:rsidP="00EC5EC0">
            <w:pPr>
              <w:jc w:val="center"/>
              <w:rPr>
                <w:rFonts w:ascii="Verdana" w:hAnsi="Verdana"/>
                <w:i w:val="0"/>
                <w:iCs w:val="0"/>
                <w:sz w:val="28"/>
                <w:szCs w:val="28"/>
              </w:rPr>
            </w:pPr>
            <w:r w:rsidRPr="00847684">
              <w:rPr>
                <w:rFonts w:ascii="Verdana" w:hAnsi="Verdana"/>
                <w:i w:val="0"/>
                <w:iCs w:val="0"/>
                <w:sz w:val="28"/>
                <w:szCs w:val="28"/>
              </w:rPr>
              <w:t>HOOG</w:t>
            </w:r>
          </w:p>
        </w:tc>
        <w:tc>
          <w:tcPr>
            <w:tcW w:w="1953" w:type="dxa"/>
            <w:tcBorders>
              <w:right w:val="single" w:sz="4" w:space="0" w:color="auto"/>
            </w:tcBorders>
            <w:shd w:val="clear" w:color="auto" w:fill="D9D9D9" w:themeFill="background1" w:themeFillShade="D9"/>
            <w:vAlign w:val="bottom"/>
          </w:tcPr>
          <w:p w14:paraId="6585D35C" w14:textId="46970CC8" w:rsidR="008B45AF" w:rsidRPr="00847684" w:rsidRDefault="00C15978" w:rsidP="00EC5EC0">
            <w:pPr>
              <w:jc w:val="center"/>
              <w:cnfStyle w:val="000000100000" w:firstRow="0" w:lastRow="0" w:firstColumn="0" w:lastColumn="0" w:oddVBand="0" w:evenVBand="0" w:oddHBand="1" w:evenHBand="0" w:firstRowFirstColumn="0" w:firstRowLastColumn="0" w:lastRowFirstColumn="0" w:lastRowLastColumn="0"/>
              <w:rPr>
                <w:sz w:val="28"/>
                <w:szCs w:val="28"/>
              </w:rPr>
            </w:pPr>
            <w:r w:rsidRPr="00847684">
              <w:rPr>
                <w:sz w:val="28"/>
                <w:szCs w:val="28"/>
              </w:rPr>
              <w:t>3,293V</w:t>
            </w:r>
          </w:p>
        </w:tc>
        <w:tc>
          <w:tcPr>
            <w:tcW w:w="1832" w:type="dxa"/>
            <w:tcBorders>
              <w:left w:val="single" w:sz="4" w:space="0" w:color="auto"/>
            </w:tcBorders>
            <w:shd w:val="clear" w:color="auto" w:fill="D9D9D9" w:themeFill="background1" w:themeFillShade="D9"/>
            <w:vAlign w:val="bottom"/>
          </w:tcPr>
          <w:p w14:paraId="5A0A5845" w14:textId="30C467E1" w:rsidR="008B45AF" w:rsidRPr="00847684" w:rsidRDefault="00390CB7" w:rsidP="00EC5EC0">
            <w:pPr>
              <w:jc w:val="center"/>
              <w:cnfStyle w:val="000000100000" w:firstRow="0" w:lastRow="0" w:firstColumn="0" w:lastColumn="0" w:oddVBand="0" w:evenVBand="0" w:oddHBand="1" w:evenHBand="0" w:firstRowFirstColumn="0" w:firstRowLastColumn="0" w:lastRowFirstColumn="0" w:lastRowLastColumn="0"/>
              <w:rPr>
                <w:sz w:val="28"/>
                <w:szCs w:val="28"/>
              </w:rPr>
            </w:pPr>
            <w:r w:rsidRPr="00847684">
              <w:rPr>
                <w:sz w:val="28"/>
                <w:szCs w:val="28"/>
              </w:rPr>
              <w:t>4,831V</w:t>
            </w:r>
          </w:p>
        </w:tc>
      </w:tr>
      <w:tr w:rsidR="008B45AF" w14:paraId="4FF93666" w14:textId="77777777" w:rsidTr="00847684">
        <w:trPr>
          <w:trHeight w:val="4"/>
        </w:trPr>
        <w:tc>
          <w:tcPr>
            <w:cnfStyle w:val="001000000000" w:firstRow="0" w:lastRow="0" w:firstColumn="1" w:lastColumn="0" w:oddVBand="0" w:evenVBand="0" w:oddHBand="0" w:evenHBand="0" w:firstRowFirstColumn="0" w:firstRowLastColumn="0" w:lastRowFirstColumn="0" w:lastRowLastColumn="0"/>
            <w:tcW w:w="1194" w:type="dxa"/>
            <w:vAlign w:val="bottom"/>
          </w:tcPr>
          <w:p w14:paraId="06986FB9" w14:textId="090F45DD" w:rsidR="008B45AF" w:rsidRPr="00847684" w:rsidRDefault="009E5D34" w:rsidP="00EC5EC0">
            <w:pPr>
              <w:jc w:val="center"/>
              <w:rPr>
                <w:rFonts w:ascii="Verdana" w:hAnsi="Verdana"/>
                <w:i w:val="0"/>
                <w:iCs w:val="0"/>
                <w:sz w:val="28"/>
                <w:szCs w:val="28"/>
              </w:rPr>
            </w:pPr>
            <w:r w:rsidRPr="00847684">
              <w:rPr>
                <w:rFonts w:ascii="Verdana" w:hAnsi="Verdana"/>
                <w:i w:val="0"/>
                <w:iCs w:val="0"/>
                <w:sz w:val="28"/>
                <w:szCs w:val="28"/>
              </w:rPr>
              <w:t>LAAG</w:t>
            </w:r>
          </w:p>
        </w:tc>
        <w:tc>
          <w:tcPr>
            <w:tcW w:w="1953" w:type="dxa"/>
            <w:tcBorders>
              <w:right w:val="single" w:sz="4" w:space="0" w:color="auto"/>
            </w:tcBorders>
            <w:vAlign w:val="bottom"/>
          </w:tcPr>
          <w:p w14:paraId="6528AC08" w14:textId="33A0E8DB" w:rsidR="008B45AF" w:rsidRPr="00847684" w:rsidRDefault="006E0DAC" w:rsidP="00EC5EC0">
            <w:pPr>
              <w:jc w:val="center"/>
              <w:cnfStyle w:val="000000000000" w:firstRow="0" w:lastRow="0" w:firstColumn="0" w:lastColumn="0" w:oddVBand="0" w:evenVBand="0" w:oddHBand="0" w:evenHBand="0" w:firstRowFirstColumn="0" w:firstRowLastColumn="0" w:lastRowFirstColumn="0" w:lastRowLastColumn="0"/>
              <w:rPr>
                <w:sz w:val="28"/>
                <w:szCs w:val="28"/>
              </w:rPr>
            </w:pPr>
            <w:r w:rsidRPr="00847684">
              <w:rPr>
                <w:sz w:val="28"/>
                <w:szCs w:val="28"/>
              </w:rPr>
              <w:t>0,009V</w:t>
            </w:r>
          </w:p>
        </w:tc>
        <w:tc>
          <w:tcPr>
            <w:tcW w:w="1832" w:type="dxa"/>
            <w:tcBorders>
              <w:left w:val="single" w:sz="4" w:space="0" w:color="auto"/>
            </w:tcBorders>
            <w:vAlign w:val="bottom"/>
          </w:tcPr>
          <w:p w14:paraId="645C9CD3" w14:textId="75FDEDCE" w:rsidR="008B45AF" w:rsidRPr="00847684" w:rsidRDefault="00D4626B" w:rsidP="00EC5EC0">
            <w:pPr>
              <w:jc w:val="center"/>
              <w:cnfStyle w:val="000000000000" w:firstRow="0" w:lastRow="0" w:firstColumn="0" w:lastColumn="0" w:oddVBand="0" w:evenVBand="0" w:oddHBand="0" w:evenHBand="0" w:firstRowFirstColumn="0" w:firstRowLastColumn="0" w:lastRowFirstColumn="0" w:lastRowLastColumn="0"/>
              <w:rPr>
                <w:sz w:val="28"/>
                <w:szCs w:val="28"/>
              </w:rPr>
            </w:pPr>
            <w:r w:rsidRPr="00847684">
              <w:rPr>
                <w:sz w:val="28"/>
                <w:szCs w:val="28"/>
              </w:rPr>
              <w:t>0,001V</w:t>
            </w:r>
          </w:p>
        </w:tc>
      </w:tr>
    </w:tbl>
    <w:p w14:paraId="768BFC15" w14:textId="56E434E2" w:rsidR="008D108D" w:rsidRDefault="00BF7707" w:rsidP="008D108D">
      <w:pPr>
        <w:pStyle w:val="Heading2"/>
      </w:pPr>
      <w:bookmarkStart w:id="40" w:name="_Toc72531223"/>
      <w:r>
        <w:t>RGB LED’s</w:t>
      </w:r>
      <w:bookmarkEnd w:id="40"/>
    </w:p>
    <w:p w14:paraId="2F256A8F" w14:textId="330A5EC5" w:rsidR="007C416C" w:rsidRDefault="0041597E" w:rsidP="00BF7707">
      <w:r w:rsidRPr="005E3883">
        <w:rPr>
          <w:noProof/>
          <w:sz w:val="22"/>
          <w:szCs w:val="22"/>
        </w:rPr>
        <mc:AlternateContent>
          <mc:Choice Requires="wpg">
            <w:drawing>
              <wp:anchor distT="0" distB="0" distL="114300" distR="114300" simplePos="0" relativeHeight="251718656" behindDoc="0" locked="0" layoutInCell="1" allowOverlap="1" wp14:anchorId="6905FB87" wp14:editId="455A5581">
                <wp:simplePos x="0" y="0"/>
                <wp:positionH relativeFrom="margin">
                  <wp:posOffset>404495</wp:posOffset>
                </wp:positionH>
                <wp:positionV relativeFrom="paragraph">
                  <wp:posOffset>480060</wp:posOffset>
                </wp:positionV>
                <wp:extent cx="4829810" cy="2239010"/>
                <wp:effectExtent l="0" t="0" r="8890" b="8890"/>
                <wp:wrapTopAndBottom/>
                <wp:docPr id="58" name="Group 58"/>
                <wp:cNvGraphicFramePr/>
                <a:graphic xmlns:a="http://schemas.openxmlformats.org/drawingml/2006/main">
                  <a:graphicData uri="http://schemas.microsoft.com/office/word/2010/wordprocessingGroup">
                    <wpg:wgp>
                      <wpg:cNvGrpSpPr/>
                      <wpg:grpSpPr>
                        <a:xfrm>
                          <a:off x="0" y="0"/>
                          <a:ext cx="4829810" cy="2239618"/>
                          <a:chOff x="0" y="-1"/>
                          <a:chExt cx="5090795" cy="2707407"/>
                        </a:xfrm>
                      </wpg:grpSpPr>
                      <pic:pic xmlns:pic="http://schemas.openxmlformats.org/drawingml/2006/picture">
                        <pic:nvPicPr>
                          <pic:cNvPr id="59" name="Picture 59" descr="Understanding the APA102 “Superled” – Tim's Blog"/>
                          <pic:cNvPicPr>
                            <a:picLocks noChangeAspect="1"/>
                          </pic:cNvPicPr>
                        </pic:nvPicPr>
                        <pic:blipFill rotWithShape="1">
                          <a:blip r:embed="rId40">
                            <a:extLst>
                              <a:ext uri="{28A0092B-C50C-407E-A947-70E740481C1C}">
                                <a14:useLocalDpi xmlns:a14="http://schemas.microsoft.com/office/drawing/2010/main" val="0"/>
                              </a:ext>
                            </a:extLst>
                          </a:blip>
                          <a:srcRect t="9376" b="-8925"/>
                          <a:stretch/>
                        </pic:blipFill>
                        <pic:spPr bwMode="auto">
                          <a:xfrm>
                            <a:off x="0" y="-1"/>
                            <a:ext cx="5090795" cy="2482523"/>
                          </a:xfrm>
                          <a:prstGeom prst="rect">
                            <a:avLst/>
                          </a:prstGeom>
                          <a:noFill/>
                          <a:ln>
                            <a:noFill/>
                          </a:ln>
                          <a:extLst>
                            <a:ext uri="{53640926-AAD7-44D8-BBD7-CCE9431645EC}">
                              <a14:shadowObscured xmlns:a14="http://schemas.microsoft.com/office/drawing/2010/main"/>
                            </a:ext>
                          </a:extLst>
                        </pic:spPr>
                      </pic:pic>
                      <wps:wsp>
                        <wps:cNvPr id="60" name="Text Box 60"/>
                        <wps:cNvSpPr txBox="1"/>
                        <wps:spPr>
                          <a:xfrm>
                            <a:off x="0" y="2259964"/>
                            <a:ext cx="4871085" cy="447442"/>
                          </a:xfrm>
                          <a:prstGeom prst="rect">
                            <a:avLst/>
                          </a:prstGeom>
                          <a:solidFill>
                            <a:prstClr val="white"/>
                          </a:solidFill>
                          <a:ln>
                            <a:noFill/>
                          </a:ln>
                        </wps:spPr>
                        <wps:txbx>
                          <w:txbxContent>
                            <w:p w14:paraId="3CBADE53" w14:textId="76616B85" w:rsidR="0041597E" w:rsidRDefault="0041597E" w:rsidP="0041597E">
                              <w:pPr>
                                <w:pStyle w:val="Caption"/>
                              </w:pPr>
                              <w:r>
                                <w:t xml:space="preserve">Figuur </w:t>
                              </w:r>
                              <w:fldSimple w:instr=" SEQ Figuur \* ARABIC ">
                                <w:r w:rsidR="008F7C7E">
                                  <w:rPr>
                                    <w:noProof/>
                                  </w:rPr>
                                  <w:t>16</w:t>
                                </w:r>
                              </w:fldSimple>
                              <w:r>
                                <w:t>, APA102C SPI-Protocol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5FB87" id="Group 58" o:spid="_x0000_s1081" style="position:absolute;margin-left:31.85pt;margin-top:37.8pt;width:380.3pt;height:176.3pt;z-index:251718656;mso-position-horizontal-relative:margin;mso-width-relative:margin;mso-height-relative:margin" coordorigin="" coordsize="50907,27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">
                <v:shape id="Picture 59" o:spid="_x0000_s1082" type="#_x0000_t75" alt="Understanding the APA102 “Superled” – Tim's Blog" style="position:absolute;width:50907;height:24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">
                  <v:imagedata r:id="rId41" o:title="Understanding the APA102 “Superled” – Tim's Blog" croptop="6145f" cropbottom="-5849f"/>
                </v:shape>
                <v:shape id="Text Box 60" o:spid="_x0000_s1083" type="#_x0000_t202" style="position:absolute;top:22599;width:4871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3CBADE53" w14:textId="76616B85" w:rsidR="0041597E" w:rsidRDefault="0041597E" w:rsidP="0041597E">
                        <w:pPr>
                          <w:pStyle w:val="Caption"/>
                        </w:pPr>
                        <w:r>
                          <w:t xml:space="preserve">Figuur </w:t>
                        </w:r>
                        <w:fldSimple w:instr=" SEQ Figuur \* ARABIC ">
                          <w:r w:rsidR="008F7C7E">
                            <w:rPr>
                              <w:noProof/>
                            </w:rPr>
                            <w:t>16</w:t>
                          </w:r>
                        </w:fldSimple>
                        <w:r>
                          <w:t>, APA102C SPI-Protocol</w:t>
                        </w:r>
                      </w:p>
                    </w:txbxContent>
                  </v:textbox>
                </v:shape>
                <w10:wrap type="topAndBottom" anchorx="margin"/>
              </v:group>
            </w:pict>
          </mc:Fallback>
        </mc:AlternateContent>
      </w:r>
      <w:r w:rsidR="00BF7707">
        <w:t>Zoals eerder vermeld werken de APA102C via SPI</w:t>
      </w:r>
      <w:r>
        <w:t>, dus moet de code er als volgend uitzien:</w:t>
      </w:r>
    </w:p>
    <w:p w14:paraId="29F1CFBA" w14:textId="2FE28375" w:rsidR="0041597E" w:rsidRDefault="009D0BDC" w:rsidP="00BF7707">
      <w:r>
        <w:lastRenderedPageBreak/>
        <w:t xml:space="preserve">Dit protocol </w:t>
      </w:r>
      <w:r w:rsidR="006F1922">
        <w:t>heb ik getest d.m.v. te bitbangen, de test code ziet er als volgend uit:</w:t>
      </w:r>
    </w:p>
    <w:p w14:paraId="4CEAABC4" w14:textId="23647BA8" w:rsidR="00BC36E8" w:rsidRDefault="00894B57" w:rsidP="00BC36E8">
      <w:pPr>
        <w:pStyle w:val="ListParagraph"/>
        <w:numPr>
          <w:ilvl w:val="0"/>
          <w:numId w:val="38"/>
        </w:numPr>
        <w:ind w:left="567"/>
      </w:pPr>
      <w:r>
        <w:t>Als eerst een start frame sturen van 32</w:t>
      </w:r>
      <w:r w:rsidR="00A7102B">
        <w:t xml:space="preserve"> keer een </w:t>
      </w:r>
      <w:r w:rsidR="00E60F5E">
        <w:t>‘</w:t>
      </w:r>
      <w:r w:rsidR="00A7102B">
        <w:t>0</w:t>
      </w:r>
      <w:r w:rsidR="00E60F5E">
        <w:t>’</w:t>
      </w:r>
      <w:r w:rsidR="00A7102B">
        <w:t>.</w:t>
      </w:r>
      <w:r w:rsidR="00BC36E8" w:rsidRPr="00BC36E8">
        <w:t xml:space="preserve"> </w:t>
      </w:r>
    </w:p>
    <w:p w14:paraId="60E8A5C2" w14:textId="77777777" w:rsidR="00BC36E8" w:rsidRDefault="00BC36E8" w:rsidP="00BC36E8">
      <w:pPr>
        <w:pStyle w:val="ListParagraph"/>
        <w:ind w:left="567"/>
      </w:pPr>
    </w:p>
    <w:bookmarkStart w:id="41" w:name="_MON_1683104068"/>
    <w:bookmarkEnd w:id="41"/>
    <w:p w14:paraId="5860679B" w14:textId="0E2526A3" w:rsidR="00BC36E8" w:rsidRPr="00BC36E8" w:rsidRDefault="00BC36E8" w:rsidP="00BC36E8">
      <w:pPr>
        <w:pStyle w:val="ListParagraph"/>
        <w:ind w:left="0"/>
      </w:pPr>
      <w:r>
        <w:object w:dxaOrig="9360" w:dyaOrig="2108" w14:anchorId="289C900A">
          <v:shape id="_x0000_i1026" type="#_x0000_t75" style="width:444.6pt;height:100.15pt" o:ole="">
            <v:imagedata r:id="rId69" o:title=""/>
          </v:shape>
          <o:OLEObject Type="Embed" ProgID="Word.OpenDocumentText.12" ShapeID="_x0000_i1026" DrawAspect="Content" ObjectID="_1683143950" r:id="rId70"/>
        </w:object>
      </w:r>
    </w:p>
    <w:p w14:paraId="414E0F79" w14:textId="77777777" w:rsidR="00145F5A" w:rsidRDefault="00145F5A" w:rsidP="00145F5A">
      <w:pPr>
        <w:pStyle w:val="ListParagraph"/>
        <w:spacing w:line="276" w:lineRule="auto"/>
      </w:pPr>
    </w:p>
    <w:p w14:paraId="50CBA839" w14:textId="0E03C29F" w:rsidR="007C416C" w:rsidRDefault="00A7102B" w:rsidP="007C416C">
      <w:pPr>
        <w:pStyle w:val="ListParagraph"/>
        <w:numPr>
          <w:ilvl w:val="0"/>
          <w:numId w:val="38"/>
        </w:numPr>
        <w:spacing w:line="276" w:lineRule="auto"/>
      </w:pPr>
      <w:r>
        <w:t>Vervolgens stuur ik de kleuren aan die gewenst zijn.</w:t>
      </w:r>
      <w:r w:rsidR="004B2AD8">
        <w:t xml:space="preserve"> Hiervoor heb ik de voor ingestelde kleuren rood, groen</w:t>
      </w:r>
      <w:r w:rsidR="00D54DF8">
        <w:t>,</w:t>
      </w:r>
      <w:r w:rsidR="004B2AD8">
        <w:t xml:space="preserve"> blauw</w:t>
      </w:r>
      <w:r w:rsidR="00D54DF8">
        <w:t xml:space="preserve"> en RGB die </w:t>
      </w:r>
      <w:r w:rsidR="00495700">
        <w:t xml:space="preserve">al </w:t>
      </w:r>
      <w:r w:rsidR="00D54DF8">
        <w:t>de kleuren kan combineren.</w:t>
      </w:r>
      <w:r w:rsidR="00B22B6E">
        <w:t xml:space="preserve"> Er wordt ook een kleurintensiteit </w:t>
      </w:r>
      <w:r w:rsidR="003E77A5">
        <w:t>meegegeven</w:t>
      </w:r>
      <w:r w:rsidR="0081468D">
        <w:t>.</w:t>
      </w:r>
    </w:p>
    <w:p w14:paraId="01415A0B" w14:textId="77777777" w:rsidR="007C416C" w:rsidRDefault="007C416C" w:rsidP="007C416C">
      <w:pPr>
        <w:pStyle w:val="ListParagraph"/>
        <w:spacing w:line="276" w:lineRule="auto"/>
      </w:pPr>
    </w:p>
    <w:bookmarkStart w:id="42" w:name="_MON_1683104373"/>
    <w:bookmarkEnd w:id="42"/>
    <w:p w14:paraId="77C7F901" w14:textId="0E1B8699" w:rsidR="00A7102B" w:rsidRDefault="00D62CD3" w:rsidP="00A7102B">
      <w:pPr>
        <w:pStyle w:val="ListParagraph"/>
        <w:ind w:left="0"/>
      </w:pPr>
      <w:r>
        <w:object w:dxaOrig="9360" w:dyaOrig="6717" w14:anchorId="682C4E6C">
          <v:shape id="_x0000_i1027" type="#_x0000_t75" style="width:444.6pt;height:319.05pt" o:ole="">
            <v:imagedata r:id="rId71" o:title=""/>
          </v:shape>
          <o:OLEObject Type="Embed" ProgID="Word.OpenDocumentText.12" ShapeID="_x0000_i1027" DrawAspect="Content" ObjectID="_1683143951" r:id="rId72"/>
        </w:object>
      </w:r>
    </w:p>
    <w:bookmarkStart w:id="43" w:name="_MON_1683105498"/>
    <w:bookmarkEnd w:id="43"/>
    <w:p w14:paraId="5EB9FE90" w14:textId="7C36295A" w:rsidR="009F6CD2" w:rsidRPr="009F6CD2" w:rsidRDefault="00252D94" w:rsidP="00BC36E8">
      <w:pPr>
        <w:pStyle w:val="ListParagraph"/>
        <w:keepNext/>
        <w:tabs>
          <w:tab w:val="left" w:pos="6303"/>
        </w:tabs>
        <w:ind w:left="0"/>
      </w:pPr>
      <w:r>
        <w:object w:dxaOrig="9360" w:dyaOrig="11127" w14:anchorId="3F836E22">
          <v:shape id="_x0000_i1028" type="#_x0000_t75" style="width:468pt;height:556.35pt" o:ole="">
            <v:imagedata r:id="rId73" o:title=""/>
          </v:shape>
          <o:OLEObject Type="Embed" ProgID="Word.OpenDocumentText.12" ShapeID="_x0000_i1028" DrawAspect="Content" ObjectID="_1683143952" r:id="rId74"/>
        </w:object>
      </w:r>
    </w:p>
    <w:p w14:paraId="67944291" w14:textId="77777777" w:rsidR="00252D94" w:rsidRDefault="00252D94">
      <w:pPr>
        <w:spacing w:after="0"/>
      </w:pPr>
      <w:r>
        <w:br w:type="page"/>
      </w:r>
    </w:p>
    <w:p w14:paraId="4302B4F5" w14:textId="387E7D28" w:rsidR="007C416C" w:rsidRDefault="007C416C" w:rsidP="00E60F5E">
      <w:pPr>
        <w:pStyle w:val="ListParagraph"/>
        <w:numPr>
          <w:ilvl w:val="0"/>
          <w:numId w:val="38"/>
        </w:numPr>
        <w:tabs>
          <w:tab w:val="left" w:pos="6303"/>
        </w:tabs>
        <w:spacing w:line="276" w:lineRule="auto"/>
      </w:pPr>
      <w:r>
        <w:lastRenderedPageBreak/>
        <w:t>En als al de kleuren ingesteld zijn stuur ik opnieuw een start</w:t>
      </w:r>
      <w:r w:rsidR="00ED6360">
        <w:t xml:space="preserve"> frame zodanig dat ik direct kan </w:t>
      </w:r>
      <w:r w:rsidR="00EC3DE0">
        <w:t>herbeginnen</w:t>
      </w:r>
      <w:r w:rsidR="00ED6360">
        <w:t xml:space="preserve"> met de 1</w:t>
      </w:r>
      <w:r w:rsidR="00ED6360" w:rsidRPr="00ED6360">
        <w:rPr>
          <w:vertAlign w:val="superscript"/>
        </w:rPr>
        <w:t>ste</w:t>
      </w:r>
      <w:r w:rsidR="00ED6360">
        <w:t xml:space="preserve"> LED.</w:t>
      </w:r>
      <w:r w:rsidR="00EC3DE0">
        <w:t xml:space="preserve"> Dit heb ik gevonden door te testen. </w:t>
      </w:r>
    </w:p>
    <w:p w14:paraId="2D2C5C02" w14:textId="77777777" w:rsidR="00E60F5E" w:rsidRDefault="00E60F5E" w:rsidP="00EC3DE0">
      <w:pPr>
        <w:pStyle w:val="ListParagraph"/>
        <w:tabs>
          <w:tab w:val="left" w:pos="6303"/>
        </w:tabs>
        <w:spacing w:line="360" w:lineRule="auto"/>
        <w:ind w:left="0"/>
      </w:pPr>
    </w:p>
    <w:p w14:paraId="299408AE" w14:textId="65C1C1E5" w:rsidR="0026142B" w:rsidRPr="0026142B" w:rsidRDefault="0026142B" w:rsidP="0026142B">
      <w:pPr>
        <w:pStyle w:val="ListParagraph"/>
        <w:tabs>
          <w:tab w:val="left" w:pos="6303"/>
        </w:tabs>
        <w:spacing w:line="360" w:lineRule="auto"/>
        <w:ind w:left="0"/>
      </w:pPr>
      <w:r>
        <w:rPr>
          <w:noProof/>
        </w:rPr>
        <mc:AlternateContent>
          <mc:Choice Requires="wpg">
            <w:drawing>
              <wp:anchor distT="0" distB="0" distL="114300" distR="114300" simplePos="0" relativeHeight="251722752" behindDoc="0" locked="0" layoutInCell="1" allowOverlap="1" wp14:anchorId="6BCCD4CB" wp14:editId="358F16D2">
                <wp:simplePos x="0" y="0"/>
                <wp:positionH relativeFrom="column">
                  <wp:posOffset>-2540</wp:posOffset>
                </wp:positionH>
                <wp:positionV relativeFrom="paragraph">
                  <wp:posOffset>232410</wp:posOffset>
                </wp:positionV>
                <wp:extent cx="5652135" cy="1696085"/>
                <wp:effectExtent l="0" t="0" r="5715" b="0"/>
                <wp:wrapTopAndBottom/>
                <wp:docPr id="194" name="Group 194"/>
                <wp:cNvGraphicFramePr/>
                <a:graphic xmlns:a="http://schemas.openxmlformats.org/drawingml/2006/main">
                  <a:graphicData uri="http://schemas.microsoft.com/office/word/2010/wordprocessingGroup">
                    <wpg:wgp>
                      <wpg:cNvGrpSpPr/>
                      <wpg:grpSpPr>
                        <a:xfrm>
                          <a:off x="0" y="0"/>
                          <a:ext cx="5652135" cy="1696085"/>
                          <a:chOff x="0" y="0"/>
                          <a:chExt cx="5652135" cy="1696279"/>
                        </a:xfrm>
                      </wpg:grpSpPr>
                      <pic:pic xmlns:pic="http://schemas.openxmlformats.org/drawingml/2006/picture">
                        <pic:nvPicPr>
                          <pic:cNvPr id="62" name="Picture 6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52135" cy="1382395"/>
                          </a:xfrm>
                          <a:prstGeom prst="rect">
                            <a:avLst/>
                          </a:prstGeom>
                        </pic:spPr>
                      </pic:pic>
                      <wps:wsp>
                        <wps:cNvPr id="193" name="Text Box 193"/>
                        <wps:cNvSpPr txBox="1"/>
                        <wps:spPr>
                          <a:xfrm>
                            <a:off x="0" y="1437640"/>
                            <a:ext cx="5652135" cy="258639"/>
                          </a:xfrm>
                          <a:prstGeom prst="rect">
                            <a:avLst/>
                          </a:prstGeom>
                          <a:solidFill>
                            <a:prstClr val="white"/>
                          </a:solidFill>
                          <a:ln>
                            <a:noFill/>
                          </a:ln>
                        </wps:spPr>
                        <wps:txbx>
                          <w:txbxContent>
                            <w:p w14:paraId="499CF497" w14:textId="50EEBCD9" w:rsidR="0026142B" w:rsidRPr="001C02CB" w:rsidRDefault="0026142B" w:rsidP="0026142B">
                              <w:pPr>
                                <w:pStyle w:val="Caption"/>
                                <w:rPr>
                                  <w:sz w:val="20"/>
                                </w:rPr>
                              </w:pPr>
                              <w:r>
                                <w:t xml:space="preserve">Figuur </w:t>
                              </w:r>
                              <w:fldSimple w:instr=" SEQ Figuur \* ARABIC ">
                                <w:r w:rsidR="008F7C7E">
                                  <w:rPr>
                                    <w:noProof/>
                                  </w:rPr>
                                  <w:t>17</w:t>
                                </w:r>
                              </w:fldSimple>
                              <w:r>
                                <w:t>, Meting APA102C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CCD4CB" id="Group 194" o:spid="_x0000_s1084" style="position:absolute;margin-left:-.2pt;margin-top:18.3pt;width:445.05pt;height:133.55pt;z-index:251722752;mso-height-relative:margin" coordsize="56521,1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">
                <v:shape id="Picture 62" o:spid="_x0000_s1085" type="#_x0000_t75" style="position:absolute;width:56521;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">
                  <v:imagedata r:id="rId76" o:title=""/>
                </v:shape>
                <v:shape id="Text Box 193" o:spid="_x0000_s1086" type="#_x0000_t202" style="position:absolute;top:14376;width:56521;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499CF497" w14:textId="50EEBCD9" w:rsidR="0026142B" w:rsidRPr="001C02CB" w:rsidRDefault="0026142B" w:rsidP="0026142B">
                        <w:pPr>
                          <w:pStyle w:val="Caption"/>
                          <w:rPr>
                            <w:sz w:val="20"/>
                          </w:rPr>
                        </w:pPr>
                        <w:r>
                          <w:t xml:space="preserve">Figuur </w:t>
                        </w:r>
                        <w:fldSimple w:instr=" SEQ Figuur \* ARABIC ">
                          <w:r w:rsidR="008F7C7E">
                            <w:rPr>
                              <w:noProof/>
                            </w:rPr>
                            <w:t>17</w:t>
                          </w:r>
                        </w:fldSimple>
                        <w:r>
                          <w:t>, Meting APA102C</w:t>
                        </w:r>
                      </w:p>
                    </w:txbxContent>
                  </v:textbox>
                </v:shape>
                <w10:wrap type="topAndBottom"/>
              </v:group>
            </w:pict>
          </mc:Fallback>
        </mc:AlternateContent>
      </w:r>
      <w:r w:rsidR="00ED6360">
        <w:t xml:space="preserve">De signalen heb ik ook nagemeten met een </w:t>
      </w:r>
      <w:r w:rsidR="00EC3DE0">
        <w:t>L</w:t>
      </w:r>
      <w:r w:rsidR="00ED6360">
        <w:t>ogic</w:t>
      </w:r>
      <w:r w:rsidR="00EC3DE0">
        <w:t xml:space="preserve"> Analyzer:</w:t>
      </w:r>
    </w:p>
    <w:p w14:paraId="03646FAC" w14:textId="44757C0F" w:rsidR="00252D94" w:rsidRPr="00252D94" w:rsidRDefault="00A07D96" w:rsidP="00252D94">
      <w:pPr>
        <w:pStyle w:val="ListParagraph"/>
        <w:tabs>
          <w:tab w:val="left" w:pos="6303"/>
        </w:tabs>
        <w:spacing w:line="360" w:lineRule="auto"/>
        <w:ind w:left="0"/>
      </w:pPr>
      <w:r>
        <w:t>O</w:t>
      </w:r>
      <w:r w:rsidR="00E60F5E">
        <w:t>m de 32 bits staat een lijn om het beter te visualiseren.</w:t>
      </w:r>
    </w:p>
    <w:p w14:paraId="235A0ED7" w14:textId="77053B54" w:rsidR="00C400DD" w:rsidRDefault="004654CE" w:rsidP="00C400DD">
      <w:pPr>
        <w:pStyle w:val="Heading2"/>
      </w:pPr>
      <w:bookmarkStart w:id="44" w:name="_Toc72531224"/>
      <w:r>
        <w:t>Klok</w:t>
      </w:r>
      <w:bookmarkEnd w:id="44"/>
    </w:p>
    <w:p w14:paraId="1DC163BE" w14:textId="4A3C5863" w:rsidR="00B94323" w:rsidRDefault="00B94323" w:rsidP="00ED68A5">
      <w:r>
        <w:t xml:space="preserve">Omdat de 7-Segment Driver die ik gebruik redelijk complex </w:t>
      </w:r>
      <w:r w:rsidR="001C56DC">
        <w:t>is</w:t>
      </w:r>
      <w:r>
        <w:t xml:space="preserve"> heb ik hiervoor een testprint gemaakt zodat ik op voorhand kon bepalen </w:t>
      </w:r>
      <w:r w:rsidR="001C56DC">
        <w:t>hoe hij werkt.</w:t>
      </w:r>
      <w:r w:rsidR="00B65779" w:rsidRPr="00B65779">
        <w:rPr>
          <w:noProof/>
        </w:rPr>
        <w:t xml:space="preserve"> </w:t>
      </w:r>
    </w:p>
    <w:p w14:paraId="5CC2EAE2" w14:textId="0817ACC1" w:rsidR="0017334B" w:rsidRDefault="00B65779" w:rsidP="00ED68A5">
      <w:r>
        <w:rPr>
          <w:noProof/>
        </w:rPr>
        <mc:AlternateContent>
          <mc:Choice Requires="wpg">
            <w:drawing>
              <wp:anchor distT="0" distB="0" distL="114300" distR="114300" simplePos="0" relativeHeight="251739136" behindDoc="0" locked="0" layoutInCell="1" allowOverlap="1" wp14:anchorId="0F4B12FA" wp14:editId="718B0314">
                <wp:simplePos x="0" y="0"/>
                <wp:positionH relativeFrom="margin">
                  <wp:align>center</wp:align>
                </wp:positionH>
                <wp:positionV relativeFrom="paragraph">
                  <wp:posOffset>149119</wp:posOffset>
                </wp:positionV>
                <wp:extent cx="5529832" cy="3860068"/>
                <wp:effectExtent l="0" t="0" r="0" b="7620"/>
                <wp:wrapNone/>
                <wp:docPr id="205" name="Group 205"/>
                <wp:cNvGraphicFramePr/>
                <a:graphic xmlns:a="http://schemas.openxmlformats.org/drawingml/2006/main">
                  <a:graphicData uri="http://schemas.microsoft.com/office/word/2010/wordprocessingGroup">
                    <wpg:wgp>
                      <wpg:cNvGrpSpPr/>
                      <wpg:grpSpPr>
                        <a:xfrm>
                          <a:off x="0" y="0"/>
                          <a:ext cx="5529832" cy="3860068"/>
                          <a:chOff x="-59134" y="-11305"/>
                          <a:chExt cx="5529832" cy="3860068"/>
                        </a:xfrm>
                      </wpg:grpSpPr>
                      <wpg:grpSp>
                        <wpg:cNvPr id="200" name="Group 200"/>
                        <wpg:cNvGrpSpPr/>
                        <wpg:grpSpPr>
                          <a:xfrm>
                            <a:off x="-59134" y="831272"/>
                            <a:ext cx="5354399" cy="3017491"/>
                            <a:chOff x="-59134" y="-1"/>
                            <a:chExt cx="5354401" cy="3018271"/>
                          </a:xfrm>
                        </wpg:grpSpPr>
                        <pic:pic xmlns:pic="http://schemas.openxmlformats.org/drawingml/2006/picture">
                          <pic:nvPicPr>
                            <pic:cNvPr id="198" name="Picture 198"/>
                            <pic:cNvPicPr>
                              <a:picLocks noChangeAspect="1"/>
                            </pic:cNvPicPr>
                          </pic:nvPicPr>
                          <pic:blipFill rotWithShape="1">
                            <a:blip r:embed="rId77" cstate="print">
                              <a:extLst>
                                <a:ext uri="{28A0092B-C50C-407E-A947-70E740481C1C}">
                                  <a14:useLocalDpi xmlns:a14="http://schemas.microsoft.com/office/drawing/2010/main" val="0"/>
                                </a:ext>
                              </a:extLst>
                            </a:blip>
                            <a:srcRect l="31318" r="16864"/>
                            <a:stretch/>
                          </pic:blipFill>
                          <pic:spPr bwMode="auto">
                            <a:xfrm rot="5400000">
                              <a:off x="438389" y="-497524"/>
                              <a:ext cx="2236470" cy="3231515"/>
                            </a:xfrm>
                            <a:prstGeom prst="rect">
                              <a:avLst/>
                            </a:prstGeom>
                            <a:noFill/>
                            <a:ln>
                              <a:noFill/>
                            </a:ln>
                            <a:extLst>
                              <a:ext uri="{53640926-AAD7-44D8-BBD7-CCE9431645EC}">
                                <a14:shadowObscured xmlns:a14="http://schemas.microsoft.com/office/drawing/2010/main"/>
                              </a:ext>
                            </a:extLst>
                          </pic:spPr>
                        </pic:pic>
                        <wps:wsp>
                          <wps:cNvPr id="199" name="Text Box 199"/>
                          <wps:cNvSpPr txBox="1"/>
                          <wps:spPr>
                            <a:xfrm>
                              <a:off x="-3810" y="2785897"/>
                              <a:ext cx="5299077" cy="232373"/>
                            </a:xfrm>
                            <a:prstGeom prst="rect">
                              <a:avLst/>
                            </a:prstGeom>
                            <a:solidFill>
                              <a:prstClr val="white"/>
                            </a:solidFill>
                            <a:ln>
                              <a:noFill/>
                            </a:ln>
                          </wps:spPr>
                          <wps:txbx>
                            <w:txbxContent>
                              <w:p w14:paraId="28094EC2" w14:textId="21EFE1E2" w:rsidR="00CF6691" w:rsidRPr="009E7B08" w:rsidRDefault="00CF6691" w:rsidP="00B65779">
                                <w:pPr>
                                  <w:pStyle w:val="Caption"/>
                                  <w:jc w:val="center"/>
                                  <w:rPr>
                                    <w:noProof/>
                                    <w:sz w:val="20"/>
                                  </w:rPr>
                                </w:pPr>
                                <w:r>
                                  <w:t xml:space="preserve">Figuur </w:t>
                                </w:r>
                                <w:fldSimple w:instr=" SEQ Figuur \* ARABIC ">
                                  <w:r w:rsidR="008F7C7E">
                                    <w:rPr>
                                      <w:noProof/>
                                    </w:rPr>
                                    <w:t>18</w:t>
                                  </w:r>
                                </w:fldSimple>
                                <w:r>
                                  <w:t>, Testprint MAX6955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04" name="Picture 204"/>
                          <pic:cNvPicPr>
                            <a:picLocks noChangeAspect="1"/>
                          </pic:cNvPicPr>
                        </pic:nvPicPr>
                        <pic:blipFill rotWithShape="1">
                          <a:blip r:embed="rId78">
                            <a:extLst>
                              <a:ext uri="{28A0092B-C50C-407E-A947-70E740481C1C}">
                                <a14:useLocalDpi xmlns:a14="http://schemas.microsoft.com/office/drawing/2010/main" val="0"/>
                              </a:ext>
                            </a:extLst>
                          </a:blip>
                          <a:srcRect t="349"/>
                          <a:stretch/>
                        </pic:blipFill>
                        <pic:spPr bwMode="auto">
                          <a:xfrm>
                            <a:off x="3408218" y="-11305"/>
                            <a:ext cx="2062480" cy="36277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4B12FA" id="Group 205" o:spid="_x0000_s1087" style="position:absolute;margin-left:0;margin-top:11.75pt;width:435.4pt;height:303.95pt;z-index:251739136;mso-position-horizontal:center;mso-position-horizontal-relative:margin;mso-width-relative:margin;mso-height-relative:margin" coordorigin="-591,-113" coordsize="55298,386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">
                <v:group id="Group 200" o:spid="_x0000_s1088" style="position:absolute;left:-591;top:8312;width:53543;height:30175" coordorigin="-591" coordsize="53544,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Picture 198" o:spid="_x0000_s1089" type="#_x0000_t75" style="position:absolute;left:4384;top:-4975;width:22364;height:32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">
                    <v:imagedata r:id="rId79" o:title="" cropleft="20525f" cropright="11052f"/>
                  </v:shape>
                  <v:shape id="Text Box 199" o:spid="_x0000_s1090" type="#_x0000_t202" style="position:absolute;left:-38;top:27858;width:52990;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28094EC2" w14:textId="21EFE1E2" w:rsidR="00CF6691" w:rsidRPr="009E7B08" w:rsidRDefault="00CF6691" w:rsidP="00B65779">
                          <w:pPr>
                            <w:pStyle w:val="Caption"/>
                            <w:jc w:val="center"/>
                            <w:rPr>
                              <w:noProof/>
                              <w:sz w:val="20"/>
                            </w:rPr>
                          </w:pPr>
                          <w:r>
                            <w:t xml:space="preserve">Figuur </w:t>
                          </w:r>
                          <w:fldSimple w:instr=" SEQ Figuur \* ARABIC ">
                            <w:r w:rsidR="008F7C7E">
                              <w:rPr>
                                <w:noProof/>
                              </w:rPr>
                              <w:t>18</w:t>
                            </w:r>
                          </w:fldSimple>
                          <w:r>
                            <w:t>, Testprint MAX6955</w:t>
                          </w:r>
                        </w:p>
                      </w:txbxContent>
                    </v:textbox>
                  </v:shape>
                </v:group>
                <v:shape id="Picture 204" o:spid="_x0000_s1091" type="#_x0000_t75" style="position:absolute;left:34082;top:-113;width:20624;height:3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">
                  <v:imagedata r:id="rId80" o:title="" croptop="229f"/>
                </v:shape>
                <w10:wrap anchorx="margin"/>
              </v:group>
            </w:pict>
          </mc:Fallback>
        </mc:AlternateContent>
      </w:r>
    </w:p>
    <w:p w14:paraId="7FF81379" w14:textId="3A07ED45" w:rsidR="00B65779" w:rsidRDefault="00B65779">
      <w:pPr>
        <w:spacing w:after="0"/>
      </w:pPr>
      <w:r>
        <w:br w:type="page"/>
      </w:r>
    </w:p>
    <w:p w14:paraId="32BFA40B" w14:textId="69F318CD" w:rsidR="0017334B" w:rsidRDefault="0017334B" w:rsidP="00C400DD">
      <w:r>
        <w:rPr>
          <w:noProof/>
        </w:rPr>
        <w:lastRenderedPageBreak/>
        <mc:AlternateContent>
          <mc:Choice Requires="wpg">
            <w:drawing>
              <wp:anchor distT="0" distB="0" distL="114300" distR="114300" simplePos="0" relativeHeight="251726848" behindDoc="0" locked="0" layoutInCell="1" allowOverlap="1" wp14:anchorId="5B2E1C48" wp14:editId="0980FDD2">
                <wp:simplePos x="0" y="0"/>
                <wp:positionH relativeFrom="margin">
                  <wp:align>center</wp:align>
                </wp:positionH>
                <wp:positionV relativeFrom="paragraph">
                  <wp:posOffset>276225</wp:posOffset>
                </wp:positionV>
                <wp:extent cx="5652135" cy="3380105"/>
                <wp:effectExtent l="0" t="0" r="5715" b="0"/>
                <wp:wrapTopAndBottom/>
                <wp:docPr id="196" name="Group 196"/>
                <wp:cNvGraphicFramePr/>
                <a:graphic xmlns:a="http://schemas.openxmlformats.org/drawingml/2006/main">
                  <a:graphicData uri="http://schemas.microsoft.com/office/word/2010/wordprocessingGroup">
                    <wpg:wgp>
                      <wpg:cNvGrpSpPr/>
                      <wpg:grpSpPr>
                        <a:xfrm>
                          <a:off x="0" y="0"/>
                          <a:ext cx="5652135" cy="3380509"/>
                          <a:chOff x="0" y="0"/>
                          <a:chExt cx="5652135" cy="3380509"/>
                        </a:xfrm>
                      </wpg:grpSpPr>
                      <pic:pic xmlns:pic="http://schemas.openxmlformats.org/drawingml/2006/picture">
                        <pic:nvPicPr>
                          <pic:cNvPr id="63" name="Picture 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652135" cy="3015615"/>
                          </a:xfrm>
                          <a:prstGeom prst="rect">
                            <a:avLst/>
                          </a:prstGeom>
                        </pic:spPr>
                      </pic:pic>
                      <wps:wsp>
                        <wps:cNvPr id="195" name="Text Box 195"/>
                        <wps:cNvSpPr txBox="1"/>
                        <wps:spPr>
                          <a:xfrm>
                            <a:off x="0" y="3074074"/>
                            <a:ext cx="5652135" cy="306435"/>
                          </a:xfrm>
                          <a:prstGeom prst="rect">
                            <a:avLst/>
                          </a:prstGeom>
                          <a:solidFill>
                            <a:prstClr val="white"/>
                          </a:solidFill>
                          <a:ln>
                            <a:noFill/>
                          </a:ln>
                        </wps:spPr>
                        <wps:txbx>
                          <w:txbxContent>
                            <w:p w14:paraId="597AF7A3" w14:textId="3B059EE3" w:rsidR="0026142B" w:rsidRPr="00583A8A" w:rsidRDefault="0026142B" w:rsidP="0026142B">
                              <w:pPr>
                                <w:pStyle w:val="Caption"/>
                                <w:rPr>
                                  <w:sz w:val="20"/>
                                </w:rPr>
                              </w:pPr>
                              <w:r>
                                <w:t xml:space="preserve">Figuur </w:t>
                              </w:r>
                              <w:fldSimple w:instr=" SEQ Figuur \* ARABIC ">
                                <w:r w:rsidR="008F7C7E">
                                  <w:rPr>
                                    <w:noProof/>
                                  </w:rPr>
                                  <w:t>19</w:t>
                                </w:r>
                              </w:fldSimple>
                              <w:r>
                                <w:t>, Voorbeeld I²C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2E1C48" id="Group 196" o:spid="_x0000_s1092" style="position:absolute;margin-left:0;margin-top:21.75pt;width:445.05pt;height:266.15pt;z-index:251726848;mso-position-horizontal:center;mso-position-horizontal-relative:margin;mso-height-relative:margin" coordsize="56521,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">
                <v:shape id="Picture 63" o:spid="_x0000_s1093" type="#_x0000_t75" style="position:absolute;width:56521;height:30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">
                  <v:imagedata r:id="rId82" o:title=""/>
                </v:shape>
                <v:shape id="Text Box 195" o:spid="_x0000_s1094" type="#_x0000_t202" style="position:absolute;top:30740;width:56521;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597AF7A3" w14:textId="3B059EE3" w:rsidR="0026142B" w:rsidRPr="00583A8A" w:rsidRDefault="0026142B" w:rsidP="0026142B">
                        <w:pPr>
                          <w:pStyle w:val="Caption"/>
                          <w:rPr>
                            <w:sz w:val="20"/>
                          </w:rPr>
                        </w:pPr>
                        <w:r>
                          <w:t xml:space="preserve">Figuur </w:t>
                        </w:r>
                        <w:fldSimple w:instr=" SEQ Figuur \* ARABIC ">
                          <w:r w:rsidR="008F7C7E">
                            <w:rPr>
                              <w:noProof/>
                            </w:rPr>
                            <w:t>19</w:t>
                          </w:r>
                        </w:fldSimple>
                        <w:r>
                          <w:t>, Voorbeeld I²C</w:t>
                        </w:r>
                      </w:p>
                    </w:txbxContent>
                  </v:textbox>
                </v:shape>
                <w10:wrap type="topAndBottom" anchorx="margin"/>
              </v:group>
            </w:pict>
          </mc:Fallback>
        </mc:AlternateContent>
      </w:r>
      <w:r w:rsidR="00C400DD">
        <w:t>Doordat de MAX6955 werkt op I</w:t>
      </w:r>
      <w:r w:rsidR="00F07A10">
        <w:t>²C</w:t>
      </w:r>
      <w:r w:rsidR="001A6151">
        <w:t xml:space="preserve"> dus z</w:t>
      </w:r>
      <w:r w:rsidR="00D04164">
        <w:t>al de</w:t>
      </w:r>
      <w:r w:rsidR="001A6151">
        <w:t xml:space="preserve"> code als volgend eruit</w:t>
      </w:r>
      <w:r w:rsidR="00D04164">
        <w:t xml:space="preserve"> moeten zien</w:t>
      </w:r>
      <w:r w:rsidR="001A6151">
        <w:t>:</w:t>
      </w:r>
    </w:p>
    <w:p w14:paraId="5C071FD9" w14:textId="0E3F2416" w:rsidR="001A6151" w:rsidRDefault="00D04164" w:rsidP="00C400DD">
      <w:r>
        <w:t xml:space="preserve">Omdat </w:t>
      </w:r>
      <w:r w:rsidR="009C7C79">
        <w:t>de STM32 een HAL I²C library zal</w:t>
      </w:r>
      <w:r>
        <w:t xml:space="preserve"> ik </w:t>
      </w:r>
      <w:r w:rsidR="009C7C79">
        <w:t xml:space="preserve">hiervan </w:t>
      </w:r>
      <w:r>
        <w:t xml:space="preserve">gebruik </w:t>
      </w:r>
      <w:r w:rsidR="009C7C79">
        <w:t>maken.</w:t>
      </w:r>
      <w:r w:rsidR="00F30723">
        <w:t xml:space="preserve"> De volgende code wordt uitgevoerd</w:t>
      </w:r>
      <w:r w:rsidR="00EF1874">
        <w:t xml:space="preserve"> in het begin zodanig dat erna </w:t>
      </w:r>
      <w:r w:rsidR="00183243">
        <w:t>vlot</w:t>
      </w:r>
      <w:r w:rsidR="00EF1874">
        <w:t xml:space="preserve"> geprogrammeerd</w:t>
      </w:r>
      <w:r w:rsidR="00EF1874" w:rsidRPr="00EF1874">
        <w:t xml:space="preserve"> </w:t>
      </w:r>
      <w:r w:rsidR="00EF1874">
        <w:t>kan worden:</w:t>
      </w:r>
    </w:p>
    <w:bookmarkStart w:id="45" w:name="_MON_1683121895"/>
    <w:bookmarkEnd w:id="45"/>
    <w:p w14:paraId="62BEC202" w14:textId="5646E43B" w:rsidR="001A6151" w:rsidRDefault="00E06358" w:rsidP="00C400DD">
      <w:r>
        <w:object w:dxaOrig="9026" w:dyaOrig="5814" w14:anchorId="109F29BF">
          <v:shape id="_x0000_i1029" type="#_x0000_t75" style="width:451.3pt;height:290.7pt" o:ole="">
            <v:imagedata r:id="rId83" o:title=""/>
          </v:shape>
          <o:OLEObject Type="Embed" ProgID="Word.OpenDocumentText.12" ShapeID="_x0000_i1029" DrawAspect="Content" ObjectID="_1683143953" r:id="rId84"/>
        </w:object>
      </w:r>
    </w:p>
    <w:bookmarkStart w:id="46" w:name="_MON_1683121989"/>
    <w:bookmarkEnd w:id="46"/>
    <w:p w14:paraId="74DCC4A3" w14:textId="7351F6CC" w:rsidR="00F16A28" w:rsidRDefault="008D65EB" w:rsidP="00617F93">
      <w:pPr>
        <w:spacing w:line="276" w:lineRule="auto"/>
      </w:pPr>
      <w:r>
        <w:object w:dxaOrig="9360" w:dyaOrig="12572" w14:anchorId="435ABE92">
          <v:shape id="_x0000_i1030" type="#_x0000_t75" style="width:468pt;height:628.6pt" o:ole="">
            <v:imagedata r:id="rId85" o:title=""/>
          </v:shape>
          <o:OLEObject Type="Embed" ProgID="Word.OpenDocumentText.12" ShapeID="_x0000_i1030" DrawAspect="Content" ObjectID="_1683143954" r:id="rId86"/>
        </w:object>
      </w:r>
    </w:p>
    <w:p w14:paraId="6F8D2676" w14:textId="3795474A" w:rsidR="0089747A" w:rsidRDefault="005633E7" w:rsidP="00617F93">
      <w:pPr>
        <w:spacing w:line="276" w:lineRule="auto"/>
      </w:pPr>
      <w:r>
        <w:t>Hierna heb ik dan de re</w:t>
      </w:r>
      <w:r w:rsidR="004B3A65">
        <w:t>g</w:t>
      </w:r>
      <w:r>
        <w:t>isters waar ik na geschreven heb terug uit gelezen met de Logic Analyzer</w:t>
      </w:r>
      <w:r w:rsidR="001E3773">
        <w:t xml:space="preserve"> en </w:t>
      </w:r>
      <w:r w:rsidR="00D53C94">
        <w:t>deze</w:t>
      </w:r>
      <w:r w:rsidR="00617F93">
        <w:t xml:space="preserve"> kwam</w:t>
      </w:r>
      <w:r w:rsidR="00D53C94">
        <w:t>en</w:t>
      </w:r>
      <w:r w:rsidR="00617F93">
        <w:t xml:space="preserve"> overeen met de waardes die ik doorstuurden.</w:t>
      </w:r>
    </w:p>
    <w:p w14:paraId="4E0CE240" w14:textId="7507BBD7" w:rsidR="004B3A65" w:rsidRDefault="001E3605" w:rsidP="00E62DCF">
      <w:pPr>
        <w:pStyle w:val="Heading2"/>
      </w:pPr>
      <w:bookmarkStart w:id="47" w:name="_Toc72531225"/>
      <w:r>
        <w:lastRenderedPageBreak/>
        <w:t>Positie uitlezing</w:t>
      </w:r>
      <w:bookmarkEnd w:id="47"/>
    </w:p>
    <w:p w14:paraId="44BE2536" w14:textId="5729CB36" w:rsidR="00914449" w:rsidRDefault="00B94323" w:rsidP="00914449">
      <w:r>
        <w:rPr>
          <w:noProof/>
        </w:rPr>
        <mc:AlternateContent>
          <mc:Choice Requires="wpg">
            <w:drawing>
              <wp:anchor distT="0" distB="0" distL="114300" distR="114300" simplePos="0" relativeHeight="251730944" behindDoc="0" locked="0" layoutInCell="1" allowOverlap="1" wp14:anchorId="7965B433" wp14:editId="40EAED61">
                <wp:simplePos x="0" y="0"/>
                <wp:positionH relativeFrom="column">
                  <wp:posOffset>635</wp:posOffset>
                </wp:positionH>
                <wp:positionV relativeFrom="paragraph">
                  <wp:posOffset>460375</wp:posOffset>
                </wp:positionV>
                <wp:extent cx="3863340" cy="4114800"/>
                <wp:effectExtent l="0" t="0" r="3810" b="0"/>
                <wp:wrapTopAndBottom/>
                <wp:docPr id="197" name="Group 197"/>
                <wp:cNvGraphicFramePr/>
                <a:graphic xmlns:a="http://schemas.openxmlformats.org/drawingml/2006/main">
                  <a:graphicData uri="http://schemas.microsoft.com/office/word/2010/wordprocessingGroup">
                    <wpg:wgp>
                      <wpg:cNvGrpSpPr/>
                      <wpg:grpSpPr>
                        <a:xfrm>
                          <a:off x="0" y="0"/>
                          <a:ext cx="3863340" cy="4114800"/>
                          <a:chOff x="0" y="0"/>
                          <a:chExt cx="3528060" cy="3825240"/>
                        </a:xfrm>
                      </wpg:grpSpPr>
                      <pic:pic xmlns:pic="http://schemas.openxmlformats.org/drawingml/2006/picture">
                        <pic:nvPicPr>
                          <pic:cNvPr id="61" name="Picture 6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528060" cy="3502025"/>
                          </a:xfrm>
                          <a:prstGeom prst="rect">
                            <a:avLst/>
                          </a:prstGeom>
                        </pic:spPr>
                      </pic:pic>
                      <wps:wsp>
                        <wps:cNvPr id="192" name="Text Box 192"/>
                        <wps:cNvSpPr txBox="1"/>
                        <wps:spPr>
                          <a:xfrm>
                            <a:off x="0" y="3505200"/>
                            <a:ext cx="3528060" cy="320040"/>
                          </a:xfrm>
                          <a:prstGeom prst="rect">
                            <a:avLst/>
                          </a:prstGeom>
                          <a:solidFill>
                            <a:prstClr val="white"/>
                          </a:solidFill>
                          <a:ln>
                            <a:noFill/>
                          </a:ln>
                        </wps:spPr>
                        <wps:txbx>
                          <w:txbxContent>
                            <w:p w14:paraId="0E3668F2" w14:textId="5A05D566" w:rsidR="00B94323" w:rsidRPr="00715886" w:rsidRDefault="00B94323" w:rsidP="00B94323">
                              <w:pPr>
                                <w:pStyle w:val="Caption"/>
                                <w:rPr>
                                  <w:sz w:val="20"/>
                                </w:rPr>
                              </w:pPr>
                              <w:r>
                                <w:t xml:space="preserve">Figuur </w:t>
                              </w:r>
                              <w:fldSimple w:instr=" SEQ Figuur \* ARABIC ">
                                <w:r w:rsidR="008F7C7E">
                                  <w:rPr>
                                    <w:noProof/>
                                  </w:rPr>
                                  <w:t>20</w:t>
                                </w:r>
                              </w:fldSimple>
                              <w:r>
                                <w:t>, Uitlezen Shift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5B433" id="Group 197" o:spid="_x0000_s1095" style="position:absolute;margin-left:.05pt;margin-top:36.25pt;width:304.2pt;height:324pt;z-index:251730944;mso-width-relative:margin;mso-height-relative:margin" coordsize="35280,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">
                <v:shape id="Picture 61" o:spid="_x0000_s1096" type="#_x0000_t75" style="position:absolute;width:35280;height:35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">
                  <v:imagedata r:id="rId88" o:title=""/>
                </v:shape>
                <v:shape id="Text Box 192" o:spid="_x0000_s1097" type="#_x0000_t202" style="position:absolute;top:35052;width:35280;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0E3668F2" w14:textId="5A05D566" w:rsidR="00B94323" w:rsidRPr="00715886" w:rsidRDefault="00B94323" w:rsidP="00B94323">
                        <w:pPr>
                          <w:pStyle w:val="Caption"/>
                          <w:rPr>
                            <w:sz w:val="20"/>
                          </w:rPr>
                        </w:pPr>
                        <w:r>
                          <w:t xml:space="preserve">Figuur </w:t>
                        </w:r>
                        <w:fldSimple w:instr=" SEQ Figuur \* ARABIC ">
                          <w:r w:rsidR="008F7C7E">
                            <w:rPr>
                              <w:noProof/>
                            </w:rPr>
                            <w:t>20</w:t>
                          </w:r>
                        </w:fldSimple>
                        <w:r>
                          <w:t>, Uitlezen Shift Register</w:t>
                        </w:r>
                      </w:p>
                    </w:txbxContent>
                  </v:textbox>
                </v:shape>
                <w10:wrap type="topAndBottom"/>
              </v:group>
            </w:pict>
          </mc:Fallback>
        </mc:AlternateContent>
      </w:r>
      <w:r w:rsidR="00914449">
        <w:t xml:space="preserve">Om de positie uit te lezen van de pionnen lees ik magneet sensoren uit in combinatie met shift registers. De shift registers worden </w:t>
      </w:r>
      <w:r w:rsidR="009533CE">
        <w:t>zo uitgelezen:</w:t>
      </w:r>
    </w:p>
    <w:p w14:paraId="434A8AA1" w14:textId="77777777" w:rsidR="00ED0E06" w:rsidRDefault="00770C05" w:rsidP="00914449">
      <w:r>
        <w:t>De volgende code</w:t>
      </w:r>
      <w:r w:rsidR="009F14ED">
        <w:t xml:space="preserve"> </w:t>
      </w:r>
      <w:r w:rsidR="00270E66">
        <w:t>zijn geschreven</w:t>
      </w:r>
      <w:r w:rsidR="009F14ED">
        <w:t xml:space="preserve"> al bitbangend</w:t>
      </w:r>
      <w:r>
        <w:t xml:space="preserve"> </w:t>
      </w:r>
      <w:r w:rsidR="00270E66">
        <w:t xml:space="preserve">omdat </w:t>
      </w:r>
      <w:r w:rsidR="00ED0E06">
        <w:t>de HAL SPI library niet vlot verliep en daarmee het zelf doe.</w:t>
      </w:r>
    </w:p>
    <w:p w14:paraId="65E3BEB3" w14:textId="40A0CB67" w:rsidR="00442368" w:rsidRDefault="00ED0E06" w:rsidP="00442368">
      <w:pPr>
        <w:pStyle w:val="ListParagraph"/>
        <w:numPr>
          <w:ilvl w:val="0"/>
          <w:numId w:val="40"/>
        </w:numPr>
      </w:pPr>
      <w:r>
        <w:t xml:space="preserve">De functie </w:t>
      </w:r>
      <w:r w:rsidR="00442368">
        <w:t>“</w:t>
      </w:r>
      <w:r>
        <w:t>Meten</w:t>
      </w:r>
      <w:r w:rsidR="00442368">
        <w:t>”</w:t>
      </w:r>
      <w:r>
        <w:t xml:space="preserve"> zal </w:t>
      </w:r>
      <w:r w:rsidR="009F14ED">
        <w:t>de shift register</w:t>
      </w:r>
      <w:r w:rsidR="00CE5518">
        <w:t>s</w:t>
      </w:r>
      <w:r w:rsidR="009F14ED">
        <w:t xml:space="preserve"> uitlezen:</w:t>
      </w:r>
    </w:p>
    <w:bookmarkStart w:id="48" w:name="_MON_1683125724"/>
    <w:bookmarkEnd w:id="48"/>
    <w:p w14:paraId="47C38110" w14:textId="0D65B8F1" w:rsidR="009F14ED" w:rsidRDefault="00347477" w:rsidP="00914449">
      <w:r>
        <w:object w:dxaOrig="9026" w:dyaOrig="3911" w14:anchorId="478FF6C7">
          <v:shape id="_x0000_i1031" type="#_x0000_t75" style="width:451.3pt;height:195.55pt" o:ole="">
            <v:imagedata r:id="rId89" o:title=""/>
          </v:shape>
          <o:OLEObject Type="Embed" ProgID="Word.OpenDocumentText.12" ShapeID="_x0000_i1031" DrawAspect="Content" ObjectID="_1683143955" r:id="rId90"/>
        </w:object>
      </w:r>
    </w:p>
    <w:p w14:paraId="67C4A524" w14:textId="7E004066" w:rsidR="00ED0E06" w:rsidRDefault="00ED0E06">
      <w:pPr>
        <w:spacing w:after="0"/>
      </w:pPr>
      <w:r>
        <w:br w:type="page"/>
      </w:r>
    </w:p>
    <w:p w14:paraId="2612AA4E" w14:textId="2227B93C" w:rsidR="002834A7" w:rsidRDefault="00ED0E06" w:rsidP="002834A7">
      <w:pPr>
        <w:pStyle w:val="ListParagraph"/>
        <w:numPr>
          <w:ilvl w:val="0"/>
          <w:numId w:val="40"/>
        </w:numPr>
        <w:spacing w:before="240" w:line="276" w:lineRule="auto"/>
      </w:pPr>
      <w:r>
        <w:lastRenderedPageBreak/>
        <w:t xml:space="preserve">De functie </w:t>
      </w:r>
      <w:r w:rsidR="00442368">
        <w:t>“</w:t>
      </w:r>
      <w:r>
        <w:t>Controlere</w:t>
      </w:r>
      <w:r w:rsidR="00442368">
        <w:t xml:space="preserve">” zal </w:t>
      </w:r>
      <w:r w:rsidR="00D32117">
        <w:t>de uitgelezen data van 1 shift register</w:t>
      </w:r>
      <w:r w:rsidR="00475ADD">
        <w:t xml:space="preserve"> naar doorsturen via </w:t>
      </w:r>
      <w:r w:rsidR="002834A7">
        <w:t>de USB.</w:t>
      </w:r>
    </w:p>
    <w:p w14:paraId="68F9E944" w14:textId="77777777" w:rsidR="00295384" w:rsidRDefault="00295384" w:rsidP="00295384">
      <w:pPr>
        <w:pStyle w:val="ListParagraph"/>
        <w:spacing w:before="240" w:line="276" w:lineRule="auto"/>
      </w:pPr>
    </w:p>
    <w:bookmarkStart w:id="49" w:name="_MON_1683137547"/>
    <w:bookmarkEnd w:id="49"/>
    <w:p w14:paraId="4A5E47C9" w14:textId="77777777" w:rsidR="00495574" w:rsidRDefault="00442368" w:rsidP="00442368">
      <w:pPr>
        <w:pStyle w:val="ListParagraph"/>
        <w:ind w:left="0"/>
      </w:pPr>
      <w:r>
        <w:object w:dxaOrig="9026" w:dyaOrig="3691" w14:anchorId="723B17F6">
          <v:shape id="_x0000_i1032" type="#_x0000_t75" style="width:451.3pt;height:184.55pt" o:ole="">
            <v:imagedata r:id="rId91" o:title=""/>
          </v:shape>
          <o:OLEObject Type="Embed" ProgID="Word.OpenDocumentText.12" ShapeID="_x0000_i1032" DrawAspect="Content" ObjectID="_1683143956" r:id="rId92"/>
        </w:object>
      </w:r>
    </w:p>
    <w:p w14:paraId="61B10A36" w14:textId="2516290D" w:rsidR="00442368" w:rsidRDefault="00295384" w:rsidP="00295384">
      <w:pPr>
        <w:pStyle w:val="ListParagraph"/>
        <w:spacing w:line="360" w:lineRule="auto"/>
        <w:ind w:left="0"/>
      </w:pPr>
      <w:r w:rsidRPr="00304E60">
        <w:rPr>
          <w:noProof/>
        </w:rPr>
        <w:drawing>
          <wp:anchor distT="0" distB="0" distL="114300" distR="114300" simplePos="0" relativeHeight="251736064" behindDoc="0" locked="0" layoutInCell="1" allowOverlap="1" wp14:anchorId="3A2DE3C0" wp14:editId="0FA178B5">
            <wp:simplePos x="0" y="0"/>
            <wp:positionH relativeFrom="column">
              <wp:posOffset>-38735</wp:posOffset>
            </wp:positionH>
            <wp:positionV relativeFrom="paragraph">
              <wp:posOffset>268605</wp:posOffset>
            </wp:positionV>
            <wp:extent cx="5652135" cy="3053715"/>
            <wp:effectExtent l="0" t="0" r="571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52135" cy="3053715"/>
                    </a:xfrm>
                    <a:prstGeom prst="rect">
                      <a:avLst/>
                    </a:prstGeom>
                  </pic:spPr>
                </pic:pic>
              </a:graphicData>
            </a:graphic>
          </wp:anchor>
        </w:drawing>
      </w:r>
      <w:r w:rsidR="00495574">
        <w:t>De code hierboven geeft volgende output:</w:t>
      </w:r>
    </w:p>
    <w:p w14:paraId="3D013532" w14:textId="2A2D40A8" w:rsidR="00295384" w:rsidRDefault="00295384" w:rsidP="00295384">
      <w:pPr>
        <w:pStyle w:val="ListParagraph"/>
        <w:ind w:left="0"/>
      </w:pPr>
    </w:p>
    <w:p w14:paraId="63ED792D" w14:textId="23CC55DA" w:rsidR="006B2AA8" w:rsidRDefault="00304E60" w:rsidP="00295384">
      <w:pPr>
        <w:pStyle w:val="ListParagraph"/>
        <w:spacing w:line="276" w:lineRule="auto"/>
        <w:ind w:left="0"/>
      </w:pPr>
      <w:r>
        <w:t xml:space="preserve">De bovenste matrix </w:t>
      </w:r>
      <w:r w:rsidR="00295384">
        <w:t>geeft de uitlezing van de magneet sensoren en de matrix daar onder geeft ieder pionsoort zijn eigen adres. Hierdoor is het eenvoudiger te programmeren welke pion van ieder team of soort is.</w:t>
      </w:r>
    </w:p>
    <w:p w14:paraId="71066103" w14:textId="1CC4A19C" w:rsidR="006B2AA8" w:rsidRDefault="006B2AA8" w:rsidP="00295384">
      <w:pPr>
        <w:pStyle w:val="ListParagraph"/>
        <w:spacing w:line="276" w:lineRule="auto"/>
        <w:ind w:left="0"/>
      </w:pPr>
    </w:p>
    <w:p w14:paraId="6782DCDC" w14:textId="77777777" w:rsidR="00FC4FC4" w:rsidRDefault="00FC4FC4">
      <w:pPr>
        <w:spacing w:after="0"/>
      </w:pPr>
      <w:r>
        <w:br w:type="page"/>
      </w:r>
    </w:p>
    <w:p w14:paraId="6D028B43" w14:textId="68329078" w:rsidR="00FC4FC4" w:rsidRDefault="00FC4FC4" w:rsidP="00295384">
      <w:pPr>
        <w:pStyle w:val="ListParagraph"/>
        <w:spacing w:line="276" w:lineRule="auto"/>
        <w:ind w:left="0"/>
      </w:pPr>
      <w:r w:rsidRPr="006B2AA8">
        <w:rPr>
          <w:noProof/>
        </w:rPr>
        <w:lastRenderedPageBreak/>
        <w:drawing>
          <wp:anchor distT="0" distB="0" distL="114300" distR="114300" simplePos="0" relativeHeight="251737088" behindDoc="0" locked="0" layoutInCell="1" allowOverlap="1" wp14:anchorId="391F34E6" wp14:editId="5C401B3A">
            <wp:simplePos x="0" y="0"/>
            <wp:positionH relativeFrom="column">
              <wp:posOffset>-52070</wp:posOffset>
            </wp:positionH>
            <wp:positionV relativeFrom="paragraph">
              <wp:posOffset>241935</wp:posOffset>
            </wp:positionV>
            <wp:extent cx="4772660" cy="3491865"/>
            <wp:effectExtent l="0" t="0" r="889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72660" cy="3491865"/>
                    </a:xfrm>
                    <a:prstGeom prst="rect">
                      <a:avLst/>
                    </a:prstGeom>
                  </pic:spPr>
                </pic:pic>
              </a:graphicData>
            </a:graphic>
            <wp14:sizeRelH relativeFrom="margin">
              <wp14:pctWidth>0</wp14:pctWidth>
            </wp14:sizeRelH>
            <wp14:sizeRelV relativeFrom="margin">
              <wp14:pctHeight>0</wp14:pctHeight>
            </wp14:sizeRelV>
          </wp:anchor>
        </w:drawing>
      </w:r>
      <w:r w:rsidR="006B2AA8">
        <w:t>Als er een waarde verandert geeft hij de plaats weer:</w:t>
      </w:r>
    </w:p>
    <w:p w14:paraId="4C25CDF1" w14:textId="3DB09032" w:rsidR="00AE4155" w:rsidRDefault="00AE4155">
      <w:pPr>
        <w:spacing w:after="0"/>
      </w:pPr>
    </w:p>
    <w:p w14:paraId="657659E0" w14:textId="2229D828" w:rsidR="000025C4" w:rsidRDefault="00AE4155" w:rsidP="000025C4">
      <w:pPr>
        <w:pStyle w:val="ListParagraph"/>
        <w:spacing w:line="276" w:lineRule="auto"/>
        <w:ind w:left="0"/>
      </w:pPr>
      <w:r w:rsidRPr="000025C4">
        <w:rPr>
          <w:noProof/>
        </w:rPr>
        <w:drawing>
          <wp:anchor distT="0" distB="0" distL="114300" distR="114300" simplePos="0" relativeHeight="251740160" behindDoc="0" locked="0" layoutInCell="1" allowOverlap="1" wp14:anchorId="6371E04F" wp14:editId="1D51F5B2">
            <wp:simplePos x="0" y="0"/>
            <wp:positionH relativeFrom="margin">
              <wp:posOffset>-327372</wp:posOffset>
            </wp:positionH>
            <wp:positionV relativeFrom="paragraph">
              <wp:posOffset>813608</wp:posOffset>
            </wp:positionV>
            <wp:extent cx="6237605" cy="246570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37605" cy="2465705"/>
                    </a:xfrm>
                    <a:prstGeom prst="rect">
                      <a:avLst/>
                    </a:prstGeom>
                  </pic:spPr>
                </pic:pic>
              </a:graphicData>
            </a:graphic>
            <wp14:sizeRelH relativeFrom="margin">
              <wp14:pctWidth>0</wp14:pctWidth>
            </wp14:sizeRelH>
            <wp14:sizeRelV relativeFrom="margin">
              <wp14:pctHeight>0</wp14:pctHeight>
            </wp14:sizeRelV>
          </wp:anchor>
        </w:drawing>
      </w:r>
      <w:r w:rsidR="000025C4">
        <w:t xml:space="preserve">Ik heb </w:t>
      </w:r>
      <w:r w:rsidR="001F45F6">
        <w:t>2 shift registers in cascade geplaatst in mijn test periode om alles te controleren</w:t>
      </w:r>
      <w:r w:rsidR="00EB5A73">
        <w:t xml:space="preserve">. Deze heb ik dan hardware matig </w:t>
      </w:r>
      <w:r w:rsidR="0043164C">
        <w:t>aangestuurd</w:t>
      </w:r>
      <w:r w:rsidR="00EB5A73">
        <w:t xml:space="preserve"> d.m.v. knoppen aan de Shift/Load pin en een functie generator. Hieronder een gemeten signaal </w:t>
      </w:r>
      <w:r w:rsidR="000025C4">
        <w:t>uitgelezen met de Logic Analyzer:</w:t>
      </w:r>
    </w:p>
    <w:p w14:paraId="62F5BCA5" w14:textId="3DC3F8BA" w:rsidR="000025C4" w:rsidRDefault="000025C4" w:rsidP="00295384">
      <w:pPr>
        <w:pStyle w:val="ListParagraph"/>
        <w:spacing w:line="276" w:lineRule="auto"/>
        <w:ind w:left="0"/>
      </w:pPr>
    </w:p>
    <w:p w14:paraId="1E7C0A3A" w14:textId="4CF3FB66" w:rsidR="00347477" w:rsidRDefault="00347477" w:rsidP="00347477">
      <w:r w:rsidRPr="00347477">
        <w:t>Het uitgemeten signaal hierboven geeft aan wat de uitgang is van iedere shift register.</w:t>
      </w:r>
    </w:p>
    <w:p w14:paraId="7D0038CA" w14:textId="2DA66CCD" w:rsidR="000025C4" w:rsidRPr="00914449" w:rsidRDefault="00347477" w:rsidP="00347477">
      <w:pPr>
        <w:pStyle w:val="ListParagraph"/>
        <w:spacing w:line="276" w:lineRule="auto"/>
        <w:ind w:left="0"/>
      </w:pPr>
      <w:r>
        <w:t xml:space="preserve">De punten tussen de roden strepen is de uitgang van het </w:t>
      </w:r>
      <w:r w:rsidR="00F50266">
        <w:t>1</w:t>
      </w:r>
      <w:r w:rsidR="00F50266" w:rsidRPr="00F50266">
        <w:rPr>
          <w:vertAlign w:val="superscript"/>
        </w:rPr>
        <w:t>ste</w:t>
      </w:r>
      <w:r w:rsidR="00F50266">
        <w:t xml:space="preserve"> shift register en tussen de groene strepen is de meting uit </w:t>
      </w:r>
      <w:r w:rsidR="001F45F6">
        <w:t>het 2</w:t>
      </w:r>
      <w:r w:rsidR="001F45F6" w:rsidRPr="001F45F6">
        <w:rPr>
          <w:vertAlign w:val="superscript"/>
        </w:rPr>
        <w:t>de</w:t>
      </w:r>
      <w:r w:rsidR="001F45F6">
        <w:t xml:space="preserve"> shift register.</w:t>
      </w:r>
    </w:p>
    <w:p w14:paraId="62FC97CE" w14:textId="6270CC50" w:rsidR="008D108D" w:rsidRDefault="009C315C" w:rsidP="000807D7">
      <w:pPr>
        <w:pStyle w:val="Heading1"/>
        <w:spacing w:line="360" w:lineRule="auto"/>
      </w:pPr>
      <w:bookmarkStart w:id="50" w:name="_Toc72531226"/>
      <w:r>
        <w:lastRenderedPageBreak/>
        <w:t>BESLUIT</w:t>
      </w:r>
      <w:bookmarkEnd w:id="50"/>
    </w:p>
    <w:p w14:paraId="2845CB50" w14:textId="512E909E" w:rsidR="00BC68D4" w:rsidRDefault="00BC68D4" w:rsidP="00BC68D4">
      <w:r w:rsidRPr="00BC68D4">
        <w:t>Doorheen het schooljaar heb ik zeer veel bijgeleerd door dit project te maken, hier zijn enkele punten die ik bijgeleerd heb:</w:t>
      </w:r>
    </w:p>
    <w:p w14:paraId="5B104DD5" w14:textId="3FBB36D1" w:rsidR="00BC68D4" w:rsidRDefault="00BE4292" w:rsidP="00801EEA">
      <w:pPr>
        <w:pStyle w:val="ListParagraph"/>
        <w:numPr>
          <w:ilvl w:val="0"/>
          <w:numId w:val="43"/>
        </w:numPr>
        <w:spacing w:before="240"/>
      </w:pPr>
      <w:r>
        <w:t xml:space="preserve">Het ontwerpen van een PCB met </w:t>
      </w:r>
      <w:r w:rsidR="00801EEA">
        <w:t>SMD-componenten</w:t>
      </w:r>
      <w:r>
        <w:t xml:space="preserve"> en deze ook zelf op solderen was zeker een uitdaging</w:t>
      </w:r>
      <w:r w:rsidR="00793CB0">
        <w:t>, maar ben aangenaam verast hoe vlot het solderen ging na wat oefenen.</w:t>
      </w:r>
    </w:p>
    <w:p w14:paraId="0C32B7C9" w14:textId="77777777" w:rsidR="001C6865" w:rsidRDefault="001C6865" w:rsidP="001C6865">
      <w:pPr>
        <w:pStyle w:val="ListParagraph"/>
        <w:spacing w:before="240"/>
      </w:pPr>
    </w:p>
    <w:p w14:paraId="76F878EA" w14:textId="2EA3EF5A" w:rsidR="00801EEA" w:rsidRDefault="001C6865" w:rsidP="00801EEA">
      <w:pPr>
        <w:pStyle w:val="ListParagraph"/>
        <w:numPr>
          <w:ilvl w:val="0"/>
          <w:numId w:val="43"/>
        </w:numPr>
        <w:spacing w:before="240"/>
      </w:pPr>
      <w:r>
        <w:t>Het programmeren van ieder deel ging goed, maar door het tijdsgebrek heb ik het volledige project niet kunnen afwerken. Zoal</w:t>
      </w:r>
      <w:r w:rsidR="00E569C5">
        <w:t>s de EEPROM die ik nog niet gebruikt heb en rotary encoder</w:t>
      </w:r>
      <w:r w:rsidR="002D2F7B">
        <w:t>, deze ga ik later zelf nog implementeren.</w:t>
      </w:r>
    </w:p>
    <w:p w14:paraId="4F2DF1A7" w14:textId="77777777" w:rsidR="002D2F7B" w:rsidRDefault="002D2F7B" w:rsidP="002D2F7B">
      <w:pPr>
        <w:pStyle w:val="ListParagraph"/>
      </w:pPr>
    </w:p>
    <w:p w14:paraId="62220BDC" w14:textId="1D02FB0C" w:rsidR="002D2F7B" w:rsidRDefault="002D2F7B" w:rsidP="00801EEA">
      <w:pPr>
        <w:pStyle w:val="ListParagraph"/>
        <w:numPr>
          <w:ilvl w:val="0"/>
          <w:numId w:val="43"/>
        </w:numPr>
        <w:spacing w:before="240"/>
      </w:pPr>
      <w:r>
        <w:t>Het ontwerpen</w:t>
      </w:r>
      <w:r w:rsidR="00F152B3">
        <w:t xml:space="preserve"> van de behuizing is ook niet afgeraakt en is dus enkel een 3D-schets van.</w:t>
      </w:r>
      <w:r w:rsidR="00F714BE">
        <w:t xml:space="preserve"> Het ontwerp om de behuizing te 3D-printen is ook afgewerkt en kan dus geprint worden.</w:t>
      </w:r>
    </w:p>
    <w:p w14:paraId="5A18A990" w14:textId="77777777" w:rsidR="00083165" w:rsidRDefault="00083165" w:rsidP="00083165">
      <w:pPr>
        <w:pStyle w:val="ListParagraph"/>
      </w:pPr>
    </w:p>
    <w:p w14:paraId="60A5EE22" w14:textId="1D106A9C" w:rsidR="00DD12E0" w:rsidRDefault="00083165" w:rsidP="00DD12E0">
      <w:pPr>
        <w:pStyle w:val="ListParagraph"/>
        <w:numPr>
          <w:ilvl w:val="0"/>
          <w:numId w:val="43"/>
        </w:numPr>
        <w:spacing w:before="240"/>
      </w:pPr>
      <w:r>
        <w:t xml:space="preserve">Het uitzoeken hoe ik ieder component met elkaar zal communiceren en aangesloten worden was zeer interessant en is ook zeer goed gelukt. </w:t>
      </w:r>
    </w:p>
    <w:p w14:paraId="382499CB" w14:textId="77777777" w:rsidR="00CB0DA8" w:rsidRDefault="00CB0DA8" w:rsidP="00DD12E0"/>
    <w:p w14:paraId="687D9246" w14:textId="03BE5737" w:rsidR="00DD12E0" w:rsidRDefault="00DD12E0" w:rsidP="00DD12E0">
      <w:r>
        <w:t>Ten slotte is dus het volgende afgewerkt van het project:</w:t>
      </w:r>
    </w:p>
    <w:p w14:paraId="3DE24445" w14:textId="25CA3390" w:rsidR="00DD12E0" w:rsidRDefault="00DD12E0" w:rsidP="00602E89">
      <w:pPr>
        <w:pStyle w:val="ListParagraph"/>
        <w:numPr>
          <w:ilvl w:val="0"/>
          <w:numId w:val="44"/>
        </w:numPr>
        <w:spacing w:line="276" w:lineRule="auto"/>
      </w:pPr>
      <w:r>
        <w:t>Er is een PCB ontworpen die</w:t>
      </w:r>
      <w:r w:rsidR="003F7CA6">
        <w:t xml:space="preserve"> </w:t>
      </w:r>
      <w:r w:rsidR="00874E99">
        <w:t>bijna volledig</w:t>
      </w:r>
      <w:r w:rsidR="003F7CA6">
        <w:t xml:space="preserve"> werkend is maar ontbreekt 1 pin die niet naar buiten gebracht is (</w:t>
      </w:r>
      <w:r w:rsidR="00946869">
        <w:t>uitgang shift register)</w:t>
      </w:r>
    </w:p>
    <w:p w14:paraId="66204DF4" w14:textId="77777777" w:rsidR="00946869" w:rsidRDefault="00946869" w:rsidP="00602E89">
      <w:pPr>
        <w:pStyle w:val="ListParagraph"/>
        <w:spacing w:line="276" w:lineRule="auto"/>
      </w:pPr>
    </w:p>
    <w:p w14:paraId="72848317" w14:textId="521D0A9B" w:rsidR="00DD12E0" w:rsidRDefault="00E43BC0" w:rsidP="00602E89">
      <w:pPr>
        <w:pStyle w:val="ListParagraph"/>
        <w:numPr>
          <w:ilvl w:val="0"/>
          <w:numId w:val="44"/>
        </w:numPr>
        <w:spacing w:before="240" w:line="276" w:lineRule="auto"/>
      </w:pPr>
      <w:r>
        <w:t xml:space="preserve">Er is 1 PCB </w:t>
      </w:r>
      <w:r w:rsidR="00874E99">
        <w:t>volledig bestukt en werkend van de 8.</w:t>
      </w:r>
    </w:p>
    <w:p w14:paraId="3371092A" w14:textId="77777777" w:rsidR="008B6083" w:rsidRDefault="008B6083" w:rsidP="00602E89">
      <w:pPr>
        <w:pStyle w:val="ListParagraph"/>
        <w:spacing w:line="276" w:lineRule="auto"/>
      </w:pPr>
    </w:p>
    <w:p w14:paraId="3F2CC43C" w14:textId="08B9C9C0" w:rsidR="008B6083" w:rsidRDefault="008B6083" w:rsidP="00602E89">
      <w:pPr>
        <w:pStyle w:val="ListParagraph"/>
        <w:numPr>
          <w:ilvl w:val="0"/>
          <w:numId w:val="44"/>
        </w:numPr>
        <w:spacing w:before="240" w:line="276" w:lineRule="auto"/>
      </w:pPr>
      <w:r>
        <w:t>De PCB van het hoofdbord is volledig bestukt en werkend alleen is de EEPROM nog niet getest en de drukknoppen.</w:t>
      </w:r>
    </w:p>
    <w:p w14:paraId="19FBD8C8" w14:textId="77777777" w:rsidR="008B6083" w:rsidRDefault="008B6083" w:rsidP="00602E89">
      <w:pPr>
        <w:pStyle w:val="ListParagraph"/>
        <w:spacing w:line="276" w:lineRule="auto"/>
      </w:pPr>
    </w:p>
    <w:p w14:paraId="5A7D74EF" w14:textId="3ECDD8A9" w:rsidR="008B6083" w:rsidRDefault="008B6083" w:rsidP="00602E89">
      <w:pPr>
        <w:pStyle w:val="ListParagraph"/>
        <w:numPr>
          <w:ilvl w:val="0"/>
          <w:numId w:val="44"/>
        </w:numPr>
        <w:spacing w:before="240" w:line="276" w:lineRule="auto"/>
      </w:pPr>
      <w:r>
        <w:t>De 7-segmenten kan ik individueel programmeren</w:t>
      </w:r>
      <w:r w:rsidR="00602E89">
        <w:t>, de RGB LED’s kan ik apart aansturen en instellen, het shift register van de magneet sensoren kan ik volledig binnen</w:t>
      </w:r>
      <w:r w:rsidR="00CB0DA8">
        <w:t xml:space="preserve"> </w:t>
      </w:r>
      <w:r w:rsidR="00602E89">
        <w:t>lezen</w:t>
      </w:r>
      <w:r w:rsidR="00652468">
        <w:t>, de STM32F1 gans programmeren &amp; debuggen</w:t>
      </w:r>
      <w:r w:rsidR="00CB0DA8">
        <w:t>.</w:t>
      </w:r>
    </w:p>
    <w:p w14:paraId="39489E2E" w14:textId="77777777" w:rsidR="00CB0DA8" w:rsidRDefault="00CB0DA8" w:rsidP="00CB0DA8">
      <w:pPr>
        <w:pStyle w:val="ListParagraph"/>
      </w:pPr>
    </w:p>
    <w:p w14:paraId="34BA386E" w14:textId="2C441AA2" w:rsidR="00652468" w:rsidRPr="005036D6" w:rsidRDefault="00CB0DA8" w:rsidP="00652468">
      <w:pPr>
        <w:pStyle w:val="ListParagraph"/>
        <w:numPr>
          <w:ilvl w:val="0"/>
          <w:numId w:val="44"/>
        </w:numPr>
        <w:spacing w:before="240" w:line="276" w:lineRule="auto"/>
      </w:pPr>
      <w:r>
        <w:t>De magneet sensoren werken, de voltage translator werkt, de boot mode selector werkt</w:t>
      </w:r>
      <w:r w:rsidR="00FA2820">
        <w:t xml:space="preserve">, de </w:t>
      </w:r>
      <w:r w:rsidR="00DD0307">
        <w:t xml:space="preserve">beide </w:t>
      </w:r>
      <w:r w:rsidR="00FA2820">
        <w:t>voeding</w:t>
      </w:r>
      <w:r w:rsidR="00DD0307">
        <w:t xml:space="preserve"> van 5V en 3V3</w:t>
      </w:r>
      <w:r w:rsidR="00FA2820">
        <w:t xml:space="preserve"> werkt.</w:t>
      </w:r>
    </w:p>
    <w:sectPr w:rsidR="00652468" w:rsidRPr="005036D6" w:rsidSect="003F7CA6">
      <w:pgSz w:w="11906" w:h="16838" w:code="9"/>
      <w:pgMar w:top="1134" w:right="1134" w:bottom="1134" w:left="187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36C49" w14:textId="77777777" w:rsidR="008C3A91" w:rsidRDefault="008C3A91">
      <w:r>
        <w:separator/>
      </w:r>
    </w:p>
  </w:endnote>
  <w:endnote w:type="continuationSeparator" w:id="0">
    <w:p w14:paraId="757C9F89" w14:textId="77777777" w:rsidR="008C3A91" w:rsidRDefault="008C3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echnic">
    <w:charset w:val="02"/>
    <w:family w:val="auto"/>
    <w:pitch w:val="variable"/>
    <w:sig w:usb0="00000000" w:usb1="10000000" w:usb2="00000000" w:usb3="00000000" w:csb0="80000000" w:csb1="00000000"/>
  </w:font>
  <w:font w:name="CommonBullets">
    <w:altName w:val="Webdings"/>
    <w:charset w:val="02"/>
    <w:family w:val="swiss"/>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040199"/>
      <w:docPartObj>
        <w:docPartGallery w:val="Page Numbers (Bottom of Page)"/>
        <w:docPartUnique/>
      </w:docPartObj>
    </w:sdtPr>
    <w:sdtEndPr/>
    <w:sdtContent>
      <w:sdt>
        <w:sdtPr>
          <w:id w:val="-1769616900"/>
          <w:docPartObj>
            <w:docPartGallery w:val="Page Numbers (Top of Page)"/>
            <w:docPartUnique/>
          </w:docPartObj>
        </w:sdtPr>
        <w:sdtEndPr/>
        <w:sdtContent>
          <w:p w14:paraId="59575F88" w14:textId="62535C9A" w:rsidR="009526CB" w:rsidRDefault="009526CB">
            <w:pPr>
              <w:pStyle w:val="Footer"/>
              <w:jc w:val="right"/>
            </w:pPr>
            <w:r>
              <w:t xml:space="preserve">Pagina </w:t>
            </w:r>
            <w:r>
              <w:rPr>
                <w:b w:val="0"/>
                <w:bCs/>
                <w:sz w:val="24"/>
                <w:szCs w:val="24"/>
              </w:rPr>
              <w:fldChar w:fldCharType="begin"/>
            </w:r>
            <w:r>
              <w:instrText xml:space="preserve"> PAGE </w:instrText>
            </w:r>
            <w:r>
              <w:rPr>
                <w:b w:val="0"/>
                <w:bCs/>
                <w:sz w:val="24"/>
                <w:szCs w:val="24"/>
              </w:rPr>
              <w:fldChar w:fldCharType="separate"/>
            </w:r>
            <w:r>
              <w:rPr>
                <w:noProof/>
              </w:rPr>
              <w:t>2</w:t>
            </w:r>
            <w:r>
              <w:rPr>
                <w:b w:val="0"/>
                <w:bCs/>
                <w:sz w:val="24"/>
                <w:szCs w:val="24"/>
              </w:rPr>
              <w:fldChar w:fldCharType="end"/>
            </w:r>
            <w:r>
              <w:t xml:space="preserve"> van </w:t>
            </w:r>
            <w:r w:rsidR="00AD1DB1">
              <w:rPr>
                <w:noProof/>
              </w:rPr>
              <w:t>27</w:t>
            </w:r>
          </w:p>
        </w:sdtContent>
      </w:sdt>
    </w:sdtContent>
  </w:sdt>
  <w:p w14:paraId="740535CD" w14:textId="19572513" w:rsidR="007755B1" w:rsidRPr="007755B1" w:rsidRDefault="007755B1" w:rsidP="007755B1">
    <w:pPr>
      <w:pStyle w:val="Footer"/>
      <w:pBdr>
        <w:top w:val="none" w:sz="0" w:space="0" w:color="auto"/>
      </w:pBdr>
      <w:tabs>
        <w:tab w:val="clear" w:pos="4536"/>
        <w:tab w:val="clear" w:pos="9072"/>
        <w:tab w:val="left" w:pos="318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7122D" w14:textId="77777777" w:rsidR="001C01E3" w:rsidRDefault="001C01E3" w:rsidP="001C01E3">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75164"/>
      <w:docPartObj>
        <w:docPartGallery w:val="Page Numbers (Bottom of Page)"/>
        <w:docPartUnique/>
      </w:docPartObj>
    </w:sdtPr>
    <w:sdtEndPr/>
    <w:sdtContent>
      <w:sdt>
        <w:sdtPr>
          <w:id w:val="-1672402585"/>
          <w:docPartObj>
            <w:docPartGallery w:val="Page Numbers (Top of Page)"/>
            <w:docPartUnique/>
          </w:docPartObj>
        </w:sdtPr>
        <w:sdtEndPr/>
        <w:sdtContent>
          <w:p w14:paraId="51684BBF" w14:textId="0B6E5BC8" w:rsidR="009526CB" w:rsidRDefault="009526CB">
            <w:pPr>
              <w:pStyle w:val="Footer"/>
              <w:jc w:val="right"/>
            </w:pPr>
            <w:r>
              <w:t xml:space="preserve">Pagina </w:t>
            </w:r>
            <w:r>
              <w:rPr>
                <w:b w:val="0"/>
                <w:bCs/>
                <w:sz w:val="24"/>
                <w:szCs w:val="24"/>
              </w:rPr>
              <w:fldChar w:fldCharType="begin"/>
            </w:r>
            <w:r>
              <w:instrText xml:space="preserve"> PAGE </w:instrText>
            </w:r>
            <w:r>
              <w:rPr>
                <w:b w:val="0"/>
                <w:bCs/>
                <w:sz w:val="24"/>
                <w:szCs w:val="24"/>
              </w:rPr>
              <w:fldChar w:fldCharType="separate"/>
            </w:r>
            <w:r>
              <w:rPr>
                <w:noProof/>
              </w:rPr>
              <w:t>2</w:t>
            </w:r>
            <w:r>
              <w:rPr>
                <w:b w:val="0"/>
                <w:bCs/>
                <w:sz w:val="24"/>
                <w:szCs w:val="24"/>
              </w:rPr>
              <w:fldChar w:fldCharType="end"/>
            </w:r>
            <w:r>
              <w:t xml:space="preserve"> van </w:t>
            </w:r>
            <w:r w:rsidR="003F7CA6">
              <w:t>27</w:t>
            </w:r>
          </w:p>
        </w:sdtContent>
      </w:sdt>
    </w:sdtContent>
  </w:sdt>
  <w:p w14:paraId="292EBEAC" w14:textId="77777777" w:rsidR="009526CB" w:rsidRPr="007755B1" w:rsidRDefault="009526CB" w:rsidP="007755B1">
    <w:pPr>
      <w:pStyle w:val="Footer"/>
      <w:pBdr>
        <w:top w:val="none" w:sz="0" w:space="0" w:color="auto"/>
      </w:pBdr>
      <w:tabs>
        <w:tab w:val="clear" w:pos="4536"/>
        <w:tab w:val="clear" w:pos="9072"/>
        <w:tab w:val="left" w:pos="318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B984A" w14:textId="77777777" w:rsidR="008C3A91" w:rsidRDefault="008C3A91">
      <w:r>
        <w:separator/>
      </w:r>
    </w:p>
  </w:footnote>
  <w:footnote w:type="continuationSeparator" w:id="0">
    <w:p w14:paraId="736567C5" w14:textId="77777777" w:rsidR="008C3A91" w:rsidRDefault="008C3A91">
      <w:r>
        <w:continuationSeparator/>
      </w:r>
    </w:p>
  </w:footnote>
  <w:footnote w:id="1">
    <w:p w14:paraId="4A775028" w14:textId="410EFB76" w:rsidR="004F07EF" w:rsidRPr="00C479C1" w:rsidRDefault="004F07EF">
      <w:pPr>
        <w:pStyle w:val="FootnoteText"/>
        <w:rPr>
          <w:sz w:val="20"/>
          <w:szCs w:val="18"/>
        </w:rPr>
      </w:pPr>
      <w:r w:rsidRPr="00C479C1">
        <w:rPr>
          <w:rStyle w:val="FootnoteReference"/>
          <w:sz w:val="18"/>
          <w:szCs w:val="18"/>
        </w:rPr>
        <w:footnoteRef/>
      </w:r>
      <w:r w:rsidRPr="00C479C1">
        <w:rPr>
          <w:sz w:val="20"/>
          <w:szCs w:val="18"/>
        </w:rPr>
        <w:t xml:space="preserve"> </w:t>
      </w:r>
      <w:r w:rsidR="00C479C1" w:rsidRPr="00C479C1">
        <w:rPr>
          <w:sz w:val="16"/>
          <w:szCs w:val="14"/>
        </w:rPr>
        <w:t>Bij aankoop van 100 stuks.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4427B" w14:textId="77777777" w:rsidR="002E351F" w:rsidRDefault="007C498C">
    <w:pPr>
      <w:pStyle w:val="Header"/>
      <w:rPr>
        <w:b w:val="0"/>
      </w:rPr>
    </w:pPr>
    <w:r>
      <w:rPr>
        <w:rStyle w:val="PageNumber"/>
        <w:b/>
      </w:rPr>
      <w:fldChar w:fldCharType="begin"/>
    </w:r>
    <w:r w:rsidR="002E351F">
      <w:rPr>
        <w:rStyle w:val="PageNumber"/>
        <w:b/>
      </w:rPr>
      <w:instrText xml:space="preserve"> PAGE </w:instrText>
    </w:r>
    <w:r>
      <w:rPr>
        <w:rStyle w:val="PageNumber"/>
        <w:b/>
      </w:rPr>
      <w:fldChar w:fldCharType="separate"/>
    </w:r>
    <w:r w:rsidR="002E351F">
      <w:rPr>
        <w:rStyle w:val="PageNumber"/>
        <w:b/>
        <w:noProof/>
      </w:rPr>
      <w:t>2</w:t>
    </w:r>
    <w:r>
      <w:rPr>
        <w:rStyle w:val="PageNumber"/>
        <w:b/>
      </w:rPr>
      <w:fldChar w:fldCharType="end"/>
    </w:r>
    <w:r w:rsidR="002E351F">
      <w:rPr>
        <w:rStyle w:val="PageNumber"/>
      </w:rPr>
      <w:t xml:space="preserve"> </w:t>
    </w:r>
    <w:r w:rsidR="002E351F">
      <w:rPr>
        <w:rStyle w:val="PageNumber"/>
      </w:rPr>
      <w:sym w:font="Symbol" w:char="F0A8"/>
    </w:r>
    <w:r w:rsidR="002E351F">
      <w:rPr>
        <w:rStyle w:val="PageNumber"/>
      </w:rPr>
      <w:tab/>
    </w:r>
    <w:r w:rsidR="002E351F">
      <w:rPr>
        <w:rStyle w:val="PageNumber"/>
      </w:rPr>
      <w:tab/>
    </w:r>
    <w:r w:rsidR="002E351F">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77B0" w14:textId="77777777" w:rsidR="002E351F" w:rsidRPr="007755B1" w:rsidRDefault="002E351F"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675F0" w14:textId="77777777" w:rsidR="00153653" w:rsidRDefault="00153653"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7FE4C" w14:textId="77777777" w:rsidR="00CD5F6F" w:rsidRPr="007755B1" w:rsidRDefault="00CD5F6F" w:rsidP="007755B1">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7B4CF7C"/>
    <w:lvl w:ilvl="0">
      <w:start w:val="1"/>
      <w:numFmt w:val="decimal"/>
      <w:lvlText w:val="%1."/>
      <w:lvlJc w:val="left"/>
      <w:pPr>
        <w:tabs>
          <w:tab w:val="num" w:pos="643"/>
        </w:tabs>
        <w:ind w:left="643" w:hanging="360"/>
      </w:pPr>
    </w:lvl>
  </w:abstractNum>
  <w:abstractNum w:abstractNumId="1" w15:restartNumberingAfterBreak="0">
    <w:nsid w:val="FFFFFF88"/>
    <w:multiLevelType w:val="singleLevel"/>
    <w:tmpl w:val="6848E7D6"/>
    <w:lvl w:ilvl="0">
      <w:start w:val="1"/>
      <w:numFmt w:val="decimal"/>
      <w:lvlText w:val="%1."/>
      <w:lvlJc w:val="left"/>
      <w:pPr>
        <w:tabs>
          <w:tab w:val="num" w:pos="360"/>
        </w:tabs>
        <w:ind w:left="360" w:hanging="360"/>
      </w:pPr>
    </w:lvl>
  </w:abstractNum>
  <w:abstractNum w:abstractNumId="2" w15:restartNumberingAfterBreak="0">
    <w:nsid w:val="FFFFFFFB"/>
    <w:multiLevelType w:val="multilevel"/>
    <w:tmpl w:val="D4E4C2FA"/>
    <w:lvl w:ilvl="0">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0E87073"/>
    <w:multiLevelType w:val="hybridMultilevel"/>
    <w:tmpl w:val="36D043D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050D00E7"/>
    <w:multiLevelType w:val="hybridMultilevel"/>
    <w:tmpl w:val="4DF2B8DC"/>
    <w:lvl w:ilvl="0" w:tplc="F0300DAE">
      <w:start w:val="1"/>
      <w:numFmt w:val="bullet"/>
      <w:lvlText w:val="-"/>
      <w:lvlJc w:val="left"/>
      <w:pPr>
        <w:ind w:left="720" w:hanging="360"/>
      </w:pPr>
      <w:rPr>
        <w:rFonts w:ascii="Verdana" w:eastAsia="MS Mincho" w:hAnsi="Verdana"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AD675C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C07524"/>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D80074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8" w15:restartNumberingAfterBreak="0">
    <w:nsid w:val="0E150040"/>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111D29AA"/>
    <w:multiLevelType w:val="hybridMultilevel"/>
    <w:tmpl w:val="2FCE6E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3723FDF"/>
    <w:multiLevelType w:val="hybridMultilevel"/>
    <w:tmpl w:val="93D844DC"/>
    <w:lvl w:ilvl="0" w:tplc="FA1A747E">
      <w:start w:val="1"/>
      <w:numFmt w:val="lowerLetter"/>
      <w:lvlText w:val="%1."/>
      <w:lvlJc w:val="left"/>
      <w:pPr>
        <w:ind w:left="1080" w:hanging="360"/>
      </w:pPr>
      <w:rPr>
        <w:rFonts w:hint="default"/>
        <w:sz w:val="20"/>
        <w:szCs w:val="20"/>
      </w:r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11"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12" w15:restartNumberingAfterBreak="0">
    <w:nsid w:val="1B775A4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13" w15:restartNumberingAfterBreak="0">
    <w:nsid w:val="1FC750DB"/>
    <w:multiLevelType w:val="multilevel"/>
    <w:tmpl w:val="B9EAE72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0620A29"/>
    <w:multiLevelType w:val="singleLevel"/>
    <w:tmpl w:val="0413000F"/>
    <w:lvl w:ilvl="0">
      <w:start w:val="1"/>
      <w:numFmt w:val="decimal"/>
      <w:lvlText w:val="%1."/>
      <w:lvlJc w:val="left"/>
      <w:pPr>
        <w:tabs>
          <w:tab w:val="num" w:pos="360"/>
        </w:tabs>
        <w:ind w:left="360" w:hanging="360"/>
      </w:pPr>
    </w:lvl>
  </w:abstractNum>
  <w:abstractNum w:abstractNumId="15" w15:restartNumberingAfterBreak="0">
    <w:nsid w:val="2B202D2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6140A8"/>
    <w:multiLevelType w:val="hybridMultilevel"/>
    <w:tmpl w:val="445846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2C8E0192"/>
    <w:multiLevelType w:val="multilevel"/>
    <w:tmpl w:val="7ACC517E"/>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2CA7300A"/>
    <w:multiLevelType w:val="hybridMultilevel"/>
    <w:tmpl w:val="4880A3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3DB62834"/>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CA6F9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47066186"/>
    <w:multiLevelType w:val="hybridMultilevel"/>
    <w:tmpl w:val="485C596C"/>
    <w:lvl w:ilvl="0" w:tplc="EE6C23AE">
      <w:numFmt w:val="bullet"/>
      <w:lvlText w:val="-"/>
      <w:lvlJc w:val="left"/>
      <w:pPr>
        <w:ind w:left="720" w:hanging="360"/>
      </w:pPr>
      <w:rPr>
        <w:rFonts w:ascii="Verdana" w:eastAsia="MS Mincho" w:hAnsi="Verdana"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A485EBE"/>
    <w:multiLevelType w:val="multilevel"/>
    <w:tmpl w:val="B4DE3C18"/>
    <w:lvl w:ilvl="0">
      <w:start w:val="3"/>
      <w:numFmt w:val="bullet"/>
      <w:lvlText w:val=""/>
      <w:lvlJc w:val="left"/>
      <w:pPr>
        <w:tabs>
          <w:tab w:val="num" w:pos="432"/>
        </w:tabs>
        <w:ind w:left="432" w:hanging="432"/>
      </w:pPr>
      <w:rPr>
        <w:rFonts w:ascii="CommonBullets" w:hAnsi="CommonBullets" w:hint="default"/>
      </w:rPr>
    </w:lvl>
    <w:lvl w:ilvl="1">
      <w:start w:val="5"/>
      <w:numFmt w:val="bullet"/>
      <w:lvlText w:val=""/>
      <w:lvlJc w:val="left"/>
      <w:pPr>
        <w:tabs>
          <w:tab w:val="num" w:pos="576"/>
        </w:tabs>
        <w:ind w:left="576" w:hanging="576"/>
      </w:pPr>
      <w:rPr>
        <w:rFonts w:ascii="CommonBullets" w:hAnsi="Garamond" w:hint="default"/>
      </w:rPr>
    </w:lvl>
    <w:lvl w:ilvl="2">
      <w:start w:val="1"/>
      <w:numFmt w:val="bullet"/>
      <w:lvlText w:val=""/>
      <w:lvlJc w:val="left"/>
      <w:pPr>
        <w:tabs>
          <w:tab w:val="num" w:pos="720"/>
        </w:tabs>
        <w:ind w:left="720" w:hanging="720"/>
      </w:pPr>
      <w:rPr>
        <w:rFonts w:ascii="CommonBullets" w:hAnsi="CommonBullets" w:hint="default"/>
      </w:rPr>
    </w:lvl>
    <w:lvl w:ilvl="3">
      <w:start w:val="1"/>
      <w:numFmt w:val="decimal"/>
      <w:lvlText w:val="%1.%2.%3.%4"/>
      <w:lvlJc w:val="left"/>
      <w:pPr>
        <w:tabs>
          <w:tab w:val="num" w:pos="1440"/>
        </w:tabs>
        <w:ind w:left="864" w:hanging="864"/>
      </w:pPr>
    </w:lvl>
    <w:lvl w:ilvl="4">
      <w:start w:val="1"/>
      <w:numFmt w:val="decimal"/>
      <w:lvlText w:val="%1.%2.%3.%4.%5"/>
      <w:lvlJc w:val="left"/>
      <w:pPr>
        <w:tabs>
          <w:tab w:val="num" w:pos="1800"/>
        </w:tabs>
        <w:ind w:left="1008" w:hanging="1008"/>
      </w:pPr>
    </w:lvl>
    <w:lvl w:ilvl="5">
      <w:start w:val="1"/>
      <w:numFmt w:val="decimal"/>
      <w:lvlText w:val="%1.%2.%3.%4.%5.%6"/>
      <w:lvlJc w:val="left"/>
      <w:pPr>
        <w:tabs>
          <w:tab w:val="num" w:pos="1800"/>
        </w:tabs>
        <w:ind w:left="1152" w:hanging="1152"/>
      </w:pPr>
    </w:lvl>
    <w:lvl w:ilvl="6">
      <w:start w:val="1"/>
      <w:numFmt w:val="decimal"/>
      <w:lvlText w:val="%1.%2.%3.%4.%5.%6.%7"/>
      <w:lvlJc w:val="left"/>
      <w:pPr>
        <w:tabs>
          <w:tab w:val="num" w:pos="2160"/>
        </w:tabs>
        <w:ind w:left="1296" w:hanging="1296"/>
      </w:pPr>
    </w:lvl>
    <w:lvl w:ilvl="7">
      <w:start w:val="1"/>
      <w:numFmt w:val="decimal"/>
      <w:lvlText w:val="%1.%2.%3.%4.%5.%6.%7.%8"/>
      <w:lvlJc w:val="left"/>
      <w:pPr>
        <w:tabs>
          <w:tab w:val="num" w:pos="2520"/>
        </w:tabs>
        <w:ind w:left="1440" w:hanging="1440"/>
      </w:pPr>
    </w:lvl>
    <w:lvl w:ilvl="8">
      <w:start w:val="1"/>
      <w:numFmt w:val="decimal"/>
      <w:lvlText w:val="%1.%2.%3.%4.%5.%6.%7.%8.%9"/>
      <w:lvlJc w:val="left"/>
      <w:pPr>
        <w:tabs>
          <w:tab w:val="num" w:pos="2880"/>
        </w:tabs>
        <w:ind w:left="1584" w:hanging="1584"/>
      </w:pPr>
    </w:lvl>
  </w:abstractNum>
  <w:abstractNum w:abstractNumId="23" w15:restartNumberingAfterBreak="0">
    <w:nsid w:val="4C0F1542"/>
    <w:multiLevelType w:val="multilevel"/>
    <w:tmpl w:val="FDBA84D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985"/>
        </w:tabs>
        <w:ind w:left="1985" w:hanging="1985"/>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4DA5074F"/>
    <w:multiLevelType w:val="hybridMultilevel"/>
    <w:tmpl w:val="064AB80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E1A0185"/>
    <w:multiLevelType w:val="hybridMultilevel"/>
    <w:tmpl w:val="D9F64E5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49D64E7"/>
    <w:multiLevelType w:val="hybridMultilevel"/>
    <w:tmpl w:val="60DC5D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69A2D47"/>
    <w:multiLevelType w:val="hybridMultilevel"/>
    <w:tmpl w:val="67A004C0"/>
    <w:lvl w:ilvl="0" w:tplc="08130001">
      <w:start w:val="1"/>
      <w:numFmt w:val="bullet"/>
      <w:lvlText w:val=""/>
      <w:lvlJc w:val="left"/>
      <w:pPr>
        <w:ind w:left="791" w:hanging="360"/>
      </w:pPr>
      <w:rPr>
        <w:rFonts w:ascii="Symbol" w:hAnsi="Symbol" w:hint="default"/>
      </w:rPr>
    </w:lvl>
    <w:lvl w:ilvl="1" w:tplc="08130003" w:tentative="1">
      <w:start w:val="1"/>
      <w:numFmt w:val="bullet"/>
      <w:lvlText w:val="o"/>
      <w:lvlJc w:val="left"/>
      <w:pPr>
        <w:ind w:left="1511" w:hanging="360"/>
      </w:pPr>
      <w:rPr>
        <w:rFonts w:ascii="Courier New" w:hAnsi="Courier New" w:cs="Courier New" w:hint="default"/>
      </w:rPr>
    </w:lvl>
    <w:lvl w:ilvl="2" w:tplc="08130005" w:tentative="1">
      <w:start w:val="1"/>
      <w:numFmt w:val="bullet"/>
      <w:lvlText w:val=""/>
      <w:lvlJc w:val="left"/>
      <w:pPr>
        <w:ind w:left="2231" w:hanging="360"/>
      </w:pPr>
      <w:rPr>
        <w:rFonts w:ascii="Wingdings" w:hAnsi="Wingdings" w:hint="default"/>
      </w:rPr>
    </w:lvl>
    <w:lvl w:ilvl="3" w:tplc="08130001" w:tentative="1">
      <w:start w:val="1"/>
      <w:numFmt w:val="bullet"/>
      <w:lvlText w:val=""/>
      <w:lvlJc w:val="left"/>
      <w:pPr>
        <w:ind w:left="2951" w:hanging="360"/>
      </w:pPr>
      <w:rPr>
        <w:rFonts w:ascii="Symbol" w:hAnsi="Symbol" w:hint="default"/>
      </w:rPr>
    </w:lvl>
    <w:lvl w:ilvl="4" w:tplc="08130003" w:tentative="1">
      <w:start w:val="1"/>
      <w:numFmt w:val="bullet"/>
      <w:lvlText w:val="o"/>
      <w:lvlJc w:val="left"/>
      <w:pPr>
        <w:ind w:left="3671" w:hanging="360"/>
      </w:pPr>
      <w:rPr>
        <w:rFonts w:ascii="Courier New" w:hAnsi="Courier New" w:cs="Courier New" w:hint="default"/>
      </w:rPr>
    </w:lvl>
    <w:lvl w:ilvl="5" w:tplc="08130005" w:tentative="1">
      <w:start w:val="1"/>
      <w:numFmt w:val="bullet"/>
      <w:lvlText w:val=""/>
      <w:lvlJc w:val="left"/>
      <w:pPr>
        <w:ind w:left="4391" w:hanging="360"/>
      </w:pPr>
      <w:rPr>
        <w:rFonts w:ascii="Wingdings" w:hAnsi="Wingdings" w:hint="default"/>
      </w:rPr>
    </w:lvl>
    <w:lvl w:ilvl="6" w:tplc="08130001" w:tentative="1">
      <w:start w:val="1"/>
      <w:numFmt w:val="bullet"/>
      <w:lvlText w:val=""/>
      <w:lvlJc w:val="left"/>
      <w:pPr>
        <w:ind w:left="5111" w:hanging="360"/>
      </w:pPr>
      <w:rPr>
        <w:rFonts w:ascii="Symbol" w:hAnsi="Symbol" w:hint="default"/>
      </w:rPr>
    </w:lvl>
    <w:lvl w:ilvl="7" w:tplc="08130003" w:tentative="1">
      <w:start w:val="1"/>
      <w:numFmt w:val="bullet"/>
      <w:lvlText w:val="o"/>
      <w:lvlJc w:val="left"/>
      <w:pPr>
        <w:ind w:left="5831" w:hanging="360"/>
      </w:pPr>
      <w:rPr>
        <w:rFonts w:ascii="Courier New" w:hAnsi="Courier New" w:cs="Courier New" w:hint="default"/>
      </w:rPr>
    </w:lvl>
    <w:lvl w:ilvl="8" w:tplc="08130005" w:tentative="1">
      <w:start w:val="1"/>
      <w:numFmt w:val="bullet"/>
      <w:lvlText w:val=""/>
      <w:lvlJc w:val="left"/>
      <w:pPr>
        <w:ind w:left="6551" w:hanging="360"/>
      </w:pPr>
      <w:rPr>
        <w:rFonts w:ascii="Wingdings" w:hAnsi="Wingdings" w:hint="default"/>
      </w:rPr>
    </w:lvl>
  </w:abstractNum>
  <w:abstractNum w:abstractNumId="28" w15:restartNumberingAfterBreak="0">
    <w:nsid w:val="56FF38CA"/>
    <w:multiLevelType w:val="hybridMultilevel"/>
    <w:tmpl w:val="434651C6"/>
    <w:lvl w:ilvl="0" w:tplc="BE8CB37C">
      <w:numFmt w:val="bullet"/>
      <w:lvlText w:val="-"/>
      <w:lvlJc w:val="left"/>
      <w:pPr>
        <w:ind w:left="720" w:hanging="360"/>
      </w:pPr>
      <w:rPr>
        <w:rFonts w:ascii="Verdana" w:eastAsia="MS Mincho" w:hAnsi="Verdana"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8A335F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30" w15:restartNumberingAfterBreak="0">
    <w:nsid w:val="594873F7"/>
    <w:multiLevelType w:val="multilevel"/>
    <w:tmpl w:val="14CA04A6"/>
    <w:lvl w:ilvl="0">
      <w:start w:val="1"/>
      <w:numFmt w:val="decimal"/>
      <w:pStyle w:val="Heading1"/>
      <w:lvlText w:val="%1"/>
      <w:lvlJc w:val="left"/>
      <w:pPr>
        <w:tabs>
          <w:tab w:val="num" w:pos="1021"/>
        </w:tabs>
        <w:ind w:left="1021" w:hanging="1021"/>
      </w:pPr>
      <w:rPr>
        <w:rFonts w:hint="default"/>
      </w:rPr>
    </w:lvl>
    <w:lvl w:ilvl="1">
      <w:start w:val="1"/>
      <w:numFmt w:val="decimal"/>
      <w:pStyle w:val="Heading2"/>
      <w:lvlText w:val="%1.%2"/>
      <w:lvlJc w:val="left"/>
      <w:pPr>
        <w:tabs>
          <w:tab w:val="num" w:pos="1021"/>
        </w:tabs>
        <w:ind w:left="1021" w:hanging="102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A067153"/>
    <w:multiLevelType w:val="hybridMultilevel"/>
    <w:tmpl w:val="195418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C7B1DEC"/>
    <w:multiLevelType w:val="singleLevel"/>
    <w:tmpl w:val="0413000F"/>
    <w:lvl w:ilvl="0">
      <w:start w:val="1"/>
      <w:numFmt w:val="decimal"/>
      <w:lvlText w:val="%1."/>
      <w:lvlJc w:val="left"/>
      <w:pPr>
        <w:tabs>
          <w:tab w:val="num" w:pos="360"/>
        </w:tabs>
        <w:ind w:left="360" w:hanging="360"/>
      </w:pPr>
    </w:lvl>
  </w:abstractNum>
  <w:abstractNum w:abstractNumId="33" w15:restartNumberingAfterBreak="0">
    <w:nsid w:val="5FD12571"/>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1C72505"/>
    <w:multiLevelType w:val="hybridMultilevel"/>
    <w:tmpl w:val="3B68953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5" w15:restartNumberingAfterBreak="0">
    <w:nsid w:val="72C53817"/>
    <w:multiLevelType w:val="hybridMultilevel"/>
    <w:tmpl w:val="271CA49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48E4A74"/>
    <w:multiLevelType w:val="hybridMultilevel"/>
    <w:tmpl w:val="195636D0"/>
    <w:lvl w:ilvl="0" w:tplc="49440564">
      <w:numFmt w:val="bullet"/>
      <w:lvlText w:val="-"/>
      <w:lvlJc w:val="left"/>
      <w:pPr>
        <w:ind w:left="720" w:hanging="360"/>
      </w:pPr>
      <w:rPr>
        <w:rFonts w:ascii="Verdana" w:eastAsia="MS Mincho" w:hAnsi="Verdana"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720638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7E6C37A4"/>
    <w:multiLevelType w:val="singleLevel"/>
    <w:tmpl w:val="0413000F"/>
    <w:lvl w:ilvl="0">
      <w:start w:val="1"/>
      <w:numFmt w:val="decimal"/>
      <w:lvlText w:val="%1."/>
      <w:lvlJc w:val="left"/>
      <w:pPr>
        <w:tabs>
          <w:tab w:val="num" w:pos="360"/>
        </w:tabs>
        <w:ind w:left="360" w:hanging="360"/>
      </w:pPr>
    </w:lvl>
  </w:abstractNum>
  <w:num w:numId="1">
    <w:abstractNumId w:val="23"/>
  </w:num>
  <w:num w:numId="2">
    <w:abstractNumId w:val="0"/>
  </w:num>
  <w:num w:numId="3">
    <w:abstractNumId w:val="13"/>
  </w:num>
  <w:num w:numId="4">
    <w:abstractNumId w:val="17"/>
  </w:num>
  <w:num w:numId="5">
    <w:abstractNumId w:val="30"/>
  </w:num>
  <w:num w:numId="6">
    <w:abstractNumId w:val="1"/>
  </w:num>
  <w:num w:numId="7">
    <w:abstractNumId w:val="22"/>
  </w:num>
  <w:num w:numId="8">
    <w:abstractNumId w:val="30"/>
  </w:num>
  <w:num w:numId="9">
    <w:abstractNumId w:val="2"/>
  </w:num>
  <w:num w:numId="10">
    <w:abstractNumId w:val="29"/>
  </w:num>
  <w:num w:numId="11">
    <w:abstractNumId w:val="38"/>
  </w:num>
  <w:num w:numId="12">
    <w:abstractNumId w:val="32"/>
  </w:num>
  <w:num w:numId="13">
    <w:abstractNumId w:val="14"/>
  </w:num>
  <w:num w:numId="14">
    <w:abstractNumId w:val="12"/>
  </w:num>
  <w:num w:numId="15">
    <w:abstractNumId w:val="11"/>
  </w:num>
  <w:num w:numId="16">
    <w:abstractNumId w:val="11"/>
  </w:num>
  <w:num w:numId="17">
    <w:abstractNumId w:val="20"/>
  </w:num>
  <w:num w:numId="18">
    <w:abstractNumId w:val="6"/>
  </w:num>
  <w:num w:numId="19">
    <w:abstractNumId w:val="33"/>
  </w:num>
  <w:num w:numId="20">
    <w:abstractNumId w:val="37"/>
  </w:num>
  <w:num w:numId="21">
    <w:abstractNumId w:val="8"/>
  </w:num>
  <w:num w:numId="22">
    <w:abstractNumId w:val="4"/>
  </w:num>
  <w:num w:numId="23">
    <w:abstractNumId w:val="31"/>
  </w:num>
  <w:num w:numId="24">
    <w:abstractNumId w:val="25"/>
  </w:num>
  <w:num w:numId="25">
    <w:abstractNumId w:val="35"/>
  </w:num>
  <w:num w:numId="26">
    <w:abstractNumId w:val="10"/>
  </w:num>
  <w:num w:numId="27">
    <w:abstractNumId w:val="7"/>
  </w:num>
  <w:num w:numId="28">
    <w:abstractNumId w:val="15"/>
  </w:num>
  <w:num w:numId="29">
    <w:abstractNumId w:val="5"/>
  </w:num>
  <w:num w:numId="30">
    <w:abstractNumId w:val="19"/>
  </w:num>
  <w:num w:numId="31">
    <w:abstractNumId w:val="27"/>
  </w:num>
  <w:num w:numId="32">
    <w:abstractNumId w:val="18"/>
  </w:num>
  <w:num w:numId="33">
    <w:abstractNumId w:val="9"/>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36"/>
  </w:num>
  <w:num w:numId="38">
    <w:abstractNumId w:val="34"/>
  </w:num>
  <w:num w:numId="39">
    <w:abstractNumId w:val="24"/>
  </w:num>
  <w:num w:numId="40">
    <w:abstractNumId w:val="3"/>
  </w:num>
  <w:num w:numId="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num>
  <w:num w:numId="43">
    <w:abstractNumId w:val="26"/>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256"/>
    <w:rsid w:val="000025C4"/>
    <w:rsid w:val="00004672"/>
    <w:rsid w:val="000054A8"/>
    <w:rsid w:val="0000575F"/>
    <w:rsid w:val="00007673"/>
    <w:rsid w:val="00017618"/>
    <w:rsid w:val="00017911"/>
    <w:rsid w:val="00022B6A"/>
    <w:rsid w:val="000246AA"/>
    <w:rsid w:val="00027260"/>
    <w:rsid w:val="00034D8F"/>
    <w:rsid w:val="0003668F"/>
    <w:rsid w:val="00040FDD"/>
    <w:rsid w:val="00044DFB"/>
    <w:rsid w:val="0004772F"/>
    <w:rsid w:val="0005020A"/>
    <w:rsid w:val="00050B60"/>
    <w:rsid w:val="000569D9"/>
    <w:rsid w:val="00062EEE"/>
    <w:rsid w:val="00063B27"/>
    <w:rsid w:val="000648CF"/>
    <w:rsid w:val="0007046D"/>
    <w:rsid w:val="00072B74"/>
    <w:rsid w:val="00073A66"/>
    <w:rsid w:val="000759F1"/>
    <w:rsid w:val="00075A3C"/>
    <w:rsid w:val="00076C2A"/>
    <w:rsid w:val="000779D7"/>
    <w:rsid w:val="000807D7"/>
    <w:rsid w:val="00083165"/>
    <w:rsid w:val="0008435B"/>
    <w:rsid w:val="00086963"/>
    <w:rsid w:val="00090275"/>
    <w:rsid w:val="000915B3"/>
    <w:rsid w:val="000A2694"/>
    <w:rsid w:val="000A3126"/>
    <w:rsid w:val="000A3C85"/>
    <w:rsid w:val="000A3F64"/>
    <w:rsid w:val="000B0988"/>
    <w:rsid w:val="000B0B21"/>
    <w:rsid w:val="000B12FC"/>
    <w:rsid w:val="000B14D1"/>
    <w:rsid w:val="000B184B"/>
    <w:rsid w:val="000C44FB"/>
    <w:rsid w:val="000C53CB"/>
    <w:rsid w:val="000C55B3"/>
    <w:rsid w:val="000D7AFD"/>
    <w:rsid w:val="000E0FA0"/>
    <w:rsid w:val="000E14DF"/>
    <w:rsid w:val="000E6FE0"/>
    <w:rsid w:val="000F3F08"/>
    <w:rsid w:val="000F6BC5"/>
    <w:rsid w:val="001020ED"/>
    <w:rsid w:val="0010374D"/>
    <w:rsid w:val="001106A6"/>
    <w:rsid w:val="00112FC1"/>
    <w:rsid w:val="00117C59"/>
    <w:rsid w:val="00120944"/>
    <w:rsid w:val="001218DA"/>
    <w:rsid w:val="001226B0"/>
    <w:rsid w:val="001238CC"/>
    <w:rsid w:val="00124589"/>
    <w:rsid w:val="00125646"/>
    <w:rsid w:val="00126BA6"/>
    <w:rsid w:val="001279E7"/>
    <w:rsid w:val="00130816"/>
    <w:rsid w:val="00132173"/>
    <w:rsid w:val="0013428D"/>
    <w:rsid w:val="00134A60"/>
    <w:rsid w:val="0013744B"/>
    <w:rsid w:val="0014456A"/>
    <w:rsid w:val="00145CA4"/>
    <w:rsid w:val="00145F5A"/>
    <w:rsid w:val="001477DE"/>
    <w:rsid w:val="00150F48"/>
    <w:rsid w:val="00153653"/>
    <w:rsid w:val="00154459"/>
    <w:rsid w:val="00155D8C"/>
    <w:rsid w:val="00163770"/>
    <w:rsid w:val="00166BB3"/>
    <w:rsid w:val="001701B2"/>
    <w:rsid w:val="00170661"/>
    <w:rsid w:val="0017188F"/>
    <w:rsid w:val="0017334B"/>
    <w:rsid w:val="001755AC"/>
    <w:rsid w:val="0018062B"/>
    <w:rsid w:val="00183243"/>
    <w:rsid w:val="00184EAD"/>
    <w:rsid w:val="0018595A"/>
    <w:rsid w:val="0019130E"/>
    <w:rsid w:val="00192C91"/>
    <w:rsid w:val="00195E95"/>
    <w:rsid w:val="0019779E"/>
    <w:rsid w:val="001A6151"/>
    <w:rsid w:val="001C01E3"/>
    <w:rsid w:val="001C4103"/>
    <w:rsid w:val="001C56DC"/>
    <w:rsid w:val="001C6701"/>
    <w:rsid w:val="001C6865"/>
    <w:rsid w:val="001C6DBC"/>
    <w:rsid w:val="001C732B"/>
    <w:rsid w:val="001D2C5D"/>
    <w:rsid w:val="001D3A1E"/>
    <w:rsid w:val="001D6773"/>
    <w:rsid w:val="001D76EA"/>
    <w:rsid w:val="001E3605"/>
    <w:rsid w:val="001E3773"/>
    <w:rsid w:val="001E58B8"/>
    <w:rsid w:val="001F012A"/>
    <w:rsid w:val="001F45F6"/>
    <w:rsid w:val="001F4C42"/>
    <w:rsid w:val="002036A4"/>
    <w:rsid w:val="00207053"/>
    <w:rsid w:val="002132BC"/>
    <w:rsid w:val="0021335D"/>
    <w:rsid w:val="00217319"/>
    <w:rsid w:val="00233A70"/>
    <w:rsid w:val="00235164"/>
    <w:rsid w:val="0023523B"/>
    <w:rsid w:val="00247179"/>
    <w:rsid w:val="00250743"/>
    <w:rsid w:val="00252D94"/>
    <w:rsid w:val="00260C81"/>
    <w:rsid w:val="0026142B"/>
    <w:rsid w:val="00262F83"/>
    <w:rsid w:val="00263634"/>
    <w:rsid w:val="00263C7A"/>
    <w:rsid w:val="002670C2"/>
    <w:rsid w:val="00270E66"/>
    <w:rsid w:val="00280034"/>
    <w:rsid w:val="0028333D"/>
    <w:rsid w:val="002834A7"/>
    <w:rsid w:val="00285C24"/>
    <w:rsid w:val="0028799B"/>
    <w:rsid w:val="00291F78"/>
    <w:rsid w:val="00295384"/>
    <w:rsid w:val="002A0152"/>
    <w:rsid w:val="002A749B"/>
    <w:rsid w:val="002B5DF4"/>
    <w:rsid w:val="002C411C"/>
    <w:rsid w:val="002C703B"/>
    <w:rsid w:val="002D0E39"/>
    <w:rsid w:val="002D2F7B"/>
    <w:rsid w:val="002D3821"/>
    <w:rsid w:val="002E1143"/>
    <w:rsid w:val="002E1CBA"/>
    <w:rsid w:val="002E2D44"/>
    <w:rsid w:val="002E351F"/>
    <w:rsid w:val="002E4E36"/>
    <w:rsid w:val="002F0BD8"/>
    <w:rsid w:val="002F1F11"/>
    <w:rsid w:val="002F2823"/>
    <w:rsid w:val="002F2E2A"/>
    <w:rsid w:val="002F47EB"/>
    <w:rsid w:val="002F5C8E"/>
    <w:rsid w:val="002F64D2"/>
    <w:rsid w:val="0030010D"/>
    <w:rsid w:val="00300B4D"/>
    <w:rsid w:val="0030146A"/>
    <w:rsid w:val="003047ED"/>
    <w:rsid w:val="00304E60"/>
    <w:rsid w:val="00314785"/>
    <w:rsid w:val="0031555F"/>
    <w:rsid w:val="00316728"/>
    <w:rsid w:val="0032078A"/>
    <w:rsid w:val="00322BA4"/>
    <w:rsid w:val="0033079D"/>
    <w:rsid w:val="00331D6D"/>
    <w:rsid w:val="0033264A"/>
    <w:rsid w:val="003360D9"/>
    <w:rsid w:val="0034125D"/>
    <w:rsid w:val="00347477"/>
    <w:rsid w:val="00356B05"/>
    <w:rsid w:val="00365027"/>
    <w:rsid w:val="00365C25"/>
    <w:rsid w:val="00373A6D"/>
    <w:rsid w:val="00375DA3"/>
    <w:rsid w:val="00375F3B"/>
    <w:rsid w:val="003814BB"/>
    <w:rsid w:val="00382771"/>
    <w:rsid w:val="00382996"/>
    <w:rsid w:val="003842F3"/>
    <w:rsid w:val="00384B66"/>
    <w:rsid w:val="00387828"/>
    <w:rsid w:val="00390CB7"/>
    <w:rsid w:val="003912DD"/>
    <w:rsid w:val="00391527"/>
    <w:rsid w:val="003970B7"/>
    <w:rsid w:val="003A127A"/>
    <w:rsid w:val="003A14E8"/>
    <w:rsid w:val="003A35EF"/>
    <w:rsid w:val="003A7FB2"/>
    <w:rsid w:val="003B3FC4"/>
    <w:rsid w:val="003B4810"/>
    <w:rsid w:val="003C1BF3"/>
    <w:rsid w:val="003C3143"/>
    <w:rsid w:val="003C7C2A"/>
    <w:rsid w:val="003D68F0"/>
    <w:rsid w:val="003E05D9"/>
    <w:rsid w:val="003E1295"/>
    <w:rsid w:val="003E246A"/>
    <w:rsid w:val="003E2A76"/>
    <w:rsid w:val="003E3115"/>
    <w:rsid w:val="003E49AE"/>
    <w:rsid w:val="003E5398"/>
    <w:rsid w:val="003E69C2"/>
    <w:rsid w:val="003E77A5"/>
    <w:rsid w:val="003F0921"/>
    <w:rsid w:val="003F09C8"/>
    <w:rsid w:val="003F1BC8"/>
    <w:rsid w:val="003F3CBE"/>
    <w:rsid w:val="003F53F7"/>
    <w:rsid w:val="003F7211"/>
    <w:rsid w:val="003F7CA6"/>
    <w:rsid w:val="00403EEC"/>
    <w:rsid w:val="00412241"/>
    <w:rsid w:val="004127F2"/>
    <w:rsid w:val="0041597E"/>
    <w:rsid w:val="0041763E"/>
    <w:rsid w:val="00417F40"/>
    <w:rsid w:val="0042082B"/>
    <w:rsid w:val="00420995"/>
    <w:rsid w:val="0042183D"/>
    <w:rsid w:val="00422378"/>
    <w:rsid w:val="0042292E"/>
    <w:rsid w:val="00424212"/>
    <w:rsid w:val="00424663"/>
    <w:rsid w:val="0043164C"/>
    <w:rsid w:val="0044180C"/>
    <w:rsid w:val="00442368"/>
    <w:rsid w:val="004462F0"/>
    <w:rsid w:val="00447E76"/>
    <w:rsid w:val="00451300"/>
    <w:rsid w:val="00455D2E"/>
    <w:rsid w:val="004602BA"/>
    <w:rsid w:val="004654CE"/>
    <w:rsid w:val="004672D8"/>
    <w:rsid w:val="00467834"/>
    <w:rsid w:val="004721CE"/>
    <w:rsid w:val="00474AAB"/>
    <w:rsid w:val="00475ADD"/>
    <w:rsid w:val="00481319"/>
    <w:rsid w:val="0048203A"/>
    <w:rsid w:val="004861E8"/>
    <w:rsid w:val="00494BF1"/>
    <w:rsid w:val="00495574"/>
    <w:rsid w:val="00495700"/>
    <w:rsid w:val="004A1504"/>
    <w:rsid w:val="004A4661"/>
    <w:rsid w:val="004A5F69"/>
    <w:rsid w:val="004A6AA2"/>
    <w:rsid w:val="004A6F58"/>
    <w:rsid w:val="004B2AD8"/>
    <w:rsid w:val="004B3A65"/>
    <w:rsid w:val="004B4716"/>
    <w:rsid w:val="004B57C0"/>
    <w:rsid w:val="004C484F"/>
    <w:rsid w:val="004C7660"/>
    <w:rsid w:val="004C7B92"/>
    <w:rsid w:val="004D1A9D"/>
    <w:rsid w:val="004D4970"/>
    <w:rsid w:val="004D7C8F"/>
    <w:rsid w:val="004E39F5"/>
    <w:rsid w:val="004E6603"/>
    <w:rsid w:val="004E6DC3"/>
    <w:rsid w:val="004F07EF"/>
    <w:rsid w:val="00502559"/>
    <w:rsid w:val="005036D6"/>
    <w:rsid w:val="005122D9"/>
    <w:rsid w:val="00513F9D"/>
    <w:rsid w:val="00514842"/>
    <w:rsid w:val="00515250"/>
    <w:rsid w:val="00517100"/>
    <w:rsid w:val="0052074B"/>
    <w:rsid w:val="005213F8"/>
    <w:rsid w:val="00521A6B"/>
    <w:rsid w:val="00521F3A"/>
    <w:rsid w:val="005230F0"/>
    <w:rsid w:val="00523588"/>
    <w:rsid w:val="00530EB3"/>
    <w:rsid w:val="005317D0"/>
    <w:rsid w:val="00534A96"/>
    <w:rsid w:val="00535E9E"/>
    <w:rsid w:val="0054000D"/>
    <w:rsid w:val="00544CBD"/>
    <w:rsid w:val="00547090"/>
    <w:rsid w:val="005472C8"/>
    <w:rsid w:val="005500DA"/>
    <w:rsid w:val="005628DD"/>
    <w:rsid w:val="005633E7"/>
    <w:rsid w:val="00565EC9"/>
    <w:rsid w:val="00566678"/>
    <w:rsid w:val="00571528"/>
    <w:rsid w:val="005731E7"/>
    <w:rsid w:val="00573B48"/>
    <w:rsid w:val="0057639E"/>
    <w:rsid w:val="0057685F"/>
    <w:rsid w:val="00580B41"/>
    <w:rsid w:val="005957D1"/>
    <w:rsid w:val="005A2C26"/>
    <w:rsid w:val="005A4BF5"/>
    <w:rsid w:val="005A5E61"/>
    <w:rsid w:val="005A6BB0"/>
    <w:rsid w:val="005A779A"/>
    <w:rsid w:val="005B01E9"/>
    <w:rsid w:val="005B034C"/>
    <w:rsid w:val="005B199E"/>
    <w:rsid w:val="005B4B6A"/>
    <w:rsid w:val="005C4C31"/>
    <w:rsid w:val="005C5D51"/>
    <w:rsid w:val="005C6F6F"/>
    <w:rsid w:val="005C76B3"/>
    <w:rsid w:val="005D00C7"/>
    <w:rsid w:val="005D419B"/>
    <w:rsid w:val="005E3883"/>
    <w:rsid w:val="005E6B7D"/>
    <w:rsid w:val="005E736E"/>
    <w:rsid w:val="005F19E2"/>
    <w:rsid w:val="005F1AFF"/>
    <w:rsid w:val="005F498B"/>
    <w:rsid w:val="005F66E9"/>
    <w:rsid w:val="00601418"/>
    <w:rsid w:val="0060198C"/>
    <w:rsid w:val="00602E89"/>
    <w:rsid w:val="00603406"/>
    <w:rsid w:val="0060389B"/>
    <w:rsid w:val="00607085"/>
    <w:rsid w:val="00613411"/>
    <w:rsid w:val="00613CB3"/>
    <w:rsid w:val="00614A6A"/>
    <w:rsid w:val="00615AD1"/>
    <w:rsid w:val="00617173"/>
    <w:rsid w:val="00617F93"/>
    <w:rsid w:val="00623FF5"/>
    <w:rsid w:val="00626271"/>
    <w:rsid w:val="00632871"/>
    <w:rsid w:val="006366AE"/>
    <w:rsid w:val="00637528"/>
    <w:rsid w:val="00640DE4"/>
    <w:rsid w:val="006462A7"/>
    <w:rsid w:val="00652396"/>
    <w:rsid w:val="00652404"/>
    <w:rsid w:val="00652468"/>
    <w:rsid w:val="00654880"/>
    <w:rsid w:val="00655486"/>
    <w:rsid w:val="00656A61"/>
    <w:rsid w:val="006636B9"/>
    <w:rsid w:val="00664C01"/>
    <w:rsid w:val="00676BFD"/>
    <w:rsid w:val="00690B26"/>
    <w:rsid w:val="006920D8"/>
    <w:rsid w:val="00696AF1"/>
    <w:rsid w:val="0069710D"/>
    <w:rsid w:val="00697235"/>
    <w:rsid w:val="00697CC4"/>
    <w:rsid w:val="006B1334"/>
    <w:rsid w:val="006B2AA8"/>
    <w:rsid w:val="006B621E"/>
    <w:rsid w:val="006C0FA9"/>
    <w:rsid w:val="006C10CB"/>
    <w:rsid w:val="006C265A"/>
    <w:rsid w:val="006C27CB"/>
    <w:rsid w:val="006D2A04"/>
    <w:rsid w:val="006D5086"/>
    <w:rsid w:val="006D7791"/>
    <w:rsid w:val="006D7D60"/>
    <w:rsid w:val="006E0DAC"/>
    <w:rsid w:val="006E5658"/>
    <w:rsid w:val="006E5F97"/>
    <w:rsid w:val="006E5F9F"/>
    <w:rsid w:val="006E7E79"/>
    <w:rsid w:val="006F09C1"/>
    <w:rsid w:val="006F1922"/>
    <w:rsid w:val="006F2D1E"/>
    <w:rsid w:val="006F315D"/>
    <w:rsid w:val="006F39FE"/>
    <w:rsid w:val="006F5325"/>
    <w:rsid w:val="006F6A34"/>
    <w:rsid w:val="00700985"/>
    <w:rsid w:val="007047AB"/>
    <w:rsid w:val="00714280"/>
    <w:rsid w:val="00715B11"/>
    <w:rsid w:val="00720A38"/>
    <w:rsid w:val="00727195"/>
    <w:rsid w:val="0072765F"/>
    <w:rsid w:val="007315C2"/>
    <w:rsid w:val="00733786"/>
    <w:rsid w:val="00735123"/>
    <w:rsid w:val="0073685D"/>
    <w:rsid w:val="00757CDD"/>
    <w:rsid w:val="007607EC"/>
    <w:rsid w:val="00760A9B"/>
    <w:rsid w:val="00766A44"/>
    <w:rsid w:val="00767821"/>
    <w:rsid w:val="00770C05"/>
    <w:rsid w:val="007755B1"/>
    <w:rsid w:val="007809F2"/>
    <w:rsid w:val="00781FA6"/>
    <w:rsid w:val="007835A6"/>
    <w:rsid w:val="00784E6A"/>
    <w:rsid w:val="00785DB2"/>
    <w:rsid w:val="007936CB"/>
    <w:rsid w:val="00793CB0"/>
    <w:rsid w:val="0079556A"/>
    <w:rsid w:val="0079599A"/>
    <w:rsid w:val="007A2FC4"/>
    <w:rsid w:val="007A3133"/>
    <w:rsid w:val="007A3141"/>
    <w:rsid w:val="007A3EE3"/>
    <w:rsid w:val="007A5AC5"/>
    <w:rsid w:val="007B08F0"/>
    <w:rsid w:val="007B22BC"/>
    <w:rsid w:val="007B56EB"/>
    <w:rsid w:val="007C2DE7"/>
    <w:rsid w:val="007C2E31"/>
    <w:rsid w:val="007C3091"/>
    <w:rsid w:val="007C322A"/>
    <w:rsid w:val="007C416C"/>
    <w:rsid w:val="007C498C"/>
    <w:rsid w:val="007D6ABE"/>
    <w:rsid w:val="007E04F1"/>
    <w:rsid w:val="007E13D6"/>
    <w:rsid w:val="007E6DD3"/>
    <w:rsid w:val="007E77B6"/>
    <w:rsid w:val="007F3AE4"/>
    <w:rsid w:val="007F5354"/>
    <w:rsid w:val="00801EEA"/>
    <w:rsid w:val="0080735A"/>
    <w:rsid w:val="008077E9"/>
    <w:rsid w:val="00810C3B"/>
    <w:rsid w:val="0081468D"/>
    <w:rsid w:val="00815B26"/>
    <w:rsid w:val="008227BB"/>
    <w:rsid w:val="0082799A"/>
    <w:rsid w:val="00830ABE"/>
    <w:rsid w:val="00840979"/>
    <w:rsid w:val="00843419"/>
    <w:rsid w:val="00843ADD"/>
    <w:rsid w:val="00846394"/>
    <w:rsid w:val="008468DC"/>
    <w:rsid w:val="00847684"/>
    <w:rsid w:val="008510A2"/>
    <w:rsid w:val="00851F26"/>
    <w:rsid w:val="008546C3"/>
    <w:rsid w:val="008549A7"/>
    <w:rsid w:val="00854EA0"/>
    <w:rsid w:val="00857A18"/>
    <w:rsid w:val="0086016C"/>
    <w:rsid w:val="008679F4"/>
    <w:rsid w:val="00874E99"/>
    <w:rsid w:val="00875291"/>
    <w:rsid w:val="0088042B"/>
    <w:rsid w:val="00881FE9"/>
    <w:rsid w:val="00882005"/>
    <w:rsid w:val="008939A8"/>
    <w:rsid w:val="008948A0"/>
    <w:rsid w:val="00894B57"/>
    <w:rsid w:val="0089747A"/>
    <w:rsid w:val="0089755F"/>
    <w:rsid w:val="008A12A2"/>
    <w:rsid w:val="008A2DAF"/>
    <w:rsid w:val="008A3C8A"/>
    <w:rsid w:val="008A43FF"/>
    <w:rsid w:val="008A699F"/>
    <w:rsid w:val="008B45AF"/>
    <w:rsid w:val="008B55AD"/>
    <w:rsid w:val="008B6083"/>
    <w:rsid w:val="008B6459"/>
    <w:rsid w:val="008C1579"/>
    <w:rsid w:val="008C162C"/>
    <w:rsid w:val="008C3A91"/>
    <w:rsid w:val="008C7550"/>
    <w:rsid w:val="008D0852"/>
    <w:rsid w:val="008D108D"/>
    <w:rsid w:val="008D1176"/>
    <w:rsid w:val="008D65EB"/>
    <w:rsid w:val="008E30A1"/>
    <w:rsid w:val="008E3890"/>
    <w:rsid w:val="008E455B"/>
    <w:rsid w:val="008E5028"/>
    <w:rsid w:val="008F175F"/>
    <w:rsid w:val="008F1CF2"/>
    <w:rsid w:val="008F7C7E"/>
    <w:rsid w:val="00913283"/>
    <w:rsid w:val="00913F9D"/>
    <w:rsid w:val="00914449"/>
    <w:rsid w:val="009174E2"/>
    <w:rsid w:val="00924492"/>
    <w:rsid w:val="00926751"/>
    <w:rsid w:val="00926E62"/>
    <w:rsid w:val="009277CA"/>
    <w:rsid w:val="0093227F"/>
    <w:rsid w:val="009339B7"/>
    <w:rsid w:val="00943BD7"/>
    <w:rsid w:val="00945256"/>
    <w:rsid w:val="00946869"/>
    <w:rsid w:val="00947A41"/>
    <w:rsid w:val="009526CB"/>
    <w:rsid w:val="00953331"/>
    <w:rsid w:val="009533CE"/>
    <w:rsid w:val="00954A40"/>
    <w:rsid w:val="009570A4"/>
    <w:rsid w:val="009571A0"/>
    <w:rsid w:val="00957202"/>
    <w:rsid w:val="009638D1"/>
    <w:rsid w:val="00964CE2"/>
    <w:rsid w:val="009726F4"/>
    <w:rsid w:val="009757C6"/>
    <w:rsid w:val="00975A26"/>
    <w:rsid w:val="00975D41"/>
    <w:rsid w:val="0097734B"/>
    <w:rsid w:val="00981C4D"/>
    <w:rsid w:val="00982289"/>
    <w:rsid w:val="00982F71"/>
    <w:rsid w:val="0098709B"/>
    <w:rsid w:val="00997C29"/>
    <w:rsid w:val="009A1BE1"/>
    <w:rsid w:val="009A1F50"/>
    <w:rsid w:val="009A4251"/>
    <w:rsid w:val="009B1C86"/>
    <w:rsid w:val="009B2C53"/>
    <w:rsid w:val="009C315C"/>
    <w:rsid w:val="009C3F75"/>
    <w:rsid w:val="009C7AC5"/>
    <w:rsid w:val="009C7C79"/>
    <w:rsid w:val="009D0BDC"/>
    <w:rsid w:val="009D6D92"/>
    <w:rsid w:val="009E032E"/>
    <w:rsid w:val="009E1C1B"/>
    <w:rsid w:val="009E36C4"/>
    <w:rsid w:val="009E5CF1"/>
    <w:rsid w:val="009E5D34"/>
    <w:rsid w:val="009F14ED"/>
    <w:rsid w:val="009F1D73"/>
    <w:rsid w:val="009F6CD2"/>
    <w:rsid w:val="00A00904"/>
    <w:rsid w:val="00A014FB"/>
    <w:rsid w:val="00A01DC1"/>
    <w:rsid w:val="00A02282"/>
    <w:rsid w:val="00A0250E"/>
    <w:rsid w:val="00A03856"/>
    <w:rsid w:val="00A03B05"/>
    <w:rsid w:val="00A04322"/>
    <w:rsid w:val="00A06F15"/>
    <w:rsid w:val="00A077A8"/>
    <w:rsid w:val="00A078D0"/>
    <w:rsid w:val="00A07D96"/>
    <w:rsid w:val="00A10FD1"/>
    <w:rsid w:val="00A11E43"/>
    <w:rsid w:val="00A12DDB"/>
    <w:rsid w:val="00A150E2"/>
    <w:rsid w:val="00A1527D"/>
    <w:rsid w:val="00A17F3B"/>
    <w:rsid w:val="00A23E40"/>
    <w:rsid w:val="00A2462A"/>
    <w:rsid w:val="00A31947"/>
    <w:rsid w:val="00A42FEF"/>
    <w:rsid w:val="00A43AB7"/>
    <w:rsid w:val="00A43DB1"/>
    <w:rsid w:val="00A44F6B"/>
    <w:rsid w:val="00A455D1"/>
    <w:rsid w:val="00A52E07"/>
    <w:rsid w:val="00A570D2"/>
    <w:rsid w:val="00A6500C"/>
    <w:rsid w:val="00A653D8"/>
    <w:rsid w:val="00A7102B"/>
    <w:rsid w:val="00A743BE"/>
    <w:rsid w:val="00A74B79"/>
    <w:rsid w:val="00A77E95"/>
    <w:rsid w:val="00A805F5"/>
    <w:rsid w:val="00A81586"/>
    <w:rsid w:val="00A81BAD"/>
    <w:rsid w:val="00A82F94"/>
    <w:rsid w:val="00A86E4A"/>
    <w:rsid w:val="00A93B59"/>
    <w:rsid w:val="00A97E1A"/>
    <w:rsid w:val="00AA4314"/>
    <w:rsid w:val="00AA47DE"/>
    <w:rsid w:val="00AA7E40"/>
    <w:rsid w:val="00AA7FE1"/>
    <w:rsid w:val="00AB0A8C"/>
    <w:rsid w:val="00AB1A3C"/>
    <w:rsid w:val="00AB6FAA"/>
    <w:rsid w:val="00AC2C60"/>
    <w:rsid w:val="00AC3271"/>
    <w:rsid w:val="00AD056B"/>
    <w:rsid w:val="00AD1DB1"/>
    <w:rsid w:val="00AE0A37"/>
    <w:rsid w:val="00AE17B2"/>
    <w:rsid w:val="00AE4155"/>
    <w:rsid w:val="00AE4EEE"/>
    <w:rsid w:val="00AE7AC0"/>
    <w:rsid w:val="00AF1063"/>
    <w:rsid w:val="00AF5972"/>
    <w:rsid w:val="00AF5DA4"/>
    <w:rsid w:val="00B02CD5"/>
    <w:rsid w:val="00B051AD"/>
    <w:rsid w:val="00B05B85"/>
    <w:rsid w:val="00B0673A"/>
    <w:rsid w:val="00B11DE7"/>
    <w:rsid w:val="00B12E14"/>
    <w:rsid w:val="00B1517A"/>
    <w:rsid w:val="00B16C2A"/>
    <w:rsid w:val="00B22B6E"/>
    <w:rsid w:val="00B31E21"/>
    <w:rsid w:val="00B4047A"/>
    <w:rsid w:val="00B43909"/>
    <w:rsid w:val="00B448FC"/>
    <w:rsid w:val="00B47034"/>
    <w:rsid w:val="00B53AB2"/>
    <w:rsid w:val="00B5553E"/>
    <w:rsid w:val="00B60AE0"/>
    <w:rsid w:val="00B65779"/>
    <w:rsid w:val="00B660DD"/>
    <w:rsid w:val="00B74283"/>
    <w:rsid w:val="00B7441D"/>
    <w:rsid w:val="00B74C34"/>
    <w:rsid w:val="00B83A77"/>
    <w:rsid w:val="00B84A77"/>
    <w:rsid w:val="00B85C7A"/>
    <w:rsid w:val="00B9153F"/>
    <w:rsid w:val="00B916E8"/>
    <w:rsid w:val="00B930A0"/>
    <w:rsid w:val="00B94323"/>
    <w:rsid w:val="00B970D7"/>
    <w:rsid w:val="00BA1956"/>
    <w:rsid w:val="00BA3397"/>
    <w:rsid w:val="00BA615F"/>
    <w:rsid w:val="00BA692D"/>
    <w:rsid w:val="00BB2570"/>
    <w:rsid w:val="00BB359F"/>
    <w:rsid w:val="00BB4306"/>
    <w:rsid w:val="00BB43EE"/>
    <w:rsid w:val="00BB4E74"/>
    <w:rsid w:val="00BC16FB"/>
    <w:rsid w:val="00BC36E8"/>
    <w:rsid w:val="00BC68D4"/>
    <w:rsid w:val="00BD66D6"/>
    <w:rsid w:val="00BD6E6D"/>
    <w:rsid w:val="00BD787B"/>
    <w:rsid w:val="00BE4292"/>
    <w:rsid w:val="00BF333D"/>
    <w:rsid w:val="00BF72A6"/>
    <w:rsid w:val="00BF7707"/>
    <w:rsid w:val="00C0027B"/>
    <w:rsid w:val="00C00AFD"/>
    <w:rsid w:val="00C01DC1"/>
    <w:rsid w:val="00C01FF3"/>
    <w:rsid w:val="00C028A2"/>
    <w:rsid w:val="00C03552"/>
    <w:rsid w:val="00C041E4"/>
    <w:rsid w:val="00C04AB9"/>
    <w:rsid w:val="00C06786"/>
    <w:rsid w:val="00C06A0B"/>
    <w:rsid w:val="00C07CF2"/>
    <w:rsid w:val="00C118B8"/>
    <w:rsid w:val="00C132D1"/>
    <w:rsid w:val="00C15978"/>
    <w:rsid w:val="00C17461"/>
    <w:rsid w:val="00C21818"/>
    <w:rsid w:val="00C25719"/>
    <w:rsid w:val="00C268CA"/>
    <w:rsid w:val="00C2771B"/>
    <w:rsid w:val="00C308D4"/>
    <w:rsid w:val="00C333A3"/>
    <w:rsid w:val="00C33C82"/>
    <w:rsid w:val="00C3423C"/>
    <w:rsid w:val="00C400DD"/>
    <w:rsid w:val="00C4204E"/>
    <w:rsid w:val="00C43323"/>
    <w:rsid w:val="00C433D6"/>
    <w:rsid w:val="00C43EB6"/>
    <w:rsid w:val="00C4434B"/>
    <w:rsid w:val="00C463A8"/>
    <w:rsid w:val="00C479C1"/>
    <w:rsid w:val="00C5084A"/>
    <w:rsid w:val="00C52C04"/>
    <w:rsid w:val="00C54177"/>
    <w:rsid w:val="00C60A45"/>
    <w:rsid w:val="00C62EDE"/>
    <w:rsid w:val="00C65C71"/>
    <w:rsid w:val="00C70E49"/>
    <w:rsid w:val="00C72141"/>
    <w:rsid w:val="00C75673"/>
    <w:rsid w:val="00C768ED"/>
    <w:rsid w:val="00C77F2D"/>
    <w:rsid w:val="00C817B7"/>
    <w:rsid w:val="00C84915"/>
    <w:rsid w:val="00C858B9"/>
    <w:rsid w:val="00C87FCF"/>
    <w:rsid w:val="00C9277A"/>
    <w:rsid w:val="00CA2366"/>
    <w:rsid w:val="00CA4F8B"/>
    <w:rsid w:val="00CA5797"/>
    <w:rsid w:val="00CA5BEC"/>
    <w:rsid w:val="00CA64EA"/>
    <w:rsid w:val="00CB02C4"/>
    <w:rsid w:val="00CB0DA8"/>
    <w:rsid w:val="00CB0F51"/>
    <w:rsid w:val="00CB1302"/>
    <w:rsid w:val="00CB59AF"/>
    <w:rsid w:val="00CB59EA"/>
    <w:rsid w:val="00CC1CA3"/>
    <w:rsid w:val="00CC367D"/>
    <w:rsid w:val="00CC5575"/>
    <w:rsid w:val="00CD0FEF"/>
    <w:rsid w:val="00CD1990"/>
    <w:rsid w:val="00CD30A8"/>
    <w:rsid w:val="00CD5F6F"/>
    <w:rsid w:val="00CE5518"/>
    <w:rsid w:val="00CF03CF"/>
    <w:rsid w:val="00CF3294"/>
    <w:rsid w:val="00CF5550"/>
    <w:rsid w:val="00CF56B6"/>
    <w:rsid w:val="00CF6691"/>
    <w:rsid w:val="00CF676D"/>
    <w:rsid w:val="00CF6AF0"/>
    <w:rsid w:val="00CF6B27"/>
    <w:rsid w:val="00D00066"/>
    <w:rsid w:val="00D00939"/>
    <w:rsid w:val="00D0190C"/>
    <w:rsid w:val="00D04164"/>
    <w:rsid w:val="00D07BB4"/>
    <w:rsid w:val="00D13B1D"/>
    <w:rsid w:val="00D143E1"/>
    <w:rsid w:val="00D32117"/>
    <w:rsid w:val="00D33CD3"/>
    <w:rsid w:val="00D34EF7"/>
    <w:rsid w:val="00D37B36"/>
    <w:rsid w:val="00D42425"/>
    <w:rsid w:val="00D42C6A"/>
    <w:rsid w:val="00D4626B"/>
    <w:rsid w:val="00D46F1F"/>
    <w:rsid w:val="00D47A17"/>
    <w:rsid w:val="00D50ABE"/>
    <w:rsid w:val="00D510FC"/>
    <w:rsid w:val="00D53C94"/>
    <w:rsid w:val="00D54DF8"/>
    <w:rsid w:val="00D55DBB"/>
    <w:rsid w:val="00D60D44"/>
    <w:rsid w:val="00D62CD3"/>
    <w:rsid w:val="00D64B5A"/>
    <w:rsid w:val="00D6533E"/>
    <w:rsid w:val="00D705A5"/>
    <w:rsid w:val="00D70891"/>
    <w:rsid w:val="00D715CB"/>
    <w:rsid w:val="00D732EE"/>
    <w:rsid w:val="00D77078"/>
    <w:rsid w:val="00D8368F"/>
    <w:rsid w:val="00D86FC5"/>
    <w:rsid w:val="00D90C81"/>
    <w:rsid w:val="00D96198"/>
    <w:rsid w:val="00D9690A"/>
    <w:rsid w:val="00D97E14"/>
    <w:rsid w:val="00DA7FF9"/>
    <w:rsid w:val="00DB2C40"/>
    <w:rsid w:val="00DB4AE9"/>
    <w:rsid w:val="00DC0707"/>
    <w:rsid w:val="00DC2370"/>
    <w:rsid w:val="00DC309D"/>
    <w:rsid w:val="00DC3DBD"/>
    <w:rsid w:val="00DC527B"/>
    <w:rsid w:val="00DC5749"/>
    <w:rsid w:val="00DC7CF8"/>
    <w:rsid w:val="00DD0307"/>
    <w:rsid w:val="00DD12E0"/>
    <w:rsid w:val="00DD2481"/>
    <w:rsid w:val="00DD7862"/>
    <w:rsid w:val="00DE5973"/>
    <w:rsid w:val="00DF14B3"/>
    <w:rsid w:val="00DF1DF3"/>
    <w:rsid w:val="00DF2187"/>
    <w:rsid w:val="00DF4D99"/>
    <w:rsid w:val="00DF5558"/>
    <w:rsid w:val="00DF7785"/>
    <w:rsid w:val="00E06358"/>
    <w:rsid w:val="00E13267"/>
    <w:rsid w:val="00E147CF"/>
    <w:rsid w:val="00E15503"/>
    <w:rsid w:val="00E23FC2"/>
    <w:rsid w:val="00E30870"/>
    <w:rsid w:val="00E30872"/>
    <w:rsid w:val="00E320E1"/>
    <w:rsid w:val="00E33F58"/>
    <w:rsid w:val="00E356C2"/>
    <w:rsid w:val="00E37F86"/>
    <w:rsid w:val="00E406B2"/>
    <w:rsid w:val="00E43BC0"/>
    <w:rsid w:val="00E47453"/>
    <w:rsid w:val="00E47F77"/>
    <w:rsid w:val="00E52AA5"/>
    <w:rsid w:val="00E5432B"/>
    <w:rsid w:val="00E5639B"/>
    <w:rsid w:val="00E569C5"/>
    <w:rsid w:val="00E60F5E"/>
    <w:rsid w:val="00E61084"/>
    <w:rsid w:val="00E616F6"/>
    <w:rsid w:val="00E62DCF"/>
    <w:rsid w:val="00E63CCA"/>
    <w:rsid w:val="00E66630"/>
    <w:rsid w:val="00E6778D"/>
    <w:rsid w:val="00E70309"/>
    <w:rsid w:val="00E7380C"/>
    <w:rsid w:val="00E82BAB"/>
    <w:rsid w:val="00E832C7"/>
    <w:rsid w:val="00E8493D"/>
    <w:rsid w:val="00E92B1E"/>
    <w:rsid w:val="00EA189C"/>
    <w:rsid w:val="00EA6CD3"/>
    <w:rsid w:val="00EB0804"/>
    <w:rsid w:val="00EB0CAA"/>
    <w:rsid w:val="00EB1853"/>
    <w:rsid w:val="00EB3E41"/>
    <w:rsid w:val="00EB5A73"/>
    <w:rsid w:val="00EB5FFC"/>
    <w:rsid w:val="00EB6010"/>
    <w:rsid w:val="00EB75B0"/>
    <w:rsid w:val="00EC3DE0"/>
    <w:rsid w:val="00EC4008"/>
    <w:rsid w:val="00EC41A1"/>
    <w:rsid w:val="00EC5EC0"/>
    <w:rsid w:val="00ED0E06"/>
    <w:rsid w:val="00ED1D92"/>
    <w:rsid w:val="00ED3186"/>
    <w:rsid w:val="00ED6360"/>
    <w:rsid w:val="00ED68A5"/>
    <w:rsid w:val="00EE08A4"/>
    <w:rsid w:val="00EE1F58"/>
    <w:rsid w:val="00EE1F66"/>
    <w:rsid w:val="00EF031A"/>
    <w:rsid w:val="00EF0549"/>
    <w:rsid w:val="00EF0DAF"/>
    <w:rsid w:val="00EF1874"/>
    <w:rsid w:val="00EF2F65"/>
    <w:rsid w:val="00EF5D4F"/>
    <w:rsid w:val="00EF7816"/>
    <w:rsid w:val="00F06829"/>
    <w:rsid w:val="00F07A10"/>
    <w:rsid w:val="00F10071"/>
    <w:rsid w:val="00F13455"/>
    <w:rsid w:val="00F13BE6"/>
    <w:rsid w:val="00F152B3"/>
    <w:rsid w:val="00F16A28"/>
    <w:rsid w:val="00F17CB2"/>
    <w:rsid w:val="00F23459"/>
    <w:rsid w:val="00F234BD"/>
    <w:rsid w:val="00F236E2"/>
    <w:rsid w:val="00F2518B"/>
    <w:rsid w:val="00F30723"/>
    <w:rsid w:val="00F32B42"/>
    <w:rsid w:val="00F345CB"/>
    <w:rsid w:val="00F34E05"/>
    <w:rsid w:val="00F368F5"/>
    <w:rsid w:val="00F373CB"/>
    <w:rsid w:val="00F40DFA"/>
    <w:rsid w:val="00F40F2D"/>
    <w:rsid w:val="00F50266"/>
    <w:rsid w:val="00F5564A"/>
    <w:rsid w:val="00F61851"/>
    <w:rsid w:val="00F63228"/>
    <w:rsid w:val="00F6586A"/>
    <w:rsid w:val="00F65F2F"/>
    <w:rsid w:val="00F714BE"/>
    <w:rsid w:val="00F76B18"/>
    <w:rsid w:val="00F8646F"/>
    <w:rsid w:val="00F87889"/>
    <w:rsid w:val="00F90562"/>
    <w:rsid w:val="00F912F4"/>
    <w:rsid w:val="00F93F06"/>
    <w:rsid w:val="00F97497"/>
    <w:rsid w:val="00FA2820"/>
    <w:rsid w:val="00FA50CE"/>
    <w:rsid w:val="00FB2F3F"/>
    <w:rsid w:val="00FB3855"/>
    <w:rsid w:val="00FC4FC4"/>
    <w:rsid w:val="00FC548E"/>
    <w:rsid w:val="00FC602F"/>
    <w:rsid w:val="00FC61A3"/>
    <w:rsid w:val="00FD28DC"/>
    <w:rsid w:val="00FD3145"/>
    <w:rsid w:val="00FD3159"/>
    <w:rsid w:val="00FD3D6F"/>
    <w:rsid w:val="00FE3DE9"/>
    <w:rsid w:val="00FE4116"/>
    <w:rsid w:val="00FE5A28"/>
    <w:rsid w:val="00FE64D3"/>
    <w:rsid w:val="00FF371A"/>
    <w:rsid w:val="00FF40E6"/>
    <w:rsid w:val="00FF4C9B"/>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7CF2DAB"/>
  <w15:docId w15:val="{A0E6F417-9BAF-4FD4-A97D-A31F67638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MS Mincho" w:hAnsi="Verdana" w:cs="Calibri"/>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22378"/>
    <w:pPr>
      <w:spacing w:after="240"/>
    </w:pPr>
  </w:style>
  <w:style w:type="paragraph" w:styleId="Heading1">
    <w:name w:val="heading 1"/>
    <w:basedOn w:val="Normal"/>
    <w:next w:val="Normal"/>
    <w:qFormat/>
    <w:rsid w:val="00547090"/>
    <w:pPr>
      <w:pageBreakBefore/>
      <w:numPr>
        <w:numId w:val="5"/>
      </w:numPr>
      <w:tabs>
        <w:tab w:val="num" w:pos="567"/>
      </w:tabs>
      <w:spacing w:after="120"/>
      <w:outlineLvl w:val="0"/>
    </w:pPr>
    <w:rPr>
      <w:b/>
      <w:smallCaps/>
      <w:kern w:val="32"/>
      <w:sz w:val="32"/>
    </w:rPr>
  </w:style>
  <w:style w:type="paragraph" w:styleId="Heading2">
    <w:name w:val="heading 2"/>
    <w:basedOn w:val="Normal"/>
    <w:next w:val="Normal"/>
    <w:qFormat/>
    <w:rsid w:val="00514842"/>
    <w:pPr>
      <w:keepNext/>
      <w:numPr>
        <w:ilvl w:val="1"/>
        <w:numId w:val="5"/>
      </w:numPr>
      <w:spacing w:before="360"/>
      <w:ind w:left="1305"/>
      <w:outlineLvl w:val="1"/>
    </w:pPr>
    <w:rPr>
      <w:b/>
      <w:bCs/>
      <w:iCs/>
      <w:sz w:val="24"/>
      <w:szCs w:val="28"/>
    </w:rPr>
  </w:style>
  <w:style w:type="paragraph" w:styleId="Heading3">
    <w:name w:val="heading 3"/>
    <w:basedOn w:val="Normal"/>
    <w:next w:val="Normal"/>
    <w:qFormat/>
    <w:rsid w:val="00DF5558"/>
    <w:pPr>
      <w:keepNext/>
      <w:numPr>
        <w:ilvl w:val="2"/>
        <w:numId w:val="5"/>
      </w:numPr>
      <w:tabs>
        <w:tab w:val="num" w:pos="0"/>
        <w:tab w:val="num" w:pos="284"/>
        <w:tab w:val="num" w:pos="567"/>
        <w:tab w:val="num" w:pos="1418"/>
      </w:tabs>
      <w:spacing w:before="240"/>
      <w:ind w:left="1588"/>
      <w:outlineLvl w:val="2"/>
    </w:pPr>
    <w:rPr>
      <w:b/>
    </w:rPr>
  </w:style>
  <w:style w:type="paragraph" w:styleId="Heading4">
    <w:name w:val="heading 4"/>
    <w:basedOn w:val="Normal"/>
    <w:next w:val="Normal"/>
    <w:qFormat/>
    <w:rsid w:val="00D9690A"/>
    <w:pPr>
      <w:keepNext/>
      <w:numPr>
        <w:ilvl w:val="3"/>
        <w:numId w:val="5"/>
      </w:numPr>
      <w:spacing w:before="240"/>
      <w:outlineLvl w:val="3"/>
    </w:pPr>
  </w:style>
  <w:style w:type="paragraph" w:styleId="Heading5">
    <w:name w:val="heading 5"/>
    <w:basedOn w:val="Normal"/>
    <w:next w:val="Normal"/>
    <w:qFormat/>
    <w:rsid w:val="00D9690A"/>
    <w:pPr>
      <w:keepNext/>
      <w:outlineLvl w:val="4"/>
    </w:pPr>
  </w:style>
  <w:style w:type="paragraph" w:styleId="Heading6">
    <w:name w:val="heading 6"/>
    <w:basedOn w:val="Normal"/>
    <w:next w:val="Normal"/>
    <w:qFormat/>
    <w:rsid w:val="00D9690A"/>
    <w:pPr>
      <w:keepNext/>
      <w:outlineLvl w:val="5"/>
    </w:pPr>
    <w:rPr>
      <w:i/>
    </w:rPr>
  </w:style>
  <w:style w:type="paragraph" w:styleId="Heading7">
    <w:name w:val="heading 7"/>
    <w:basedOn w:val="Normal"/>
    <w:next w:val="Normal"/>
    <w:qFormat/>
    <w:rsid w:val="00D9690A"/>
    <w:pPr>
      <w:keepNext/>
      <w:outlineLvl w:val="6"/>
    </w:pPr>
  </w:style>
  <w:style w:type="paragraph" w:styleId="Heading8">
    <w:name w:val="heading 8"/>
    <w:basedOn w:val="Normal"/>
    <w:next w:val="Normal"/>
    <w:qFormat/>
    <w:rsid w:val="00D9690A"/>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D9690A"/>
    <w:pPr>
      <w:tabs>
        <w:tab w:val="right" w:leader="dot" w:pos="9061"/>
      </w:tabs>
      <w:spacing w:after="120"/>
      <w:ind w:left="1021"/>
    </w:pPr>
    <w:rPr>
      <w:b/>
      <w:caps/>
      <w:noProof/>
    </w:rPr>
  </w:style>
  <w:style w:type="paragraph" w:customStyle="1" w:styleId="Standaardcursief">
    <w:name w:val="Standaard cursief"/>
    <w:basedOn w:val="Normal"/>
    <w:next w:val="Normal"/>
    <w:rsid w:val="00D9690A"/>
    <w:pPr>
      <w:spacing w:after="120"/>
    </w:pPr>
    <w:rPr>
      <w:i/>
    </w:rPr>
  </w:style>
  <w:style w:type="paragraph" w:styleId="Header">
    <w:name w:val="header"/>
    <w:basedOn w:val="Normal"/>
    <w:link w:val="HeaderChar"/>
    <w:uiPriority w:val="99"/>
    <w:rsid w:val="00D9690A"/>
    <w:pPr>
      <w:pBdr>
        <w:bottom w:val="single" w:sz="4" w:space="1" w:color="auto"/>
      </w:pBdr>
      <w:tabs>
        <w:tab w:val="center" w:pos="4536"/>
        <w:tab w:val="right" w:pos="9072"/>
      </w:tabs>
      <w:spacing w:after="360"/>
    </w:pPr>
    <w:rPr>
      <w:b/>
      <w:sz w:val="18"/>
    </w:rPr>
  </w:style>
  <w:style w:type="paragraph" w:styleId="Date">
    <w:name w:val="Date"/>
    <w:basedOn w:val="Normal"/>
    <w:next w:val="Normal"/>
    <w:rsid w:val="00D9690A"/>
    <w:rPr>
      <w:sz w:val="18"/>
    </w:rPr>
  </w:style>
  <w:style w:type="paragraph" w:customStyle="1" w:styleId="Kopzondernummer">
    <w:name w:val="Kop zonder nummer"/>
    <w:basedOn w:val="Normal"/>
    <w:next w:val="Normal"/>
    <w:autoRedefine/>
    <w:rsid w:val="00D9690A"/>
    <w:pPr>
      <w:pageBreakBefore/>
      <w:outlineLvl w:val="0"/>
    </w:pPr>
    <w:rPr>
      <w:b/>
      <w:smallCaps/>
      <w:sz w:val="32"/>
    </w:rPr>
  </w:style>
  <w:style w:type="paragraph" w:styleId="TOC1">
    <w:name w:val="toc 1"/>
    <w:basedOn w:val="Normal"/>
    <w:next w:val="Normal"/>
    <w:autoRedefine/>
    <w:uiPriority w:val="39"/>
    <w:rsid w:val="001F012A"/>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1D3A1E"/>
    <w:pPr>
      <w:keepNext/>
      <w:tabs>
        <w:tab w:val="left" w:pos="1021"/>
        <w:tab w:val="right" w:leader="dot" w:pos="9060"/>
      </w:tabs>
      <w:spacing w:after="0" w:line="360" w:lineRule="auto"/>
      <w:ind w:left="1021" w:hanging="1021"/>
    </w:pPr>
    <w:rPr>
      <w:b/>
      <w:noProof/>
    </w:rPr>
  </w:style>
  <w:style w:type="paragraph" w:styleId="TOC3">
    <w:name w:val="toc 3"/>
    <w:basedOn w:val="Normal"/>
    <w:next w:val="Normal"/>
    <w:autoRedefine/>
    <w:uiPriority w:val="39"/>
    <w:rsid w:val="00D9690A"/>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D9690A"/>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D9690A"/>
    <w:pPr>
      <w:tabs>
        <w:tab w:val="right" w:leader="dot" w:pos="9060"/>
      </w:tabs>
      <w:spacing w:after="0"/>
      <w:ind w:left="2042" w:hanging="1021"/>
    </w:pPr>
    <w:rPr>
      <w:noProof/>
    </w:rPr>
  </w:style>
  <w:style w:type="paragraph" w:styleId="TOC6">
    <w:name w:val="toc 6"/>
    <w:basedOn w:val="Normal"/>
    <w:next w:val="Normal"/>
    <w:autoRedefine/>
    <w:semiHidden/>
    <w:rsid w:val="00D9690A"/>
    <w:pPr>
      <w:tabs>
        <w:tab w:val="right" w:leader="dot" w:pos="9060"/>
      </w:tabs>
      <w:spacing w:after="0"/>
      <w:ind w:left="1021"/>
    </w:pPr>
    <w:rPr>
      <w:noProof/>
    </w:rPr>
  </w:style>
  <w:style w:type="character" w:styleId="Hyperlink">
    <w:name w:val="Hyperlink"/>
    <w:basedOn w:val="DefaultParagraphFont"/>
    <w:uiPriority w:val="99"/>
    <w:rsid w:val="00D9690A"/>
    <w:rPr>
      <w:rFonts w:ascii="Verdana" w:hAnsi="Verdana"/>
      <w:color w:val="0000FF"/>
      <w:sz w:val="20"/>
      <w:u w:val="single"/>
    </w:rPr>
  </w:style>
  <w:style w:type="paragraph" w:styleId="Footer">
    <w:name w:val="footer"/>
    <w:basedOn w:val="Normal"/>
    <w:link w:val="FooterChar"/>
    <w:uiPriority w:val="99"/>
    <w:rsid w:val="00D9690A"/>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D9690A"/>
    <w:pPr>
      <w:spacing w:after="0"/>
      <w:ind w:left="442" w:hanging="221"/>
    </w:pPr>
    <w:rPr>
      <w:i/>
    </w:rPr>
  </w:style>
  <w:style w:type="character" w:styleId="PageNumber">
    <w:name w:val="page number"/>
    <w:basedOn w:val="DefaultParagraphFont"/>
    <w:rsid w:val="00D9690A"/>
    <w:rPr>
      <w:rFonts w:ascii="Verdana" w:hAnsi="Verdana"/>
      <w:b/>
      <w:sz w:val="18"/>
    </w:rPr>
  </w:style>
  <w:style w:type="character" w:styleId="FootnoteReference">
    <w:name w:val="footnote reference"/>
    <w:basedOn w:val="DefaultParagraphFont"/>
    <w:semiHidden/>
    <w:rsid w:val="00D9690A"/>
    <w:rPr>
      <w:rFonts w:ascii="Times New Roman" w:hAnsi="Times New Roman"/>
      <w:sz w:val="20"/>
      <w:vertAlign w:val="superscript"/>
    </w:rPr>
  </w:style>
  <w:style w:type="paragraph" w:styleId="FootnoteText">
    <w:name w:val="footnote text"/>
    <w:basedOn w:val="Normal"/>
    <w:semiHidden/>
    <w:rsid w:val="00D9690A"/>
    <w:rPr>
      <w:sz w:val="22"/>
    </w:rPr>
  </w:style>
  <w:style w:type="paragraph" w:styleId="Caption">
    <w:name w:val="caption"/>
    <w:basedOn w:val="Normal"/>
    <w:next w:val="Normal"/>
    <w:qFormat/>
    <w:rsid w:val="00D9690A"/>
    <w:pPr>
      <w:keepNext/>
      <w:tabs>
        <w:tab w:val="left" w:pos="1134"/>
      </w:tabs>
      <w:spacing w:after="0"/>
      <w:ind w:left="1701" w:hanging="1701"/>
    </w:pPr>
    <w:rPr>
      <w:bCs/>
      <w:i/>
      <w:sz w:val="18"/>
    </w:rPr>
  </w:style>
  <w:style w:type="paragraph" w:styleId="BodyText">
    <w:name w:val="Body Text"/>
    <w:basedOn w:val="Normal"/>
    <w:rsid w:val="00D9690A"/>
  </w:style>
  <w:style w:type="paragraph" w:styleId="Index1">
    <w:name w:val="index 1"/>
    <w:basedOn w:val="Normal"/>
    <w:next w:val="Normal"/>
    <w:autoRedefine/>
    <w:semiHidden/>
    <w:rsid w:val="00D9690A"/>
    <w:pPr>
      <w:spacing w:after="0"/>
      <w:ind w:left="221" w:hanging="221"/>
    </w:pPr>
  </w:style>
  <w:style w:type="paragraph" w:styleId="IndexHeading">
    <w:name w:val="index heading"/>
    <w:basedOn w:val="Normal"/>
    <w:next w:val="Index1"/>
    <w:semiHidden/>
    <w:rsid w:val="00D9690A"/>
    <w:pPr>
      <w:pageBreakBefore/>
    </w:pPr>
    <w:rPr>
      <w:b/>
      <w:smallCaps/>
      <w:sz w:val="28"/>
    </w:rPr>
  </w:style>
  <w:style w:type="character" w:styleId="FollowedHyperlink">
    <w:name w:val="FollowedHyperlink"/>
    <w:basedOn w:val="DefaultParagraphFont"/>
    <w:rsid w:val="00D9690A"/>
    <w:rPr>
      <w:rFonts w:ascii="Verdana" w:hAnsi="Verdana"/>
      <w:color w:val="800080"/>
      <w:sz w:val="20"/>
      <w:u w:val="single"/>
    </w:rPr>
  </w:style>
  <w:style w:type="paragraph" w:styleId="EndnoteText">
    <w:name w:val="endnote text"/>
    <w:basedOn w:val="Normal"/>
    <w:semiHidden/>
    <w:rsid w:val="00D9690A"/>
    <w:rPr>
      <w:sz w:val="22"/>
    </w:rPr>
  </w:style>
  <w:style w:type="character" w:styleId="EndnoteReference">
    <w:name w:val="endnote reference"/>
    <w:basedOn w:val="DefaultParagraphFont"/>
    <w:semiHidden/>
    <w:rsid w:val="00D9690A"/>
    <w:rPr>
      <w:rFonts w:ascii="Times New Roman" w:hAnsi="Times New Roman"/>
      <w:sz w:val="20"/>
      <w:vertAlign w:val="superscript"/>
    </w:rPr>
  </w:style>
  <w:style w:type="paragraph" w:styleId="TableofFigures">
    <w:name w:val="table of figures"/>
    <w:basedOn w:val="Normal"/>
    <w:next w:val="Normal"/>
    <w:semiHidden/>
    <w:rsid w:val="00D9690A"/>
    <w:pPr>
      <w:spacing w:after="0"/>
      <w:ind w:left="1134" w:hanging="1134"/>
    </w:pPr>
  </w:style>
  <w:style w:type="paragraph" w:styleId="TableofAuthorities">
    <w:name w:val="table of authorities"/>
    <w:basedOn w:val="Normal"/>
    <w:next w:val="Normal"/>
    <w:semiHidden/>
    <w:rsid w:val="00D9690A"/>
    <w:pPr>
      <w:tabs>
        <w:tab w:val="right" w:pos="2835"/>
        <w:tab w:val="right" w:leader="dot" w:pos="9072"/>
      </w:tabs>
    </w:pPr>
    <w:rPr>
      <w:smallCaps/>
    </w:rPr>
  </w:style>
  <w:style w:type="paragraph" w:styleId="TOAHeading">
    <w:name w:val="toa heading"/>
    <w:basedOn w:val="Normal"/>
    <w:next w:val="Normal"/>
    <w:semiHidden/>
    <w:rsid w:val="00D9690A"/>
    <w:pPr>
      <w:pageBreakBefore/>
      <w:outlineLvl w:val="0"/>
    </w:pPr>
    <w:rPr>
      <w:rFonts w:ascii="Arial" w:hAnsi="Arial"/>
      <w:b/>
      <w:smallCaps/>
      <w:sz w:val="28"/>
    </w:rPr>
  </w:style>
  <w:style w:type="paragraph" w:customStyle="1" w:styleId="Standaardopsomming">
    <w:name w:val="Standaard opsomming"/>
    <w:basedOn w:val="Normal"/>
    <w:rsid w:val="00D9690A"/>
    <w:pPr>
      <w:numPr>
        <w:numId w:val="15"/>
      </w:numPr>
      <w:spacing w:after="120"/>
      <w:ind w:left="357" w:hanging="357"/>
      <w:contextualSpacing/>
    </w:pPr>
  </w:style>
  <w:style w:type="paragraph" w:customStyle="1" w:styleId="Standaardzonderwitruimte">
    <w:name w:val="Standaard zonder witruimte"/>
    <w:basedOn w:val="Normal"/>
    <w:next w:val="Normal"/>
    <w:rsid w:val="00D9690A"/>
    <w:pPr>
      <w:spacing w:after="0"/>
    </w:pPr>
  </w:style>
  <w:style w:type="paragraph" w:customStyle="1" w:styleId="Standaardkleinzonderwit">
    <w:name w:val="Standaard klein zonder wit"/>
    <w:basedOn w:val="Date"/>
    <w:next w:val="Normal"/>
    <w:rsid w:val="00D9690A"/>
    <w:pPr>
      <w:spacing w:after="0"/>
    </w:pPr>
    <w:rPr>
      <w:sz w:val="16"/>
    </w:rPr>
  </w:style>
  <w:style w:type="paragraph" w:styleId="Index3">
    <w:name w:val="index 3"/>
    <w:basedOn w:val="Normal"/>
    <w:next w:val="Normal"/>
    <w:autoRedefine/>
    <w:semiHidden/>
    <w:rsid w:val="00D9690A"/>
    <w:pPr>
      <w:ind w:left="690" w:hanging="230"/>
    </w:pPr>
  </w:style>
  <w:style w:type="paragraph" w:styleId="Index4">
    <w:name w:val="index 4"/>
    <w:basedOn w:val="Normal"/>
    <w:next w:val="Normal"/>
    <w:autoRedefine/>
    <w:semiHidden/>
    <w:rsid w:val="00D9690A"/>
    <w:pPr>
      <w:ind w:left="920" w:hanging="230"/>
    </w:pPr>
  </w:style>
  <w:style w:type="paragraph" w:styleId="Index5">
    <w:name w:val="index 5"/>
    <w:basedOn w:val="Normal"/>
    <w:next w:val="Normal"/>
    <w:autoRedefine/>
    <w:semiHidden/>
    <w:rsid w:val="00D9690A"/>
    <w:pPr>
      <w:tabs>
        <w:tab w:val="right" w:leader="dot" w:pos="9061"/>
      </w:tabs>
      <w:ind w:left="1021"/>
    </w:pPr>
    <w:rPr>
      <w:noProof/>
    </w:rPr>
  </w:style>
  <w:style w:type="paragraph" w:styleId="Index6">
    <w:name w:val="index 6"/>
    <w:basedOn w:val="Normal"/>
    <w:next w:val="Normal"/>
    <w:autoRedefine/>
    <w:semiHidden/>
    <w:rsid w:val="00D9690A"/>
    <w:pPr>
      <w:tabs>
        <w:tab w:val="right" w:leader="dot" w:pos="9061"/>
      </w:tabs>
      <w:ind w:left="1021"/>
    </w:pPr>
  </w:style>
  <w:style w:type="paragraph" w:styleId="Index7">
    <w:name w:val="index 7"/>
    <w:basedOn w:val="Normal"/>
    <w:next w:val="Normal"/>
    <w:autoRedefine/>
    <w:semiHidden/>
    <w:rsid w:val="00D9690A"/>
    <w:pPr>
      <w:tabs>
        <w:tab w:val="right" w:leader="dot" w:pos="9061"/>
      </w:tabs>
      <w:ind w:left="1021"/>
    </w:pPr>
  </w:style>
  <w:style w:type="paragraph" w:styleId="Index8">
    <w:name w:val="index 8"/>
    <w:basedOn w:val="Normal"/>
    <w:next w:val="Normal"/>
    <w:autoRedefine/>
    <w:semiHidden/>
    <w:rsid w:val="00D9690A"/>
    <w:pPr>
      <w:tabs>
        <w:tab w:val="right" w:leader="dot" w:pos="9061"/>
      </w:tabs>
      <w:ind w:left="1021"/>
    </w:pPr>
  </w:style>
  <w:style w:type="paragraph" w:styleId="Index9">
    <w:name w:val="index 9"/>
    <w:basedOn w:val="Normal"/>
    <w:next w:val="Normal"/>
    <w:autoRedefine/>
    <w:semiHidden/>
    <w:rsid w:val="00D9690A"/>
    <w:pPr>
      <w:tabs>
        <w:tab w:val="right" w:leader="dot" w:pos="9061"/>
      </w:tabs>
      <w:ind w:left="1021"/>
    </w:pPr>
    <w:rPr>
      <w:noProof/>
    </w:rPr>
  </w:style>
  <w:style w:type="paragraph" w:styleId="TOC8">
    <w:name w:val="toc 8"/>
    <w:basedOn w:val="Normal"/>
    <w:next w:val="Normal"/>
    <w:autoRedefine/>
    <w:semiHidden/>
    <w:rsid w:val="00D9690A"/>
    <w:pPr>
      <w:tabs>
        <w:tab w:val="right" w:leader="dot" w:pos="9061"/>
      </w:tabs>
      <w:spacing w:after="0"/>
      <w:ind w:left="1021"/>
    </w:pPr>
    <w:rPr>
      <w:noProof/>
      <w:szCs w:val="24"/>
      <w:lang w:eastAsia="nl-NL"/>
    </w:rPr>
  </w:style>
  <w:style w:type="paragraph" w:styleId="TOC9">
    <w:name w:val="toc 9"/>
    <w:basedOn w:val="Normal"/>
    <w:next w:val="Normal"/>
    <w:autoRedefine/>
    <w:semiHidden/>
    <w:rsid w:val="00D9690A"/>
    <w:pPr>
      <w:spacing w:after="0"/>
      <w:ind w:left="2042" w:hanging="1021"/>
    </w:pPr>
    <w:rPr>
      <w:szCs w:val="24"/>
      <w:lang w:eastAsia="nl-NL"/>
    </w:rPr>
  </w:style>
  <w:style w:type="paragraph" w:customStyle="1" w:styleId="bronvermelding">
    <w:name w:val="bronvermelding"/>
    <w:basedOn w:val="Normal"/>
    <w:next w:val="Normal"/>
    <w:rsid w:val="00D9690A"/>
    <w:pPr>
      <w:spacing w:after="0"/>
    </w:pPr>
    <w:rPr>
      <w:smallCaps/>
      <w:sz w:val="18"/>
    </w:rPr>
  </w:style>
  <w:style w:type="paragraph" w:customStyle="1" w:styleId="Kopnietininhoud">
    <w:name w:val="Kop niet in inhoud"/>
    <w:basedOn w:val="Kopzondernummer"/>
    <w:next w:val="Normal"/>
    <w:rsid w:val="00D9690A"/>
  </w:style>
  <w:style w:type="table" w:styleId="TableGrid">
    <w:name w:val="Table Grid"/>
    <w:basedOn w:val="TableNormal"/>
    <w:rsid w:val="00D9690A"/>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1527D"/>
    <w:rPr>
      <w:b/>
      <w:sz w:val="18"/>
    </w:rPr>
  </w:style>
  <w:style w:type="character" w:styleId="PlaceholderText">
    <w:name w:val="Placeholder Text"/>
    <w:basedOn w:val="DefaultParagraphFont"/>
    <w:uiPriority w:val="99"/>
    <w:semiHidden/>
    <w:rsid w:val="004C7B92"/>
    <w:rPr>
      <w:color w:val="808080"/>
    </w:rPr>
  </w:style>
  <w:style w:type="character" w:customStyle="1" w:styleId="FooterChar">
    <w:name w:val="Footer Char"/>
    <w:basedOn w:val="DefaultParagraphFont"/>
    <w:link w:val="Footer"/>
    <w:uiPriority w:val="99"/>
    <w:rsid w:val="009526CB"/>
    <w:rPr>
      <w:b/>
      <w:sz w:val="18"/>
    </w:rPr>
  </w:style>
  <w:style w:type="character" w:styleId="LineNumber">
    <w:name w:val="line number"/>
    <w:basedOn w:val="DefaultParagraphFont"/>
    <w:semiHidden/>
    <w:unhideWhenUsed/>
    <w:rsid w:val="00D50ABE"/>
  </w:style>
  <w:style w:type="paragraph" w:styleId="ListParagraph">
    <w:name w:val="List Paragraph"/>
    <w:basedOn w:val="Normal"/>
    <w:uiPriority w:val="34"/>
    <w:qFormat/>
    <w:rsid w:val="00E832C7"/>
    <w:pPr>
      <w:ind w:left="720"/>
      <w:contextualSpacing/>
    </w:pPr>
  </w:style>
  <w:style w:type="paragraph" w:customStyle="1" w:styleId="Kop1">
    <w:name w:val="Kop 1"/>
    <w:basedOn w:val="Normal"/>
    <w:rsid w:val="00424663"/>
    <w:pPr>
      <w:numPr>
        <w:numId w:val="27"/>
      </w:numPr>
    </w:pPr>
  </w:style>
  <w:style w:type="paragraph" w:customStyle="1" w:styleId="Kop2">
    <w:name w:val="Kop 2"/>
    <w:basedOn w:val="Normal"/>
    <w:rsid w:val="00424663"/>
    <w:pPr>
      <w:numPr>
        <w:ilvl w:val="1"/>
        <w:numId w:val="27"/>
      </w:numPr>
    </w:pPr>
  </w:style>
  <w:style w:type="paragraph" w:customStyle="1" w:styleId="Kop3">
    <w:name w:val="Kop 3"/>
    <w:basedOn w:val="Normal"/>
    <w:rsid w:val="00424663"/>
    <w:pPr>
      <w:numPr>
        <w:ilvl w:val="2"/>
        <w:numId w:val="27"/>
      </w:numPr>
    </w:pPr>
  </w:style>
  <w:style w:type="paragraph" w:customStyle="1" w:styleId="Kop4">
    <w:name w:val="Kop 4"/>
    <w:basedOn w:val="Normal"/>
    <w:rsid w:val="00424663"/>
    <w:pPr>
      <w:numPr>
        <w:ilvl w:val="3"/>
        <w:numId w:val="27"/>
      </w:numPr>
    </w:pPr>
  </w:style>
  <w:style w:type="paragraph" w:customStyle="1" w:styleId="Kop5">
    <w:name w:val="Kop 5"/>
    <w:basedOn w:val="Normal"/>
    <w:rsid w:val="00424663"/>
    <w:pPr>
      <w:numPr>
        <w:ilvl w:val="4"/>
        <w:numId w:val="27"/>
      </w:numPr>
    </w:pPr>
  </w:style>
  <w:style w:type="paragraph" w:customStyle="1" w:styleId="Kop6">
    <w:name w:val="Kop 6"/>
    <w:basedOn w:val="Normal"/>
    <w:rsid w:val="00424663"/>
    <w:pPr>
      <w:numPr>
        <w:ilvl w:val="5"/>
        <w:numId w:val="27"/>
      </w:numPr>
    </w:pPr>
  </w:style>
  <w:style w:type="paragraph" w:customStyle="1" w:styleId="Kop7">
    <w:name w:val="Kop 7"/>
    <w:basedOn w:val="Normal"/>
    <w:rsid w:val="00424663"/>
    <w:pPr>
      <w:numPr>
        <w:ilvl w:val="6"/>
        <w:numId w:val="27"/>
      </w:numPr>
    </w:pPr>
  </w:style>
  <w:style w:type="paragraph" w:customStyle="1" w:styleId="Kop8">
    <w:name w:val="Kop 8"/>
    <w:basedOn w:val="Normal"/>
    <w:rsid w:val="00424663"/>
    <w:pPr>
      <w:numPr>
        <w:ilvl w:val="7"/>
        <w:numId w:val="27"/>
      </w:numPr>
    </w:pPr>
  </w:style>
  <w:style w:type="paragraph" w:customStyle="1" w:styleId="Kop9">
    <w:name w:val="Kop 9"/>
    <w:basedOn w:val="Normal"/>
    <w:rsid w:val="00424663"/>
    <w:pPr>
      <w:numPr>
        <w:ilvl w:val="8"/>
        <w:numId w:val="27"/>
      </w:numPr>
    </w:pPr>
  </w:style>
  <w:style w:type="character" w:styleId="UnresolvedMention">
    <w:name w:val="Unresolved Mention"/>
    <w:basedOn w:val="DefaultParagraphFont"/>
    <w:uiPriority w:val="99"/>
    <w:semiHidden/>
    <w:unhideWhenUsed/>
    <w:rsid w:val="00DB4AE9"/>
    <w:rPr>
      <w:color w:val="605E5C"/>
      <w:shd w:val="clear" w:color="auto" w:fill="E1DFDD"/>
    </w:rPr>
  </w:style>
  <w:style w:type="character" w:styleId="CommentReference">
    <w:name w:val="annotation reference"/>
    <w:basedOn w:val="DefaultParagraphFont"/>
    <w:semiHidden/>
    <w:unhideWhenUsed/>
    <w:rsid w:val="0041763E"/>
    <w:rPr>
      <w:sz w:val="16"/>
      <w:szCs w:val="16"/>
    </w:rPr>
  </w:style>
  <w:style w:type="paragraph" w:styleId="CommentText">
    <w:name w:val="annotation text"/>
    <w:basedOn w:val="Normal"/>
    <w:link w:val="CommentTextChar"/>
    <w:semiHidden/>
    <w:unhideWhenUsed/>
    <w:rsid w:val="0041763E"/>
  </w:style>
  <w:style w:type="character" w:customStyle="1" w:styleId="CommentTextChar">
    <w:name w:val="Comment Text Char"/>
    <w:basedOn w:val="DefaultParagraphFont"/>
    <w:link w:val="CommentText"/>
    <w:semiHidden/>
    <w:rsid w:val="0041763E"/>
  </w:style>
  <w:style w:type="paragraph" w:styleId="CommentSubject">
    <w:name w:val="annotation subject"/>
    <w:basedOn w:val="CommentText"/>
    <w:next w:val="CommentText"/>
    <w:link w:val="CommentSubjectChar"/>
    <w:semiHidden/>
    <w:unhideWhenUsed/>
    <w:rsid w:val="0041763E"/>
    <w:rPr>
      <w:b/>
      <w:bCs/>
    </w:rPr>
  </w:style>
  <w:style w:type="character" w:customStyle="1" w:styleId="CommentSubjectChar">
    <w:name w:val="Comment Subject Char"/>
    <w:basedOn w:val="CommentTextChar"/>
    <w:link w:val="CommentSubject"/>
    <w:semiHidden/>
    <w:rsid w:val="0041763E"/>
    <w:rPr>
      <w:b/>
      <w:bCs/>
    </w:rPr>
  </w:style>
  <w:style w:type="table" w:styleId="PlainTable3">
    <w:name w:val="Plain Table 3"/>
    <w:basedOn w:val="TableNormal"/>
    <w:uiPriority w:val="43"/>
    <w:rsid w:val="008B45A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3E5398"/>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083785">
      <w:bodyDiv w:val="1"/>
      <w:marLeft w:val="0"/>
      <w:marRight w:val="0"/>
      <w:marTop w:val="0"/>
      <w:marBottom w:val="0"/>
      <w:divBdr>
        <w:top w:val="none" w:sz="0" w:space="0" w:color="auto"/>
        <w:left w:val="none" w:sz="0" w:space="0" w:color="auto"/>
        <w:bottom w:val="none" w:sz="0" w:space="0" w:color="auto"/>
        <w:right w:val="none" w:sz="0" w:space="0" w:color="auto"/>
      </w:divBdr>
    </w:div>
    <w:div w:id="498278468">
      <w:bodyDiv w:val="1"/>
      <w:marLeft w:val="0"/>
      <w:marRight w:val="0"/>
      <w:marTop w:val="0"/>
      <w:marBottom w:val="0"/>
      <w:divBdr>
        <w:top w:val="none" w:sz="0" w:space="0" w:color="auto"/>
        <w:left w:val="none" w:sz="0" w:space="0" w:color="auto"/>
        <w:bottom w:val="none" w:sz="0" w:space="0" w:color="auto"/>
        <w:right w:val="none" w:sz="0" w:space="0" w:color="auto"/>
      </w:divBdr>
    </w:div>
    <w:div w:id="587078143">
      <w:bodyDiv w:val="1"/>
      <w:marLeft w:val="0"/>
      <w:marRight w:val="0"/>
      <w:marTop w:val="0"/>
      <w:marBottom w:val="0"/>
      <w:divBdr>
        <w:top w:val="none" w:sz="0" w:space="0" w:color="auto"/>
        <w:left w:val="none" w:sz="0" w:space="0" w:color="auto"/>
        <w:bottom w:val="none" w:sz="0" w:space="0" w:color="auto"/>
        <w:right w:val="none" w:sz="0" w:space="0" w:color="auto"/>
      </w:divBdr>
    </w:div>
    <w:div w:id="683366883">
      <w:bodyDiv w:val="1"/>
      <w:marLeft w:val="0"/>
      <w:marRight w:val="0"/>
      <w:marTop w:val="0"/>
      <w:marBottom w:val="0"/>
      <w:divBdr>
        <w:top w:val="none" w:sz="0" w:space="0" w:color="auto"/>
        <w:left w:val="none" w:sz="0" w:space="0" w:color="auto"/>
        <w:bottom w:val="none" w:sz="0" w:space="0" w:color="auto"/>
        <w:right w:val="none" w:sz="0" w:space="0" w:color="auto"/>
      </w:divBdr>
    </w:div>
    <w:div w:id="854072207">
      <w:bodyDiv w:val="1"/>
      <w:marLeft w:val="0"/>
      <w:marRight w:val="0"/>
      <w:marTop w:val="0"/>
      <w:marBottom w:val="0"/>
      <w:divBdr>
        <w:top w:val="none" w:sz="0" w:space="0" w:color="auto"/>
        <w:left w:val="none" w:sz="0" w:space="0" w:color="auto"/>
        <w:bottom w:val="none" w:sz="0" w:space="0" w:color="auto"/>
        <w:right w:val="none" w:sz="0" w:space="0" w:color="auto"/>
      </w:divBdr>
    </w:div>
    <w:div w:id="863522453">
      <w:bodyDiv w:val="1"/>
      <w:marLeft w:val="0"/>
      <w:marRight w:val="0"/>
      <w:marTop w:val="0"/>
      <w:marBottom w:val="0"/>
      <w:divBdr>
        <w:top w:val="none" w:sz="0" w:space="0" w:color="auto"/>
        <w:left w:val="none" w:sz="0" w:space="0" w:color="auto"/>
        <w:bottom w:val="none" w:sz="0" w:space="0" w:color="auto"/>
        <w:right w:val="none" w:sz="0" w:space="0" w:color="auto"/>
      </w:divBdr>
    </w:div>
    <w:div w:id="1430933126">
      <w:bodyDiv w:val="1"/>
      <w:marLeft w:val="0"/>
      <w:marRight w:val="0"/>
      <w:marTop w:val="0"/>
      <w:marBottom w:val="0"/>
      <w:divBdr>
        <w:top w:val="none" w:sz="0" w:space="0" w:color="auto"/>
        <w:left w:val="none" w:sz="0" w:space="0" w:color="auto"/>
        <w:bottom w:val="none" w:sz="0" w:space="0" w:color="auto"/>
        <w:right w:val="none" w:sz="0" w:space="0" w:color="auto"/>
      </w:divBdr>
    </w:div>
    <w:div w:id="1783453423">
      <w:bodyDiv w:val="1"/>
      <w:marLeft w:val="0"/>
      <w:marRight w:val="0"/>
      <w:marTop w:val="0"/>
      <w:marBottom w:val="0"/>
      <w:divBdr>
        <w:top w:val="none" w:sz="0" w:space="0" w:color="auto"/>
        <w:left w:val="none" w:sz="0" w:space="0" w:color="auto"/>
        <w:bottom w:val="none" w:sz="0" w:space="0" w:color="auto"/>
        <w:right w:val="none" w:sz="0" w:space="0" w:color="auto"/>
      </w:divBdr>
    </w:div>
    <w:div w:id="1943947922">
      <w:bodyDiv w:val="1"/>
      <w:marLeft w:val="0"/>
      <w:marRight w:val="0"/>
      <w:marTop w:val="0"/>
      <w:marBottom w:val="0"/>
      <w:divBdr>
        <w:top w:val="none" w:sz="0" w:space="0" w:color="auto"/>
        <w:left w:val="none" w:sz="0" w:space="0" w:color="auto"/>
        <w:bottom w:val="none" w:sz="0" w:space="0" w:color="auto"/>
        <w:right w:val="none" w:sz="0" w:space="0" w:color="auto"/>
      </w:divBdr>
    </w:div>
    <w:div w:id="208522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oleObject" Target="embeddings/oleObject4.bin"/><Relationship Id="rId89" Type="http://schemas.openxmlformats.org/officeDocument/2006/relationships/image" Target="media/image64.emf"/><Relationship Id="rId16" Type="http://schemas.openxmlformats.org/officeDocument/2006/relationships/header" Target="header3.xml"/><Relationship Id="rId11" Type="http://schemas.openxmlformats.org/officeDocument/2006/relationships/image" Target="media/image1.emf"/><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oleObject" Target="embeddings/oleObject3.bin"/><Relationship Id="rId79" Type="http://schemas.openxmlformats.org/officeDocument/2006/relationships/image" Target="media/image56.jpeg"/><Relationship Id="rId5" Type="http://schemas.openxmlformats.org/officeDocument/2006/relationships/numbering" Target="numbering.xml"/><Relationship Id="rId90" Type="http://schemas.openxmlformats.org/officeDocument/2006/relationships/oleObject" Target="embeddings/oleObject6.bin"/><Relationship Id="rId95" Type="http://schemas.openxmlformats.org/officeDocument/2006/relationships/image" Target="media/image68.png"/><Relationship Id="rId22" Type="http://schemas.openxmlformats.org/officeDocument/2006/relationships/image" Target="media/image6.png"/><Relationship Id="rId27" Type="http://schemas.openxmlformats.org/officeDocument/2006/relationships/header" Target="header4.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emf"/><Relationship Id="rId80" Type="http://schemas.openxmlformats.org/officeDocument/2006/relationships/image" Target="media/image57.png"/><Relationship Id="rId85" Type="http://schemas.openxmlformats.org/officeDocument/2006/relationships/image" Target="media/image61.emf"/><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hyperlink" Target="https://www.kjmagnetics.com/calculator.asp?calcType=disc" TargetMode="External"/><Relationship Id="rId70" Type="http://schemas.openxmlformats.org/officeDocument/2006/relationships/oleObject" Target="embeddings/oleObject1.bin"/><Relationship Id="rId75" Type="http://schemas.openxmlformats.org/officeDocument/2006/relationships/image" Target="media/image52.png"/><Relationship Id="rId83" Type="http://schemas.openxmlformats.org/officeDocument/2006/relationships/image" Target="media/image60.emf"/><Relationship Id="rId88" Type="http://schemas.openxmlformats.org/officeDocument/2006/relationships/image" Target="media/image63.png"/><Relationship Id="rId91" Type="http://schemas.openxmlformats.org/officeDocument/2006/relationships/image" Target="media/image65.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footer" Target="footer3.xm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jpeg"/><Relationship Id="rId73" Type="http://schemas.openxmlformats.org/officeDocument/2006/relationships/image" Target="media/image51.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oleObject" Target="embeddings/oleObject5.bin"/><Relationship Id="rId94"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2.jpeg"/><Relationship Id="rId39" Type="http://schemas.openxmlformats.org/officeDocument/2006/relationships/image" Target="media/image20.jpe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0.emf"/><Relationship Id="rId92" Type="http://schemas.openxmlformats.org/officeDocument/2006/relationships/oleObject" Target="embeddings/oleObject7.bin"/><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2.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hyperlink" Target="http://ww1.microchip.com/downloads/en/appnotes/00761b.pdf" TargetMode="External"/><Relationship Id="rId56" Type="http://schemas.openxmlformats.org/officeDocument/2006/relationships/image" Target="media/image37.jpeg"/><Relationship Id="rId77" Type="http://schemas.openxmlformats.org/officeDocument/2006/relationships/image" Target="media/image54.jpe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oleObject" Target="embeddings/oleObject2.bin"/><Relationship Id="rId93"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0086174\Downloads\Sjabloon%20bachelorproef%2019-20.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307FBA45E73B4C8D5201D6E93AE7FF" ma:contentTypeVersion="4" ma:contentTypeDescription="Een nieuw document maken." ma:contentTypeScope="" ma:versionID="4165e888036c9b56954efedc90ac4eaf">
  <xsd:schema xmlns:xsd="http://www.w3.org/2001/XMLSchema" xmlns:xs="http://www.w3.org/2001/XMLSchema" xmlns:p="http://schemas.microsoft.com/office/2006/metadata/properties" xmlns:ns2="08656f9a-5533-445c-9745-8b78b9f32e94" xmlns:ns3="06e5ad5a-5b9a-49ca-a431-d1b157b50487" targetNamespace="http://schemas.microsoft.com/office/2006/metadata/properties" ma:root="true" ma:fieldsID="b436fe8bffe2ce73dd69b03c60ce7a6c" ns2:_="" ns3:_="">
    <xsd:import namespace="08656f9a-5533-445c-9745-8b78b9f32e94"/>
    <xsd:import namespace="06e5ad5a-5b9a-49ca-a431-d1b157b5048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656f9a-5533-445c-9745-8b78b9f32e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6e5ad5a-5b9a-49ca-a431-d1b157b50487"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BFBC865-F5FA-47B8-9E8E-5A29A7A594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656f9a-5533-445c-9745-8b78b9f32e94"/>
    <ds:schemaRef ds:uri="06e5ad5a-5b9a-49ca-a431-d1b157b504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2F54B6-1F60-4A6D-91BF-6DC3E2E3E3EE}">
  <ds:schemaRefs>
    <ds:schemaRef ds:uri="http://schemas.microsoft.com/sharepoint/v3/contenttype/forms"/>
  </ds:schemaRefs>
</ds:datastoreItem>
</file>

<file path=customXml/itemProps3.xml><?xml version="1.0" encoding="utf-8"?>
<ds:datastoreItem xmlns:ds="http://schemas.openxmlformats.org/officeDocument/2006/customXml" ds:itemID="{B81877DE-DA1C-4DCC-BE0C-89F688B0D832}">
  <ds:schemaRefs>
    <ds:schemaRef ds:uri="http://schemas.openxmlformats.org/officeDocument/2006/bibliography"/>
  </ds:schemaRefs>
</ds:datastoreItem>
</file>

<file path=customXml/itemProps4.xml><?xml version="1.0" encoding="utf-8"?>
<ds:datastoreItem xmlns:ds="http://schemas.openxmlformats.org/officeDocument/2006/customXml" ds:itemID="{7B360E48-3CEC-4ABC-A310-43B2A5E507B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Sjabloon bachelorproef 19-20.dotx</Template>
  <TotalTime>1768</TotalTime>
  <Pages>29</Pages>
  <Words>3062</Words>
  <Characters>17971</Characters>
  <Application>Microsoft Office Word</Application>
  <DocSecurity>0</DocSecurity>
  <Lines>149</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KH Kempen - Campus Geel</Company>
  <LinksUpToDate>false</LinksUpToDate>
  <CharactersWithSpaces>20992</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Wouter Lutin</dc:creator>
  <cp:lastModifiedBy>matthias</cp:lastModifiedBy>
  <cp:revision>812</cp:revision>
  <cp:lastPrinted>2021-05-21T21:09:00Z</cp:lastPrinted>
  <dcterms:created xsi:type="dcterms:W3CDTF">2021-03-18T16:59:00Z</dcterms:created>
  <dcterms:modified xsi:type="dcterms:W3CDTF">2021-05-21T21:13:00Z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0x0101001A307FBA45E73B4C8D5201D6E93AE7FF</vt:lpwstr>
  </property>
</Properties>
</file>